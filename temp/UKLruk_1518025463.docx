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BB" w:rsidRDefault="00B27BBB">
      <w:pPr>
        <w:pStyle w:val="a9"/>
        <w:rPr>
          <w:b/>
          <w:bCs/>
          <w:sz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</w:rPr>
        <w:t>ОАО «Карачаровский механический завод»</w:t>
      </w: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tabs>
          <w:tab w:val="left" w:pos="5425"/>
        </w:tabs>
        <w:rPr>
          <w:sz w:val="24"/>
        </w:rPr>
      </w:pPr>
      <w:r>
        <w:rPr>
          <w:sz w:val="24"/>
        </w:rPr>
        <w:tab/>
      </w: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УСТРОЙСТВО УПРАВЛЕНИЯ ПАССАЖИРСКИМ</w:t>
      </w:r>
    </w:p>
    <w:p w:rsidR="00B27BBB" w:rsidRDefault="00B27BBB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ЛИФТОМ  СЕРИИ УКЛ</w:t>
      </w:r>
    </w:p>
    <w:p w:rsidR="00B27BBB" w:rsidRDefault="00B27BBB">
      <w:pPr>
        <w:pStyle w:val="PlainText"/>
        <w:rPr>
          <w:rFonts w:ascii="Arial" w:hAnsi="Arial" w:cs="Arial"/>
          <w:b/>
        </w:rPr>
      </w:pPr>
    </w:p>
    <w:p w:rsidR="00B27BBB" w:rsidRDefault="00B27BBB">
      <w:pPr>
        <w:pStyle w:val="PlainText"/>
        <w:rPr>
          <w:rFonts w:ascii="Arial" w:hAnsi="Arial" w:cs="Arial"/>
          <w:b/>
        </w:rPr>
      </w:pPr>
    </w:p>
    <w:p w:rsidR="00B27BBB" w:rsidRDefault="00B27BBB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Руководство по эксплуатации</w:t>
      </w:r>
    </w:p>
    <w:p w:rsidR="00B27BBB" w:rsidRDefault="00B27BBB">
      <w:pPr>
        <w:pStyle w:val="PlainText"/>
        <w:rPr>
          <w:rFonts w:ascii="Arial" w:hAnsi="Arial" w:cs="Arial"/>
          <w:b/>
        </w:rPr>
      </w:pPr>
    </w:p>
    <w:p w:rsidR="00B27BBB" w:rsidRDefault="00B27BBB">
      <w:pPr>
        <w:pStyle w:val="PlainText"/>
        <w:rPr>
          <w:rFonts w:ascii="Arial" w:hAnsi="Arial" w:cs="Arial"/>
          <w:b/>
        </w:rPr>
      </w:pPr>
    </w:p>
    <w:p w:rsidR="00B27BBB" w:rsidRDefault="00B27BBB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АЕИГ.656353.039 РЭ</w:t>
      </w: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rPr>
          <w:sz w:val="24"/>
        </w:rPr>
      </w:pPr>
    </w:p>
    <w:p w:rsidR="00B27BBB" w:rsidRDefault="00B27BBB">
      <w:pPr>
        <w:tabs>
          <w:tab w:val="left" w:pos="5174"/>
        </w:tabs>
        <w:rPr>
          <w:sz w:val="24"/>
        </w:rPr>
      </w:pPr>
    </w:p>
    <w:p w:rsidR="00B27BBB" w:rsidRDefault="00B27BBB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2001г.</w:t>
      </w:r>
    </w:p>
    <w:p w:rsidR="00B27BBB" w:rsidRDefault="00B27BBB">
      <w:pPr>
        <w:rPr>
          <w:sz w:val="24"/>
        </w:rPr>
        <w:sectPr w:rsidR="00B27BBB">
          <w:footerReference w:type="even" r:id="rId7"/>
          <w:footerReference w:type="default" r:id="rId8"/>
          <w:headerReference w:type="first" r:id="rId9"/>
          <w:footerReference w:type="first" r:id="rId10"/>
          <w:pgSz w:w="11907" w:h="16840" w:code="9"/>
          <w:pgMar w:top="817" w:right="851" w:bottom="2835" w:left="1701" w:header="0" w:footer="0" w:gutter="0"/>
          <w:pgNumType w:start="1"/>
          <w:cols w:space="720"/>
          <w:titlePg/>
        </w:sectPr>
      </w:pPr>
    </w:p>
    <w:p w:rsidR="00B27BBB" w:rsidRDefault="00B27BBB">
      <w:pPr>
        <w:pStyle w:val="PlainText"/>
        <w:jc w:val="left"/>
        <w:rPr>
          <w:b/>
        </w:rPr>
      </w:pPr>
      <w:r>
        <w:rPr>
          <w:b/>
        </w:rPr>
        <w:lastRenderedPageBreak/>
        <w:t>СОДЕРЖАНИЕ:</w:t>
      </w:r>
    </w:p>
    <w:p w:rsidR="00B27BBB" w:rsidRDefault="00B27BBB">
      <w:pPr>
        <w:pStyle w:val="PlainText"/>
        <w:jc w:val="left"/>
      </w:pPr>
    </w:p>
    <w:p w:rsidR="00B27BBB" w:rsidRDefault="00B27BBB">
      <w:pPr>
        <w:pStyle w:val="PlainText"/>
        <w:jc w:val="left"/>
      </w:pPr>
      <w:r>
        <w:t>1. Введение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B27BBB" w:rsidRDefault="00B27BBB">
      <w:pPr>
        <w:pStyle w:val="PlainText"/>
        <w:jc w:val="left"/>
      </w:pPr>
      <w:r>
        <w:t>2. Назначение. Технические данные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B27BBB" w:rsidRDefault="00B27BBB">
      <w:pPr>
        <w:pStyle w:val="PlainText"/>
        <w:jc w:val="left"/>
      </w:pPr>
      <w:r>
        <w:t>3. Конструктивное исполнение, состав и назначение оборудования</w:t>
      </w:r>
      <w:r>
        <w:tab/>
      </w:r>
      <w:r>
        <w:tab/>
        <w:t>7</w:t>
      </w:r>
    </w:p>
    <w:p w:rsidR="00B27BBB" w:rsidRDefault="00B27BBB">
      <w:pPr>
        <w:pStyle w:val="PlainText"/>
        <w:jc w:val="both"/>
      </w:pPr>
      <w:r>
        <w:t>4. Схема подключения внешних устройств</w:t>
      </w:r>
      <w:r>
        <w:tab/>
      </w:r>
      <w:r>
        <w:tab/>
      </w:r>
      <w:r>
        <w:tab/>
      </w:r>
      <w:r>
        <w:tab/>
      </w:r>
      <w:r>
        <w:tab/>
        <w:t>16</w:t>
      </w:r>
    </w:p>
    <w:p w:rsidR="00B27BBB" w:rsidRDefault="00B27BBB">
      <w:pPr>
        <w:pStyle w:val="PlainText"/>
        <w:jc w:val="left"/>
      </w:pPr>
      <w:r>
        <w:t>5. Программа работы системы автоматики</w:t>
      </w:r>
      <w:r>
        <w:tab/>
      </w:r>
      <w:r>
        <w:tab/>
      </w:r>
      <w:r>
        <w:tab/>
      </w:r>
      <w:r>
        <w:tab/>
      </w:r>
      <w:r>
        <w:tab/>
        <w:t>17</w:t>
      </w:r>
    </w:p>
    <w:p w:rsidR="00B27BBB" w:rsidRDefault="00B27BBB">
      <w:pPr>
        <w:pStyle w:val="PlainText"/>
        <w:jc w:val="left"/>
      </w:pPr>
      <w:r>
        <w:t>Общие указания по монтажу, пуску и эксплуатации устройств</w:t>
      </w:r>
    </w:p>
    <w:p w:rsidR="00B27BBB" w:rsidRDefault="00B27BBB">
      <w:pPr>
        <w:pStyle w:val="PlainText"/>
        <w:jc w:val="left"/>
      </w:pPr>
      <w:r>
        <w:t>6.</w:t>
      </w:r>
      <w:r>
        <w:rPr>
          <w:b/>
        </w:rPr>
        <w:t xml:space="preserve"> </w:t>
      </w:r>
      <w:r>
        <w:t>Основные требования при наладке и эксплуатации устройства</w:t>
      </w:r>
      <w:r>
        <w:tab/>
      </w:r>
      <w:r>
        <w:tab/>
        <w:t>29</w:t>
      </w:r>
    </w:p>
    <w:p w:rsidR="00B27BBB" w:rsidRDefault="00B27BBB">
      <w:pPr>
        <w:pStyle w:val="PlainText"/>
        <w:jc w:val="left"/>
      </w:pPr>
      <w:r>
        <w:t>7. Указание мер безопасности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:rsidR="00B27BBB" w:rsidRDefault="00B27BBB">
      <w:pPr>
        <w:pStyle w:val="PlainText"/>
        <w:jc w:val="left"/>
      </w:pPr>
      <w:r>
        <w:t>8. Порядок установки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:rsidR="00B27BBB" w:rsidRDefault="00B27BBB">
      <w:pPr>
        <w:pStyle w:val="PlainText"/>
        <w:jc w:val="left"/>
      </w:pPr>
      <w:r>
        <w:t>9. Подготовка к работе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:rsidR="00B27BBB" w:rsidRDefault="00B27BBB">
      <w:pPr>
        <w:pStyle w:val="PlainText"/>
        <w:jc w:val="left"/>
      </w:pPr>
      <w:r>
        <w:t>10. Программирование системы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:rsidR="00B27BBB" w:rsidRDefault="00B27BBB">
      <w:pPr>
        <w:pStyle w:val="PlainText"/>
        <w:jc w:val="both"/>
      </w:pPr>
      <w:r>
        <w:t>11. Порядок работы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</w:t>
      </w:r>
    </w:p>
    <w:p w:rsidR="00B27BBB" w:rsidRDefault="00B27BBB">
      <w:pPr>
        <w:pStyle w:val="PlainText"/>
        <w:jc w:val="both"/>
      </w:pPr>
      <w:r>
        <w:t>12. Возможные неисправности и способы их устранения</w:t>
      </w:r>
      <w:r>
        <w:tab/>
      </w:r>
      <w:r>
        <w:tab/>
      </w:r>
      <w:r>
        <w:tab/>
        <w:t>40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>Приложение:</w:t>
      </w:r>
    </w:p>
    <w:p w:rsidR="00B27BBB" w:rsidRDefault="00B27BBB">
      <w:pPr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</w:rPr>
        <w:tab/>
        <w:t>Устройство управления лифтом УКЛ</w:t>
      </w:r>
    </w:p>
    <w:p w:rsidR="00B27BBB" w:rsidRDefault="00B27BBB">
      <w:pPr>
        <w:pStyle w:val="2"/>
        <w:ind w:firstLine="709"/>
      </w:pPr>
      <w:r>
        <w:t>АЕИГ.656353.039 Э3  Схема электрическая принципиальная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>АЕИГ.656353.039 ПЭ3 Перечень элементов</w:t>
      </w:r>
    </w:p>
    <w:p w:rsidR="00B27BBB" w:rsidRDefault="00B27BBB">
      <w:pPr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</w:rPr>
        <w:tab/>
        <w:t xml:space="preserve"> Плата контроля фаз ПКФ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>КАФИ.469135.004 Э3   Схема электрическая принципиальная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>КАФИ.469135.004 ПЭ3  Перечень элементов</w:t>
      </w:r>
    </w:p>
    <w:p w:rsidR="00B27BBB" w:rsidRDefault="00B27BBB">
      <w:pPr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</w:rPr>
        <w:tab/>
        <w:t xml:space="preserve"> Микропроцессорная плата управления МПУ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>КАФИ.469135.005 Э3   Схема электрическая принципиальная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>КАФИ.469135.005 ПЭ3  Перечень элементов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 xml:space="preserve"> Плата тормоза ПТ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>КАФИ.469135.006 Э3   Схема электрическая принципиальная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>КАФИ.469135.006 ПЭ3  Перечень элементов</w:t>
      </w:r>
    </w:p>
    <w:p w:rsidR="00B27BBB" w:rsidRDefault="00B27BBB">
      <w:pPr>
        <w:rPr>
          <w:sz w:val="24"/>
        </w:rPr>
      </w:pPr>
      <w:r>
        <w:rPr>
          <w:sz w:val="24"/>
        </w:rPr>
        <w:tab/>
        <w:t xml:space="preserve"> Плата питания ПП</w:t>
      </w:r>
    </w:p>
    <w:p w:rsidR="00B27BBB" w:rsidRDefault="00B27BBB">
      <w:pPr>
        <w:rPr>
          <w:sz w:val="24"/>
        </w:rPr>
      </w:pPr>
      <w:r>
        <w:rPr>
          <w:sz w:val="24"/>
        </w:rPr>
        <w:tab/>
        <w:t>КАФИ.469135.008 Э3   Схема электрическая принципиальная</w:t>
      </w:r>
    </w:p>
    <w:p w:rsidR="00B27BBB" w:rsidRDefault="00B27BBB">
      <w:pPr>
        <w:rPr>
          <w:sz w:val="24"/>
        </w:rPr>
      </w:pPr>
      <w:r>
        <w:rPr>
          <w:sz w:val="24"/>
        </w:rPr>
        <w:tab/>
        <w:t>КАФИ.469135.008 ПЭ3  Перечень элементов</w:t>
      </w:r>
    </w:p>
    <w:p w:rsidR="00B27BBB" w:rsidRDefault="00B27BBB">
      <w:pPr>
        <w:ind w:left="709"/>
        <w:rPr>
          <w:sz w:val="24"/>
        </w:rPr>
      </w:pPr>
      <w:r>
        <w:rPr>
          <w:sz w:val="24"/>
        </w:rPr>
        <w:t xml:space="preserve"> Плата ключей ПК</w:t>
      </w:r>
    </w:p>
    <w:p w:rsidR="00B27BBB" w:rsidRDefault="00B27BBB">
      <w:pPr>
        <w:ind w:firstLine="709"/>
        <w:rPr>
          <w:sz w:val="24"/>
        </w:rPr>
      </w:pPr>
      <w:r>
        <w:rPr>
          <w:sz w:val="24"/>
        </w:rPr>
        <w:t>КАФИ.469135.007 Э3   Схема электрическая принципиальная</w:t>
      </w:r>
    </w:p>
    <w:p w:rsidR="00B27BBB" w:rsidRDefault="00B27BBB">
      <w:pPr>
        <w:pStyle w:val="3"/>
        <w:sectPr w:rsidR="00B27BBB">
          <w:headerReference w:type="first" r:id="rId11"/>
          <w:footerReference w:type="first" r:id="rId12"/>
          <w:pgSz w:w="11907" w:h="16840" w:code="9"/>
          <w:pgMar w:top="1134" w:right="851" w:bottom="2835" w:left="1701" w:header="284" w:footer="284" w:gutter="0"/>
          <w:cols w:space="720"/>
          <w:titlePg/>
        </w:sectPr>
      </w:pPr>
    </w:p>
    <w:p w:rsidR="00B27BBB" w:rsidRDefault="00B27BBB">
      <w:pPr>
        <w:pStyle w:val="PlainText"/>
        <w:jc w:val="left"/>
        <w:rPr>
          <w:b/>
        </w:rPr>
      </w:pPr>
      <w:r>
        <w:lastRenderedPageBreak/>
        <w:t xml:space="preserve">1. </w:t>
      </w:r>
      <w:r>
        <w:rPr>
          <w:b/>
        </w:rPr>
        <w:t>Введение.</w:t>
      </w:r>
    </w:p>
    <w:p w:rsidR="00B27BBB" w:rsidRDefault="00B27BBB">
      <w:pPr>
        <w:pStyle w:val="PlainText"/>
        <w:jc w:val="both"/>
      </w:pPr>
      <w:r>
        <w:t>1.1. Настоящее руководство по эксплуатации (далее РЭ) распространяется на ус</w:t>
      </w:r>
      <w:r>
        <w:t>т</w:t>
      </w:r>
      <w:r>
        <w:t>ро</w:t>
      </w:r>
      <w:r>
        <w:t>й</w:t>
      </w:r>
      <w:r>
        <w:t xml:space="preserve">ство управления лифтом серии УКЛ (далее УКЛ). </w:t>
      </w:r>
    </w:p>
    <w:p w:rsidR="00B27BBB" w:rsidRDefault="00B27BBB">
      <w:pPr>
        <w:pStyle w:val="PlainText"/>
        <w:jc w:val="both"/>
      </w:pPr>
      <w:r>
        <w:t>1.2. РЭ не распространяется на энергоснабжение, электромех</w:t>
      </w:r>
      <w:r>
        <w:t>а</w:t>
      </w:r>
      <w:r>
        <w:t xml:space="preserve">нические устройства лифта, механическое оборудование. </w:t>
      </w:r>
    </w:p>
    <w:p w:rsidR="00B27BBB" w:rsidRDefault="00B27BBB">
      <w:pPr>
        <w:pStyle w:val="PlainText"/>
        <w:jc w:val="both"/>
      </w:pPr>
      <w:r>
        <w:t>1.3. При эксплуатации устройства следует руководствоваться настоящим докуме</w:t>
      </w:r>
      <w:r>
        <w:t>н</w:t>
      </w:r>
      <w:r>
        <w:t>том и документацией, поставляемой заводом-изготовителем.</w:t>
      </w:r>
    </w:p>
    <w:p w:rsidR="00B27BBB" w:rsidRDefault="00B27BBB">
      <w:pPr>
        <w:pStyle w:val="PlainText"/>
        <w:jc w:val="both"/>
      </w:pPr>
      <w:r>
        <w:t xml:space="preserve">1.4. Специализированные стенды для ремонта, диагностики и настройки </w:t>
      </w:r>
      <w:r>
        <w:lastRenderedPageBreak/>
        <w:t>электро</w:t>
      </w:r>
      <w:r>
        <w:t>н</w:t>
      </w:r>
      <w:r>
        <w:t xml:space="preserve">ных плат в состав устройства не входят и поставляются по отдельным заказам.   </w:t>
      </w: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left"/>
      </w:pPr>
    </w:p>
    <w:p w:rsidR="00B27BBB" w:rsidRDefault="00B27BBB">
      <w:pPr>
        <w:pStyle w:val="PlainText"/>
        <w:jc w:val="left"/>
        <w:rPr>
          <w:b/>
          <w:bCs/>
        </w:rPr>
      </w:pPr>
      <w:r>
        <w:rPr>
          <w:b/>
          <w:bCs/>
        </w:rPr>
        <w:t>2. Назначение. Технические данные.</w:t>
      </w:r>
    </w:p>
    <w:p w:rsidR="00B27BBB" w:rsidRDefault="00B27BBB">
      <w:pPr>
        <w:pStyle w:val="PlainText"/>
        <w:jc w:val="both"/>
      </w:pPr>
      <w:r>
        <w:rPr>
          <w:b/>
          <w:bCs/>
        </w:rPr>
        <w:t>2.1.</w:t>
      </w:r>
      <w:r>
        <w:t xml:space="preserve"> Устройство предназначено для управления пассажирскими ли</w:t>
      </w:r>
      <w:r>
        <w:t>ф</w:t>
      </w:r>
      <w:r>
        <w:t>тами в жилых и административных зданиях с одиночным и групповым управлением.</w:t>
      </w:r>
    </w:p>
    <w:p w:rsidR="00B27BBB" w:rsidRDefault="00B27BBB">
      <w:pPr>
        <w:pStyle w:val="a6"/>
        <w:spacing w:line="360" w:lineRule="auto"/>
        <w:ind w:firstLine="709"/>
        <w:jc w:val="both"/>
        <w:rPr>
          <w:rFonts w:eastAsia="MS Mincho"/>
          <w:sz w:val="24"/>
        </w:rPr>
      </w:pPr>
      <w:r>
        <w:rPr>
          <w:b/>
          <w:bCs/>
          <w:sz w:val="24"/>
        </w:rPr>
        <w:t>2</w:t>
      </w:r>
      <w:r>
        <w:rPr>
          <w:rFonts w:eastAsia="MS Mincho"/>
          <w:b/>
          <w:bCs/>
          <w:sz w:val="24"/>
        </w:rPr>
        <w:t>.2.</w:t>
      </w:r>
      <w:r>
        <w:rPr>
          <w:rFonts w:eastAsia="MS Mincho"/>
          <w:sz w:val="24"/>
        </w:rPr>
        <w:t xml:space="preserve"> Типы управления:</w:t>
      </w:r>
    </w:p>
    <w:p w:rsidR="00B27BBB" w:rsidRDefault="00B27BBB">
      <w:pPr>
        <w:pStyle w:val="a6"/>
        <w:spacing w:line="360" w:lineRule="auto"/>
        <w:ind w:firstLine="709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- собирательная - по приказам и вниз по вызовам (для жилых зданий);</w:t>
      </w:r>
    </w:p>
    <w:p w:rsidR="00B27BBB" w:rsidRDefault="00B27BBB">
      <w:pPr>
        <w:pStyle w:val="a6"/>
        <w:spacing w:line="360" w:lineRule="auto"/>
        <w:ind w:firstLine="709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- собирательная - по приказам и по вызовам (для административных зданий).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  <w:sz w:val="24"/>
        </w:rPr>
        <w:t xml:space="preserve">2.3. </w:t>
      </w:r>
      <w:r>
        <w:rPr>
          <w:sz w:val="24"/>
        </w:rPr>
        <w:t>Максимальное количество обслуживаемых остановок – 30.</w:t>
      </w:r>
    </w:p>
    <w:p w:rsidR="00B27BBB" w:rsidRDefault="00B27BBB">
      <w:pPr>
        <w:pStyle w:val="a6"/>
        <w:spacing w:line="360" w:lineRule="auto"/>
        <w:ind w:left="709"/>
        <w:jc w:val="both"/>
        <w:rPr>
          <w:sz w:val="24"/>
        </w:rPr>
      </w:pPr>
      <w:r>
        <w:rPr>
          <w:sz w:val="24"/>
        </w:rPr>
        <w:lastRenderedPageBreak/>
        <w:t>Количество лифтов в группе -  до 6-ти.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  <w:sz w:val="24"/>
        </w:rPr>
        <w:t xml:space="preserve">2.4. </w:t>
      </w:r>
      <w:r>
        <w:rPr>
          <w:sz w:val="24"/>
        </w:rPr>
        <w:t>Степень защиты шкафов IP20 по ГОСТ 14254-96. Группа условий эксплуат</w:t>
      </w:r>
      <w:r>
        <w:rPr>
          <w:sz w:val="24"/>
        </w:rPr>
        <w:t>а</w:t>
      </w:r>
      <w:r>
        <w:rPr>
          <w:sz w:val="24"/>
        </w:rPr>
        <w:t>ции М2  по  ГОСТ 17516.1-90 в части воздействия механических факторов. Климатич</w:t>
      </w:r>
      <w:r>
        <w:rPr>
          <w:sz w:val="24"/>
        </w:rPr>
        <w:t>е</w:t>
      </w:r>
      <w:r>
        <w:rPr>
          <w:sz w:val="24"/>
        </w:rPr>
        <w:t>ское и</w:t>
      </w:r>
      <w:r>
        <w:rPr>
          <w:sz w:val="24"/>
        </w:rPr>
        <w:t>с</w:t>
      </w:r>
      <w:r>
        <w:rPr>
          <w:sz w:val="24"/>
        </w:rPr>
        <w:t xml:space="preserve">полнение по ГОСТ 15150-69 УХЛ4.  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В исполнении УХЛ4 нижнее предельное значение температуры воздуха +5°C.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  <w:sz w:val="24"/>
        </w:rPr>
        <w:t>2.5.</w:t>
      </w:r>
      <w:r>
        <w:rPr>
          <w:sz w:val="24"/>
        </w:rPr>
        <w:t xml:space="preserve"> Система управления взаимодействует со следующим  электрооборудованием ли</w:t>
      </w:r>
      <w:r>
        <w:rPr>
          <w:sz w:val="24"/>
        </w:rPr>
        <w:t>ф</w:t>
      </w:r>
      <w:r>
        <w:rPr>
          <w:sz w:val="24"/>
        </w:rPr>
        <w:t xml:space="preserve">та: кнопки вызовов </w:t>
      </w:r>
      <w:r w:rsidR="00610227">
        <w:rPr>
          <w:sz w:val="24"/>
        </w:rPr>
        <w:t xml:space="preserve">вверх и </w:t>
      </w:r>
      <w:r>
        <w:rPr>
          <w:sz w:val="24"/>
        </w:rPr>
        <w:t>вниз; кнопки приказов; служебные кнопки управления поста приказов; кнопки управления в режиме "Ревизия"; блокировочные выключатели дверей шахты; блок</w:t>
      </w:r>
      <w:r>
        <w:rPr>
          <w:sz w:val="24"/>
        </w:rPr>
        <w:t>и</w:t>
      </w:r>
      <w:r>
        <w:rPr>
          <w:sz w:val="24"/>
        </w:rPr>
        <w:t>ровочный выключатель дверей кабины; выключатели привода дв</w:t>
      </w:r>
      <w:r>
        <w:rPr>
          <w:sz w:val="24"/>
        </w:rPr>
        <w:t>е</w:t>
      </w:r>
      <w:r>
        <w:rPr>
          <w:sz w:val="24"/>
        </w:rPr>
        <w:t>рей,  фиксирующие о</w:t>
      </w:r>
      <w:r>
        <w:rPr>
          <w:sz w:val="24"/>
        </w:rPr>
        <w:t>т</w:t>
      </w:r>
      <w:r>
        <w:rPr>
          <w:sz w:val="24"/>
        </w:rPr>
        <w:t>крытое и закрытое состояние дверей; выключатель реверса дверей; выключатели 15кг (наличия пассажира), "90%" и "110%" загрузки (при наличии); блок</w:t>
      </w:r>
      <w:r>
        <w:rPr>
          <w:sz w:val="24"/>
        </w:rPr>
        <w:t>и</w:t>
      </w:r>
      <w:r>
        <w:rPr>
          <w:sz w:val="24"/>
        </w:rPr>
        <w:t>ровочные выключатели аппаратов безопасности; ключ перевода в режим ревизии; датчик точной остановки; датчики з</w:t>
      </w:r>
      <w:r>
        <w:rPr>
          <w:sz w:val="24"/>
        </w:rPr>
        <w:t>а</w:t>
      </w:r>
      <w:r>
        <w:rPr>
          <w:sz w:val="24"/>
        </w:rPr>
        <w:t>медления; датчики положения верхнего и нижнего этажа; датчик противопожарной з</w:t>
      </w:r>
      <w:r>
        <w:rPr>
          <w:sz w:val="24"/>
        </w:rPr>
        <w:t>а</w:t>
      </w:r>
      <w:r>
        <w:rPr>
          <w:sz w:val="24"/>
        </w:rPr>
        <w:t>щиты; электродвигатель главного привода; электродвигатель привода дверей; электродвигатель вентилятора (в случае установки); электромагни</w:t>
      </w:r>
      <w:r>
        <w:rPr>
          <w:sz w:val="24"/>
        </w:rPr>
        <w:t>т</w:t>
      </w:r>
      <w:r>
        <w:rPr>
          <w:sz w:val="24"/>
        </w:rPr>
        <w:t>ный тормоз; индикация;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  <w:sz w:val="24"/>
        </w:rPr>
        <w:t>2.6.</w:t>
      </w:r>
      <w:r>
        <w:rPr>
          <w:sz w:val="24"/>
        </w:rPr>
        <w:t xml:space="preserve"> УКЛ позволяет осуществлять работу в следующих режимах: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ревизия (см. п.п.5.7) - устанавливается переключателем режимов работ в устройс</w:t>
      </w:r>
      <w:r>
        <w:rPr>
          <w:sz w:val="24"/>
        </w:rPr>
        <w:t>т</w:t>
      </w:r>
      <w:r>
        <w:rPr>
          <w:sz w:val="24"/>
        </w:rPr>
        <w:t>ве управления и изъятием специального ключа (КБР) из поста ревизии. Предназначен для управления лифтом с крыши кабины от кнопок поста рев</w:t>
      </w:r>
      <w:r>
        <w:rPr>
          <w:sz w:val="24"/>
        </w:rPr>
        <w:t>и</w:t>
      </w:r>
      <w:r>
        <w:rPr>
          <w:sz w:val="24"/>
        </w:rPr>
        <w:t>зии.  Движение осуществляется на малой скорости;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монтажный режим ревизии (без платы МПУ, см. п.п.5.8) - устанавливается пер</w:t>
      </w:r>
      <w:r>
        <w:rPr>
          <w:sz w:val="24"/>
        </w:rPr>
        <w:t>е</w:t>
      </w:r>
      <w:r>
        <w:rPr>
          <w:sz w:val="24"/>
        </w:rPr>
        <w:t>ключателем режимов работ в устройстве управления и установкой дополнительных пер</w:t>
      </w:r>
      <w:r>
        <w:rPr>
          <w:sz w:val="24"/>
        </w:rPr>
        <w:t>е</w:t>
      </w:r>
      <w:r>
        <w:rPr>
          <w:sz w:val="24"/>
        </w:rPr>
        <w:t>мычек, и предназначен для управления лифтом с крыши кабины от кнопок поста р</w:t>
      </w:r>
      <w:r>
        <w:rPr>
          <w:sz w:val="24"/>
        </w:rPr>
        <w:t>е</w:t>
      </w:r>
      <w:r>
        <w:rPr>
          <w:sz w:val="24"/>
        </w:rPr>
        <w:t>визии. Движение осуществляется на малой скорости;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управление из машинного помещения (МП1, см. п.п.5.10) - устанавливается пер</w:t>
      </w:r>
      <w:r>
        <w:rPr>
          <w:sz w:val="24"/>
        </w:rPr>
        <w:t>е</w:t>
      </w:r>
      <w:r>
        <w:rPr>
          <w:sz w:val="24"/>
        </w:rPr>
        <w:t>кл</w:t>
      </w:r>
      <w:r>
        <w:rPr>
          <w:sz w:val="24"/>
        </w:rPr>
        <w:t>ю</w:t>
      </w:r>
      <w:r>
        <w:rPr>
          <w:sz w:val="24"/>
        </w:rPr>
        <w:t>чателем режимов работ в устройстве управления и предназначен для управления ли</w:t>
      </w:r>
      <w:r>
        <w:rPr>
          <w:sz w:val="24"/>
        </w:rPr>
        <w:t>ф</w:t>
      </w:r>
      <w:r>
        <w:rPr>
          <w:sz w:val="24"/>
        </w:rPr>
        <w:t>том от кнопок, установленных в устройстве. Движение осуществляется на большой скор</w:t>
      </w:r>
      <w:r>
        <w:rPr>
          <w:sz w:val="24"/>
        </w:rPr>
        <w:t>о</w:t>
      </w:r>
      <w:r>
        <w:rPr>
          <w:sz w:val="24"/>
        </w:rPr>
        <w:t>сти;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управление из машинного помещения  (МП2, см. п.п.5.9) - устанавливается пер</w:t>
      </w:r>
      <w:r>
        <w:rPr>
          <w:sz w:val="24"/>
        </w:rPr>
        <w:t>е</w:t>
      </w:r>
      <w:r>
        <w:rPr>
          <w:sz w:val="24"/>
        </w:rPr>
        <w:t>кл</w:t>
      </w:r>
      <w:r>
        <w:rPr>
          <w:sz w:val="24"/>
        </w:rPr>
        <w:t>ю</w:t>
      </w:r>
      <w:r>
        <w:rPr>
          <w:sz w:val="24"/>
        </w:rPr>
        <w:t>чателем режимов работ в устройстве управления и предназначен для управления ли</w:t>
      </w:r>
      <w:r>
        <w:rPr>
          <w:sz w:val="24"/>
        </w:rPr>
        <w:t>ф</w:t>
      </w:r>
      <w:r>
        <w:rPr>
          <w:sz w:val="24"/>
        </w:rPr>
        <w:t>том от кнопок установленных в устройстве при снятии с ловителей и концевого выключ</w:t>
      </w:r>
      <w:r>
        <w:rPr>
          <w:sz w:val="24"/>
        </w:rPr>
        <w:t>а</w:t>
      </w:r>
      <w:r>
        <w:rPr>
          <w:sz w:val="24"/>
        </w:rPr>
        <w:t>теля, дв</w:t>
      </w:r>
      <w:r>
        <w:rPr>
          <w:sz w:val="24"/>
        </w:rPr>
        <w:t>и</w:t>
      </w:r>
      <w:r>
        <w:rPr>
          <w:sz w:val="24"/>
        </w:rPr>
        <w:t>жение осуществляется на малой скорости;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погрузка (см. п.п.5.12) - устанавливается переключателем режимов работ в устро</w:t>
      </w:r>
      <w:r>
        <w:rPr>
          <w:sz w:val="24"/>
        </w:rPr>
        <w:t>й</w:t>
      </w:r>
      <w:r>
        <w:rPr>
          <w:sz w:val="24"/>
        </w:rPr>
        <w:t>стве управления и предназначен для управления лифтом по кнопкам приказов, вызовы не регис</w:t>
      </w:r>
      <w:r>
        <w:rPr>
          <w:sz w:val="24"/>
        </w:rPr>
        <w:t>т</w:t>
      </w:r>
      <w:r>
        <w:rPr>
          <w:sz w:val="24"/>
        </w:rPr>
        <w:t xml:space="preserve">рируются и не исполняются; 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фиктивная погрузка (см. п.п.5.13) - переход в режиме из нормальной работы, при нажатии и пятисекундном удержании кнопки “Отмена” на приказном посту и предназн</w:t>
      </w:r>
      <w:r>
        <w:rPr>
          <w:sz w:val="24"/>
        </w:rPr>
        <w:t>а</w:t>
      </w:r>
      <w:r>
        <w:rPr>
          <w:sz w:val="24"/>
        </w:rPr>
        <w:t>чен для управления лифтом по кнопкам приказов, вызовы не регистрируются и не испо</w:t>
      </w:r>
      <w:r>
        <w:rPr>
          <w:sz w:val="24"/>
        </w:rPr>
        <w:t>л</w:t>
      </w:r>
      <w:r>
        <w:rPr>
          <w:sz w:val="24"/>
        </w:rPr>
        <w:t xml:space="preserve">няются; 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нормальная работа (см. п.п.5.11) - устанавливается переключателем режимов р</w:t>
      </w:r>
      <w:r>
        <w:rPr>
          <w:sz w:val="24"/>
        </w:rPr>
        <w:t>а</w:t>
      </w:r>
      <w:r>
        <w:rPr>
          <w:sz w:val="24"/>
        </w:rPr>
        <w:t>бот в устройстве управления и предназначен для управления лифтом пассажирами по кнопкам пр</w:t>
      </w:r>
      <w:r>
        <w:rPr>
          <w:sz w:val="24"/>
        </w:rPr>
        <w:t>и</w:t>
      </w:r>
      <w:r>
        <w:rPr>
          <w:sz w:val="24"/>
        </w:rPr>
        <w:t>казов и вызовов;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пожарная опасность (см. п.п.5.14) - устанавливается автоматически при подаче сигн</w:t>
      </w:r>
      <w:r>
        <w:rPr>
          <w:sz w:val="24"/>
        </w:rPr>
        <w:t>а</w:t>
      </w:r>
      <w:r>
        <w:rPr>
          <w:sz w:val="24"/>
        </w:rPr>
        <w:t>ла из системы пожарной защиты здания;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перевозка пожарных подразделений (см. п.п.5.15, специальные лифты) - устанавл</w:t>
      </w:r>
      <w:r>
        <w:rPr>
          <w:sz w:val="24"/>
        </w:rPr>
        <w:t>и</w:t>
      </w:r>
      <w:r>
        <w:rPr>
          <w:sz w:val="24"/>
        </w:rPr>
        <w:t>в</w:t>
      </w:r>
      <w:r>
        <w:rPr>
          <w:sz w:val="24"/>
        </w:rPr>
        <w:t>а</w:t>
      </w:r>
      <w:r>
        <w:rPr>
          <w:sz w:val="24"/>
        </w:rPr>
        <w:t>ется специальным переключателем в приказном посту (ППП) в режиме пожарной опа</w:t>
      </w:r>
      <w:r>
        <w:rPr>
          <w:sz w:val="24"/>
        </w:rPr>
        <w:t>с</w:t>
      </w:r>
      <w:r>
        <w:rPr>
          <w:sz w:val="24"/>
        </w:rPr>
        <w:t>ности и предназначен для перевозки пожарных подразделений.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  <w:sz w:val="24"/>
        </w:rPr>
        <w:t xml:space="preserve">2.6.1. </w:t>
      </w:r>
      <w:r>
        <w:rPr>
          <w:sz w:val="24"/>
        </w:rPr>
        <w:t>Установка режимов работ осуществляется 4-мя выключателями.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Для установления режима НОРМАЛЬНАЯ РАБОТА необходимо установить все выключатели в вер</w:t>
      </w:r>
      <w:r>
        <w:rPr>
          <w:sz w:val="24"/>
        </w:rPr>
        <w:t>х</w:t>
      </w:r>
      <w:r>
        <w:rPr>
          <w:sz w:val="24"/>
        </w:rPr>
        <w:t xml:space="preserve">нее положение. 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Для установления другого режима необходимо, соответствующий выключатель у</w:t>
      </w:r>
      <w:r>
        <w:rPr>
          <w:sz w:val="24"/>
        </w:rPr>
        <w:t>с</w:t>
      </w:r>
      <w:r>
        <w:rPr>
          <w:sz w:val="24"/>
        </w:rPr>
        <w:t>т</w:t>
      </w:r>
      <w:r>
        <w:rPr>
          <w:sz w:val="24"/>
        </w:rPr>
        <w:t>а</w:t>
      </w:r>
      <w:r>
        <w:rPr>
          <w:sz w:val="24"/>
        </w:rPr>
        <w:t>новить в нижнее положение. Причем при установке нескольких выключателей в нижнее положение будет установлен режим соответствующий крайнему левому выкл</w:t>
      </w:r>
      <w:r>
        <w:rPr>
          <w:sz w:val="24"/>
        </w:rPr>
        <w:t>ю</w:t>
      </w:r>
      <w:r>
        <w:rPr>
          <w:sz w:val="24"/>
        </w:rPr>
        <w:t>чателю, т.е. МП2, РЕВИЗИЯ, МП1, ПОГРУЗКА.</w:t>
      </w:r>
    </w:p>
    <w:p w:rsidR="00B27BBB" w:rsidRDefault="00B27BBB">
      <w:pPr>
        <w:pStyle w:val="a6"/>
        <w:spacing w:line="360" w:lineRule="auto"/>
        <w:ind w:firstLine="709"/>
        <w:jc w:val="both"/>
        <w:rPr>
          <w:b/>
          <w:bCs/>
          <w:sz w:val="24"/>
        </w:rPr>
      </w:pPr>
    </w:p>
    <w:p w:rsidR="00B27BBB" w:rsidRDefault="00B27BBB">
      <w:pPr>
        <w:pStyle w:val="a6"/>
        <w:spacing w:line="360" w:lineRule="auto"/>
        <w:ind w:firstLine="709"/>
        <w:jc w:val="both"/>
        <w:rPr>
          <w:b/>
          <w:bCs/>
          <w:sz w:val="24"/>
        </w:rPr>
      </w:pPr>
    </w:p>
    <w:p w:rsidR="00B27BBB" w:rsidRDefault="00B27BBB">
      <w:pPr>
        <w:pStyle w:val="a6"/>
        <w:spacing w:line="360" w:lineRule="auto"/>
        <w:ind w:firstLine="709"/>
        <w:jc w:val="both"/>
        <w:rPr>
          <w:b/>
          <w:bCs/>
          <w:sz w:val="24"/>
        </w:rPr>
      </w:pPr>
      <w:r>
        <w:rPr>
          <w:b/>
          <w:bCs/>
          <w:sz w:val="24"/>
        </w:rPr>
        <w:t>Рекомендация!</w:t>
      </w:r>
    </w:p>
    <w:p w:rsidR="00B27BBB" w:rsidRDefault="00B27BBB">
      <w:pPr>
        <w:pStyle w:val="a6"/>
        <w:spacing w:line="360" w:lineRule="auto"/>
        <w:ind w:left="709" w:firstLine="709"/>
        <w:jc w:val="both"/>
        <w:rPr>
          <w:b/>
          <w:sz w:val="24"/>
        </w:rPr>
      </w:pPr>
      <w:r>
        <w:rPr>
          <w:sz w:val="24"/>
        </w:rPr>
        <w:t>При переводе из одного режима в другой вначале установите необходимый режим (соответствующий выключатель вниз), а затем отключите предыдущий.</w:t>
      </w:r>
      <w:r>
        <w:rPr>
          <w:sz w:val="24"/>
        </w:rPr>
        <w:br w:type="page"/>
      </w:r>
      <w:r>
        <w:rPr>
          <w:b/>
          <w:bCs/>
          <w:sz w:val="24"/>
        </w:rPr>
        <w:lastRenderedPageBreak/>
        <w:t>3. Конструктивное</w:t>
      </w:r>
      <w:r>
        <w:rPr>
          <w:b/>
          <w:sz w:val="24"/>
        </w:rPr>
        <w:t xml:space="preserve"> исполнение, состав и назначение оборудования.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  <w:sz w:val="24"/>
        </w:rPr>
        <w:t>3.1.</w:t>
      </w:r>
      <w:r>
        <w:rPr>
          <w:sz w:val="24"/>
        </w:rPr>
        <w:t xml:space="preserve"> Конструктивно  УКЛ  представляет  собой  шкаф с габаритными размерами    </w:t>
      </w:r>
      <w:r>
        <w:rPr>
          <w:rFonts w:eastAsia="MS Mincho"/>
          <w:sz w:val="24"/>
        </w:rPr>
        <w:t>1600х</w:t>
      </w:r>
      <w:r w:rsidR="004D28EA">
        <w:rPr>
          <w:rFonts w:eastAsia="MS Mincho"/>
          <w:sz w:val="24"/>
        </w:rPr>
        <w:t>700</w:t>
      </w:r>
      <w:r>
        <w:rPr>
          <w:rFonts w:eastAsia="MS Mincho"/>
          <w:sz w:val="24"/>
        </w:rPr>
        <w:t>х250мм (с подставкой)</w:t>
      </w:r>
      <w:r>
        <w:rPr>
          <w:sz w:val="24"/>
        </w:rPr>
        <w:t>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  <w:sz w:val="24"/>
        </w:rPr>
        <w:t>3.2.</w:t>
      </w:r>
      <w:r>
        <w:rPr>
          <w:sz w:val="24"/>
        </w:rPr>
        <w:t xml:space="preserve"> В состав устройства входят: силовая контакторная аппаратура, реле, автомат</w:t>
      </w:r>
      <w:r>
        <w:rPr>
          <w:sz w:val="24"/>
        </w:rPr>
        <w:t>и</w:t>
      </w:r>
      <w:r>
        <w:rPr>
          <w:sz w:val="24"/>
        </w:rPr>
        <w:t>ческие выключатели, трансформ</w:t>
      </w:r>
      <w:r>
        <w:rPr>
          <w:sz w:val="24"/>
        </w:rPr>
        <w:t>а</w:t>
      </w:r>
      <w:r>
        <w:rPr>
          <w:sz w:val="24"/>
        </w:rPr>
        <w:t>тор, предохранители, кнопки управления, плата контр</w:t>
      </w:r>
      <w:r>
        <w:rPr>
          <w:sz w:val="24"/>
        </w:rPr>
        <w:t>о</w:t>
      </w:r>
      <w:r>
        <w:rPr>
          <w:sz w:val="24"/>
        </w:rPr>
        <w:t>ля фаз (ПКФ), плата питания (ПП), микропроцессорная плата управления (МПУ), плата тормоза (ПТ), плата ключей (ПК), клеммники.</w:t>
      </w:r>
    </w:p>
    <w:p w:rsidR="00B27BBB" w:rsidRDefault="00B27BBB">
      <w:pPr>
        <w:pStyle w:val="a6"/>
        <w:spacing w:line="360" w:lineRule="auto"/>
        <w:ind w:left="709"/>
        <w:jc w:val="both"/>
        <w:rPr>
          <w:sz w:val="24"/>
        </w:rPr>
      </w:pPr>
      <w:r>
        <w:rPr>
          <w:b/>
          <w:bCs/>
          <w:sz w:val="24"/>
        </w:rPr>
        <w:t>3.3.</w:t>
      </w:r>
      <w:r>
        <w:rPr>
          <w:sz w:val="24"/>
        </w:rPr>
        <w:t xml:space="preserve"> Назначение оборудования.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  <w:sz w:val="24"/>
        </w:rPr>
        <w:t>3.3.1.</w:t>
      </w:r>
      <w:r>
        <w:rPr>
          <w:sz w:val="24"/>
        </w:rPr>
        <w:t xml:space="preserve"> Автоматический выключатель QF1 предназначен для защиты и подачи н</w:t>
      </w:r>
      <w:r>
        <w:rPr>
          <w:sz w:val="24"/>
        </w:rPr>
        <w:t>а</w:t>
      </w:r>
      <w:r>
        <w:rPr>
          <w:sz w:val="24"/>
        </w:rPr>
        <w:t>пряжения на силовые узлы схемы.  Автоматический выключатель QF2 предназначен для защиты и подачи напряжения на привод дверей.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</w:rPr>
        <w:t xml:space="preserve"> </w:t>
      </w:r>
      <w:r>
        <w:rPr>
          <w:b/>
          <w:bCs/>
          <w:sz w:val="24"/>
        </w:rPr>
        <w:t xml:space="preserve">3.3.2. </w:t>
      </w:r>
      <w:r>
        <w:rPr>
          <w:sz w:val="24"/>
        </w:rPr>
        <w:t>Трансформатоp TV1 понижает  напряжение  сети  до  рабочих напряжений устройства. Имеет несколько отводов для установления оптимального напряж</w:t>
      </w:r>
      <w:r>
        <w:rPr>
          <w:sz w:val="24"/>
        </w:rPr>
        <w:t>е</w:t>
      </w:r>
      <w:r>
        <w:rPr>
          <w:sz w:val="24"/>
        </w:rPr>
        <w:t>ния.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Переменное напряжение 24 - 30В поступает в плату А1 (ПП), на которой собрана схема выпрямления и бесконтактного предохранителя цепи питания +24В.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Цепи безопасности лифта питаются переменным напряжением 110В через пред</w:t>
      </w:r>
      <w:r>
        <w:rPr>
          <w:sz w:val="24"/>
        </w:rPr>
        <w:t>о</w:t>
      </w:r>
      <w:r>
        <w:rPr>
          <w:sz w:val="24"/>
        </w:rPr>
        <w:t>хранитель FU3.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С предохранителя FU2 переменное напряжение 9В поступает в плату управления (МПУ).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b/>
          <w:bCs/>
          <w:sz w:val="24"/>
        </w:rPr>
        <w:t>3.3.3.</w:t>
      </w:r>
      <w:r>
        <w:rPr>
          <w:sz w:val="24"/>
        </w:rPr>
        <w:t xml:space="preserve"> Реле:</w:t>
      </w:r>
    </w:p>
    <w:p w:rsidR="00B27BBB" w:rsidRDefault="00B27BBB">
      <w:pPr>
        <w:pStyle w:val="a6"/>
        <w:spacing w:line="360" w:lineRule="auto"/>
        <w:ind w:left="709"/>
        <w:jc w:val="both"/>
        <w:rPr>
          <w:sz w:val="24"/>
        </w:rPr>
      </w:pPr>
      <w:r>
        <w:rPr>
          <w:sz w:val="24"/>
        </w:rPr>
        <w:t>К1 (реле АВАРИЯ) является промежуточным реле, отключающее своими конта</w:t>
      </w:r>
      <w:r>
        <w:rPr>
          <w:sz w:val="24"/>
        </w:rPr>
        <w:t>к</w:t>
      </w:r>
      <w:r>
        <w:rPr>
          <w:sz w:val="24"/>
        </w:rPr>
        <w:t>тами катушки пускателей, независимый расцепитель автомата QF1 при аварийной ситуации: ручном наж</w:t>
      </w:r>
      <w:r>
        <w:rPr>
          <w:sz w:val="24"/>
        </w:rPr>
        <w:t>а</w:t>
      </w:r>
      <w:r>
        <w:rPr>
          <w:sz w:val="24"/>
        </w:rPr>
        <w:t>тии на пускатели, заклинивании пускателей.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К2 - (реле диспетчеризации) сигнализация в диспетчерскую о неисправности ли</w:t>
      </w:r>
      <w:r>
        <w:rPr>
          <w:sz w:val="24"/>
        </w:rPr>
        <w:t>ф</w:t>
      </w:r>
      <w:r>
        <w:rPr>
          <w:sz w:val="24"/>
        </w:rPr>
        <w:t>та и управление освещением шахты.</w:t>
      </w:r>
    </w:p>
    <w:p w:rsidR="00B27BBB" w:rsidRDefault="00B27BBB">
      <w:pPr>
        <w:pStyle w:val="a6"/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К3 - реле освещения кабины лифта и сигнализации в диспетчерскую об открытой дв</w:t>
      </w:r>
      <w:r>
        <w:rPr>
          <w:sz w:val="24"/>
        </w:rPr>
        <w:t>е</w:t>
      </w:r>
      <w:r>
        <w:rPr>
          <w:sz w:val="24"/>
        </w:rPr>
        <w:t>ри шахты, двери кабины или нахождении пассажира в кабине.</w:t>
      </w:r>
    </w:p>
    <w:p w:rsidR="00B27BBB" w:rsidRDefault="00B27BBB">
      <w:pPr>
        <w:pStyle w:val="a6"/>
        <w:spacing w:line="360" w:lineRule="auto"/>
        <w:ind w:left="709"/>
        <w:jc w:val="both"/>
        <w:rPr>
          <w:sz w:val="24"/>
        </w:rPr>
      </w:pPr>
      <w:r>
        <w:rPr>
          <w:sz w:val="24"/>
        </w:rPr>
        <w:t xml:space="preserve">К4 - реле диспетчерской связи. </w:t>
      </w:r>
      <w:r>
        <w:rPr>
          <w:sz w:val="24"/>
        </w:rPr>
        <w:br/>
      </w:r>
      <w:r>
        <w:rPr>
          <w:b/>
          <w:bCs/>
          <w:sz w:val="24"/>
        </w:rPr>
        <w:t>3.3.4.</w:t>
      </w:r>
      <w:r>
        <w:rPr>
          <w:sz w:val="24"/>
        </w:rPr>
        <w:t xml:space="preserve"> Магнитный пускатель:</w:t>
      </w:r>
    </w:p>
    <w:p w:rsidR="00B27BBB" w:rsidRDefault="00B27BBB">
      <w:pPr>
        <w:pStyle w:val="a6"/>
        <w:spacing w:line="360" w:lineRule="auto"/>
        <w:ind w:left="709"/>
        <w:jc w:val="both"/>
        <w:rPr>
          <w:sz w:val="24"/>
        </w:rPr>
      </w:pPr>
      <w:r>
        <w:rPr>
          <w:sz w:val="24"/>
        </w:rPr>
        <w:t>КМ1 -  пускатель направления вверх;</w:t>
      </w:r>
    </w:p>
    <w:p w:rsidR="00B27BBB" w:rsidRDefault="00B27BBB">
      <w:pPr>
        <w:pStyle w:val="a6"/>
        <w:spacing w:line="360" w:lineRule="auto"/>
        <w:ind w:left="709"/>
        <w:jc w:val="both"/>
        <w:rPr>
          <w:sz w:val="24"/>
        </w:rPr>
      </w:pPr>
      <w:r>
        <w:rPr>
          <w:sz w:val="24"/>
        </w:rPr>
        <w:t>КМ2 - пускатель направления вниз;</w:t>
      </w:r>
    </w:p>
    <w:p w:rsidR="00B27BBB" w:rsidRDefault="00B27BBB">
      <w:pPr>
        <w:pStyle w:val="PlainText"/>
        <w:jc w:val="both"/>
      </w:pPr>
      <w:r>
        <w:lastRenderedPageBreak/>
        <w:t>КМ3 - пускатель рабочей (большой) скорости;</w:t>
      </w:r>
    </w:p>
    <w:p w:rsidR="00B27BBB" w:rsidRDefault="00B27BBB">
      <w:pPr>
        <w:pStyle w:val="PlainText"/>
        <w:jc w:val="both"/>
      </w:pPr>
      <w:r>
        <w:t>КМ4 - пускатель малой скорости;</w:t>
      </w:r>
    </w:p>
    <w:p w:rsidR="00B27BBB" w:rsidRDefault="00B27BBB">
      <w:pPr>
        <w:pStyle w:val="PlainText"/>
        <w:jc w:val="both"/>
      </w:pPr>
      <w:r>
        <w:t>КМ5 - пускатель открытия дверей;</w:t>
      </w:r>
    </w:p>
    <w:p w:rsidR="00B27BBB" w:rsidRDefault="00B27BBB">
      <w:pPr>
        <w:pStyle w:val="PlainText"/>
        <w:jc w:val="both"/>
      </w:pPr>
      <w:r>
        <w:t>КМ6 - пускатель закрытия дверей;</w:t>
      </w:r>
    </w:p>
    <w:p w:rsidR="00B27BBB" w:rsidRDefault="00B27BBB">
      <w:pPr>
        <w:pStyle w:val="PlainText"/>
        <w:jc w:val="both"/>
      </w:pPr>
      <w:r>
        <w:t>КМ5-2 - пускатель открытия вторых дверей (для лифтов с проходной кабиной);</w:t>
      </w:r>
    </w:p>
    <w:p w:rsidR="00B27BBB" w:rsidRDefault="00B27BBB">
      <w:pPr>
        <w:pStyle w:val="PlainText"/>
        <w:jc w:val="both"/>
      </w:pPr>
      <w:r>
        <w:t>КМ6-2 - пускатель закрытия вторых дверей (для лифтов с проходной кабиной);</w:t>
      </w:r>
    </w:p>
    <w:p w:rsidR="00B27BBB" w:rsidRDefault="00B27BBB">
      <w:pPr>
        <w:pStyle w:val="PlainText"/>
        <w:jc w:val="both"/>
      </w:pPr>
      <w:r>
        <w:rPr>
          <w:b/>
          <w:bCs/>
        </w:rPr>
        <w:t>3.3.4.</w:t>
      </w:r>
      <w:r>
        <w:t xml:space="preserve"> Выключатели:</w:t>
      </w:r>
    </w:p>
    <w:p w:rsidR="00B27BBB" w:rsidRDefault="00B27BBB">
      <w:pPr>
        <w:pStyle w:val="PlainText"/>
        <w:jc w:val="both"/>
      </w:pPr>
      <w:r>
        <w:t>SA1 - выключатель ”Сеть”, предназначен для подачи напряжения на цепи управл</w:t>
      </w:r>
      <w:r>
        <w:t>е</w:t>
      </w:r>
      <w:r>
        <w:t>ния;</w:t>
      </w:r>
    </w:p>
    <w:p w:rsidR="00B27BBB" w:rsidRDefault="00B27BBB">
      <w:pPr>
        <w:pStyle w:val="PlainText"/>
        <w:jc w:val="both"/>
      </w:pPr>
      <w:r>
        <w:t>SA2 - выключатель освещения шкафа управления;</w:t>
      </w:r>
    </w:p>
    <w:p w:rsidR="00B27BBB" w:rsidRDefault="00B27BBB">
      <w:pPr>
        <w:pStyle w:val="PlainText"/>
        <w:jc w:val="both"/>
      </w:pPr>
      <w:r>
        <w:rPr>
          <w:b/>
          <w:bCs/>
        </w:rPr>
        <w:t>3.3.5.</w:t>
      </w:r>
      <w:r>
        <w:t xml:space="preserve">  Кнопки:</w:t>
      </w:r>
    </w:p>
    <w:p w:rsidR="00B27BBB" w:rsidRDefault="00B27BBB">
      <w:pPr>
        <w:pStyle w:val="PlainText"/>
        <w:jc w:val="both"/>
      </w:pPr>
      <w:r>
        <w:t>SC1 - кнопка "СТОП";</w:t>
      </w:r>
    </w:p>
    <w:p w:rsidR="00B27BBB" w:rsidRDefault="00B27BBB">
      <w:pPr>
        <w:pStyle w:val="PlainText"/>
        <w:jc w:val="both"/>
      </w:pPr>
      <w:r>
        <w:t>SB1 - кнопка "Звонок";</w:t>
      </w:r>
    </w:p>
    <w:p w:rsidR="00B27BBB" w:rsidRDefault="00B27BBB">
      <w:pPr>
        <w:pStyle w:val="PlainText"/>
        <w:jc w:val="both"/>
      </w:pPr>
      <w:r>
        <w:t>SB2 - кнопка "ТО";</w:t>
      </w:r>
    </w:p>
    <w:p w:rsidR="00B27BBB" w:rsidRDefault="00B27BBB">
      <w:pPr>
        <w:pStyle w:val="PlainText"/>
        <w:jc w:val="both"/>
      </w:pPr>
      <w:r>
        <w:t>SB3 - кнопка выбора направления "Вверх";</w:t>
      </w:r>
    </w:p>
    <w:p w:rsidR="00B27BBB" w:rsidRDefault="00B27BBB">
      <w:pPr>
        <w:pStyle w:val="PlainText"/>
        <w:jc w:val="both"/>
      </w:pPr>
      <w:r>
        <w:t>SB4 - кнопка выбора направления "Вниз";</w:t>
      </w:r>
    </w:p>
    <w:p w:rsidR="00B27BBB" w:rsidRDefault="00B27BBB">
      <w:pPr>
        <w:pStyle w:val="PlainText"/>
        <w:jc w:val="both"/>
      </w:pPr>
      <w:r>
        <w:t>SB5 - кнопка деблокировки "ДБЛ".</w:t>
      </w:r>
    </w:p>
    <w:p w:rsidR="00B27BBB" w:rsidRDefault="00B27BBB">
      <w:pPr>
        <w:pStyle w:val="PlainText"/>
        <w:jc w:val="both"/>
      </w:pPr>
      <w:r>
        <w:rPr>
          <w:b/>
          <w:bCs/>
        </w:rPr>
        <w:t xml:space="preserve">3.3.6. </w:t>
      </w:r>
      <w:r>
        <w:t>Электронные платы:</w:t>
      </w:r>
    </w:p>
    <w:p w:rsidR="00B27BBB" w:rsidRDefault="00B27BBB">
      <w:pPr>
        <w:pStyle w:val="PlainText"/>
        <w:jc w:val="both"/>
      </w:pPr>
      <w:r>
        <w:rPr>
          <w:b/>
          <w:bCs/>
        </w:rPr>
        <w:t>3.3.6.1.</w:t>
      </w:r>
      <w:r>
        <w:t xml:space="preserve"> Плата питания (ПП) КАФИ.469135.008.</w:t>
      </w:r>
    </w:p>
    <w:p w:rsidR="00B27BBB" w:rsidRDefault="00B27BBB">
      <w:pPr>
        <w:pStyle w:val="PlainText"/>
        <w:jc w:val="both"/>
      </w:pPr>
      <w:r>
        <w:t>Ремонт и настройка платы должна производится на специализированном стенде по программе и методике испытаний КАФИ.469135.008 ПМ.</w:t>
      </w:r>
    </w:p>
    <w:p w:rsidR="00B27BBB" w:rsidRDefault="00B27BBB">
      <w:pPr>
        <w:pStyle w:val="PlainText"/>
        <w:jc w:val="both"/>
      </w:pPr>
      <w:r>
        <w:t>Плата питания служит для выполнения следующих функций:</w:t>
      </w:r>
    </w:p>
    <w:p w:rsidR="00B27BBB" w:rsidRDefault="00B27BBB">
      <w:pPr>
        <w:pStyle w:val="PlainText"/>
        <w:jc w:val="both"/>
      </w:pPr>
      <w:r>
        <w:t>формирование постоянного напряжения питания цепей управления +24В;</w:t>
      </w:r>
    </w:p>
    <w:p w:rsidR="00B27BBB" w:rsidRDefault="00B27BBB">
      <w:pPr>
        <w:pStyle w:val="PlainText"/>
        <w:jc w:val="both"/>
      </w:pPr>
      <w:r>
        <w:t xml:space="preserve">контроль тока в цепях управления, питаемых переменным напряжением </w:t>
      </w:r>
      <w:r>
        <w:sym w:font="Symbol" w:char="F07E"/>
      </w:r>
      <w:r>
        <w:t>110В;</w:t>
      </w:r>
    </w:p>
    <w:p w:rsidR="00B27BBB" w:rsidRDefault="00B27BBB">
      <w:pPr>
        <w:pStyle w:val="PlainText"/>
        <w:jc w:val="both"/>
      </w:pPr>
      <w:r>
        <w:t>контроль сопротивления датчиков температуры (позисторов), встроенных в ст</w:t>
      </w:r>
      <w:r>
        <w:t>а</w:t>
      </w:r>
      <w:r>
        <w:t>торные обмотки главного двигателя, то есть, по существу, - контроль нагрева главного двигателя;</w:t>
      </w:r>
    </w:p>
    <w:p w:rsidR="00B27BBB" w:rsidRDefault="00B27BBB">
      <w:pPr>
        <w:pStyle w:val="PlainText"/>
        <w:jc w:val="both"/>
      </w:pPr>
      <w:r>
        <w:t>контроль количества открытых дверей шахты;</w:t>
      </w:r>
    </w:p>
    <w:p w:rsidR="00B27BBB" w:rsidRDefault="00B27BBB">
      <w:pPr>
        <w:pStyle w:val="PlainText"/>
        <w:jc w:val="both"/>
      </w:pPr>
      <w:r>
        <w:t>формирование постоянного напряжения питания цепей переговорной телефонной св</w:t>
      </w:r>
      <w:r>
        <w:t>я</w:t>
      </w:r>
      <w:r>
        <w:t>зи.</w:t>
      </w:r>
    </w:p>
    <w:p w:rsidR="00B27BBB" w:rsidRDefault="00B27BBB">
      <w:pPr>
        <w:pStyle w:val="PlainText"/>
        <w:jc w:val="both"/>
      </w:pPr>
      <w:r>
        <w:t xml:space="preserve">Для реализации названных функций, в состав платы питания включены следующие </w:t>
      </w:r>
      <w:r>
        <w:lastRenderedPageBreak/>
        <w:t>у</w:t>
      </w:r>
      <w:r>
        <w:t>з</w:t>
      </w:r>
      <w:r>
        <w:t>лы: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стабилизированный регулируемый источник постоянного напряжения с самовосст</w:t>
      </w:r>
      <w:r>
        <w:rPr>
          <w:sz w:val="24"/>
        </w:rPr>
        <w:t>а</w:t>
      </w:r>
      <w:r>
        <w:rPr>
          <w:sz w:val="24"/>
        </w:rPr>
        <w:t>навливающейся схемой защиты от токовых перегрузок и коротких замыканий в цепях н</w:t>
      </w:r>
      <w:r>
        <w:rPr>
          <w:sz w:val="24"/>
        </w:rPr>
        <w:t>а</w:t>
      </w:r>
      <w:r>
        <w:rPr>
          <w:sz w:val="24"/>
        </w:rPr>
        <w:t>грузки;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датчик переменного тока, фиксирующий появление в цепях, питаемых переменным н</w:t>
      </w:r>
      <w:r>
        <w:rPr>
          <w:sz w:val="24"/>
        </w:rPr>
        <w:t>а</w:t>
      </w:r>
      <w:r>
        <w:rPr>
          <w:sz w:val="24"/>
        </w:rPr>
        <w:t xml:space="preserve">пряжением </w:t>
      </w:r>
      <w:r>
        <w:rPr>
          <w:sz w:val="24"/>
        </w:rPr>
        <w:sym w:font="Symbol" w:char="F07E"/>
      </w:r>
      <w:r>
        <w:rPr>
          <w:sz w:val="24"/>
        </w:rPr>
        <w:t>110В, токов превышающих заранее установленный уровень;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схема, фиксирующая факт открытия одной двери шахты;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две схемы, контролирующие максимально допустимое сопротивление двух рез</w:t>
      </w:r>
      <w:r>
        <w:rPr>
          <w:sz w:val="24"/>
        </w:rPr>
        <w:t>и</w:t>
      </w:r>
      <w:r>
        <w:rPr>
          <w:sz w:val="24"/>
        </w:rPr>
        <w:t>стивных датчиков температуры главного двигателя;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RC- фильтр узла телефонной связи.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Основным элементом источника постоянного напряжения +24В, обеспечивающим пост</w:t>
      </w:r>
      <w:r>
        <w:rPr>
          <w:sz w:val="24"/>
        </w:rPr>
        <w:t>о</w:t>
      </w:r>
      <w:r>
        <w:rPr>
          <w:sz w:val="24"/>
        </w:rPr>
        <w:t>янство его выходного напряжения и защиту от токовых перегрузок является микр</w:t>
      </w:r>
      <w:r>
        <w:rPr>
          <w:sz w:val="24"/>
        </w:rPr>
        <w:t>о</w:t>
      </w:r>
      <w:r>
        <w:rPr>
          <w:sz w:val="24"/>
        </w:rPr>
        <w:t>схема инт</w:t>
      </w:r>
      <w:r>
        <w:rPr>
          <w:sz w:val="24"/>
        </w:rPr>
        <w:t>е</w:t>
      </w:r>
      <w:r>
        <w:rPr>
          <w:sz w:val="24"/>
        </w:rPr>
        <w:t>грального стабилизатора напряжения DA1. Выпрямление и сглаживание пер</w:t>
      </w:r>
      <w:r>
        <w:rPr>
          <w:sz w:val="24"/>
        </w:rPr>
        <w:t>е</w:t>
      </w:r>
      <w:r>
        <w:rPr>
          <w:sz w:val="24"/>
        </w:rPr>
        <w:t>менного входного напряжения осуществляют диодный мостовой блок VZ1 и емкостной фильтр C2, C3, C5. Для регулировки выходного напряжения служит резистор R10.Связь источника с внешними цепями обеспечивает разъем X2.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В состав датчика переменного тока входят измерительный элемент-резистор R2, усил</w:t>
      </w:r>
      <w:r>
        <w:rPr>
          <w:sz w:val="24"/>
        </w:rPr>
        <w:t>и</w:t>
      </w:r>
      <w:r>
        <w:rPr>
          <w:sz w:val="24"/>
        </w:rPr>
        <w:t>тель сигнала измерительного элемента, собранный на транзисторе VT1 и компар</w:t>
      </w:r>
      <w:r>
        <w:rPr>
          <w:sz w:val="24"/>
        </w:rPr>
        <w:t>а</w:t>
      </w:r>
      <w:r>
        <w:rPr>
          <w:sz w:val="24"/>
        </w:rPr>
        <w:t>тор напряж</w:t>
      </w:r>
      <w:r>
        <w:rPr>
          <w:sz w:val="24"/>
        </w:rPr>
        <w:t>е</w:t>
      </w:r>
      <w:r>
        <w:rPr>
          <w:sz w:val="24"/>
        </w:rPr>
        <w:t>ния DD1. Резистор R2 включается последовательно в цепь источника пер</w:t>
      </w:r>
      <w:r>
        <w:rPr>
          <w:sz w:val="24"/>
        </w:rPr>
        <w:t>е</w:t>
      </w:r>
      <w:r>
        <w:rPr>
          <w:sz w:val="24"/>
        </w:rPr>
        <w:t xml:space="preserve">менного напряжения </w:t>
      </w:r>
      <w:r>
        <w:rPr>
          <w:sz w:val="24"/>
        </w:rPr>
        <w:sym w:font="Symbol" w:char="F07E"/>
      </w:r>
      <w:r>
        <w:rPr>
          <w:sz w:val="24"/>
        </w:rPr>
        <w:t>110В. В тех случаях, когда величина переменного тока превышает установленный уровень, на входе «срабатывание» (Rn) компаратора DD1 присутствуют положительные полуволны напряжения, амплитуда к</w:t>
      </w:r>
      <w:r>
        <w:rPr>
          <w:sz w:val="24"/>
        </w:rPr>
        <w:t>о</w:t>
      </w:r>
      <w:r>
        <w:rPr>
          <w:sz w:val="24"/>
        </w:rPr>
        <w:t>торых достаточна для срабатывания последнего. При этом на выходе схемы появляются стабильные по длительности импул</w:t>
      </w:r>
      <w:r>
        <w:rPr>
          <w:sz w:val="24"/>
        </w:rPr>
        <w:t>ь</w:t>
      </w:r>
      <w:r>
        <w:rPr>
          <w:sz w:val="24"/>
        </w:rPr>
        <w:t>сы, следующие с частотой 50Гц. Загорается индикатор токовой перегру</w:t>
      </w:r>
      <w:r>
        <w:rPr>
          <w:sz w:val="24"/>
        </w:rPr>
        <w:t>з</w:t>
      </w:r>
      <w:r>
        <w:rPr>
          <w:sz w:val="24"/>
        </w:rPr>
        <w:t xml:space="preserve">ки VD7. Если уровень тока в цепи </w:t>
      </w:r>
      <w:r>
        <w:rPr>
          <w:sz w:val="24"/>
        </w:rPr>
        <w:sym w:font="Symbol" w:char="F07E"/>
      </w:r>
      <w:r>
        <w:rPr>
          <w:sz w:val="24"/>
        </w:rPr>
        <w:t>110В не превышает установленное значение, то на выходе схемы действует потенциальный сигнал высокого уровня. Светодиод VD7 не горит. Необход</w:t>
      </w:r>
      <w:r>
        <w:rPr>
          <w:sz w:val="24"/>
        </w:rPr>
        <w:t>и</w:t>
      </w:r>
      <w:r>
        <w:rPr>
          <w:sz w:val="24"/>
        </w:rPr>
        <w:t>мый уровень тока срабатывания датчика устанавливается с помощью резистора R6. Для по</w:t>
      </w:r>
      <w:r>
        <w:rPr>
          <w:sz w:val="24"/>
        </w:rPr>
        <w:t>д</w:t>
      </w:r>
      <w:r>
        <w:rPr>
          <w:sz w:val="24"/>
        </w:rPr>
        <w:t>ключения датчика тока к внешним цепям используется разъем X5.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Основой схемы, контролирующей сопротивление датчика температуры Rт2 (датчик вт</w:t>
      </w:r>
      <w:r>
        <w:rPr>
          <w:sz w:val="24"/>
        </w:rPr>
        <w:t>о</w:t>
      </w:r>
      <w:r>
        <w:rPr>
          <w:sz w:val="24"/>
        </w:rPr>
        <w:t>рой ступени нагрева) главного двигателя является компаратор напряжения DD2. К в</w:t>
      </w:r>
      <w:r>
        <w:rPr>
          <w:sz w:val="24"/>
        </w:rPr>
        <w:t>ы</w:t>
      </w:r>
      <w:r>
        <w:rPr>
          <w:sz w:val="24"/>
        </w:rPr>
        <w:t>ходу компаратора подключена схема электронного ключа, выполненная на транзисторах VT3…VT6.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lastRenderedPageBreak/>
        <w:t>Позистор Rт2 совместно с резисторами R17, R18 и R19 образует делитель напряж</w:t>
      </w:r>
      <w:r>
        <w:rPr>
          <w:sz w:val="24"/>
        </w:rPr>
        <w:t>е</w:t>
      </w:r>
      <w:r>
        <w:rPr>
          <w:sz w:val="24"/>
        </w:rPr>
        <w:t>ния, выходы которого подключены к входам «запись» (Sn), «срабатывание» (Rn) и «сброс» (R) ко</w:t>
      </w:r>
      <w:r>
        <w:rPr>
          <w:sz w:val="24"/>
        </w:rPr>
        <w:t>м</w:t>
      </w:r>
      <w:r>
        <w:rPr>
          <w:sz w:val="24"/>
        </w:rPr>
        <w:t>паратора DD2. Резисторы делителя выбраны таким образом, что если с</w:t>
      </w:r>
      <w:r>
        <w:rPr>
          <w:sz w:val="24"/>
        </w:rPr>
        <w:t>о</w:t>
      </w:r>
      <w:r>
        <w:rPr>
          <w:sz w:val="24"/>
        </w:rPr>
        <w:t>противление позистора Rт2 превышает контрольное значение (2100</w:t>
      </w:r>
      <w:r>
        <w:rPr>
          <w:sz w:val="24"/>
          <w:u w:val="single"/>
        </w:rPr>
        <w:t>+</w:t>
      </w:r>
      <w:r>
        <w:rPr>
          <w:sz w:val="24"/>
        </w:rPr>
        <w:t>400) Ом, то напряж</w:t>
      </w:r>
      <w:r>
        <w:rPr>
          <w:sz w:val="24"/>
        </w:rPr>
        <w:t>е</w:t>
      </w:r>
      <w:r>
        <w:rPr>
          <w:sz w:val="24"/>
        </w:rPr>
        <w:t>ние на входе компаратора Rn DD2 прев</w:t>
      </w:r>
      <w:r>
        <w:rPr>
          <w:sz w:val="24"/>
        </w:rPr>
        <w:t>ы</w:t>
      </w:r>
      <w:r>
        <w:rPr>
          <w:sz w:val="24"/>
        </w:rPr>
        <w:t>шает 2/3 напряжения питания микросхемы, то есть происходит срабатывание компаратора и на выходе узла появляется напряжение в</w:t>
      </w:r>
      <w:r>
        <w:rPr>
          <w:sz w:val="24"/>
        </w:rPr>
        <w:t>ы</w:t>
      </w:r>
      <w:r>
        <w:rPr>
          <w:sz w:val="24"/>
        </w:rPr>
        <w:t>сокого уровня, свидетельствующее о перегреве двигат</w:t>
      </w:r>
      <w:r>
        <w:rPr>
          <w:sz w:val="24"/>
        </w:rPr>
        <w:t>е</w:t>
      </w:r>
      <w:r>
        <w:rPr>
          <w:sz w:val="24"/>
        </w:rPr>
        <w:t>ля. Индикатором перегрева второй ступени является светодиод VD12.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При снижении температуры двигателя уменьшается сопротивление позистора Rт2 и, сл</w:t>
      </w:r>
      <w:r>
        <w:rPr>
          <w:sz w:val="24"/>
        </w:rPr>
        <w:t>е</w:t>
      </w:r>
      <w:r>
        <w:rPr>
          <w:sz w:val="24"/>
        </w:rPr>
        <w:t>довательно, падает напряжение на входе Sn DD2. Если это напряжение становится меньше чем 1/3 напряжения питания микросхемы, происходит отпускание компаратора и на выходе узла формируется напряжение низкого уровня, указывающее на отсутствие п</w:t>
      </w:r>
      <w:r>
        <w:rPr>
          <w:sz w:val="24"/>
        </w:rPr>
        <w:t>е</w:t>
      </w:r>
      <w:r>
        <w:rPr>
          <w:sz w:val="24"/>
        </w:rPr>
        <w:t>регр</w:t>
      </w:r>
      <w:r>
        <w:rPr>
          <w:sz w:val="24"/>
        </w:rPr>
        <w:t>е</w:t>
      </w:r>
      <w:r>
        <w:rPr>
          <w:sz w:val="24"/>
        </w:rPr>
        <w:t>ва.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При обрыве цепи позистора Rт2 его функцию выполняет резистор R17. Поскольку сопр</w:t>
      </w:r>
      <w:r>
        <w:rPr>
          <w:sz w:val="24"/>
        </w:rPr>
        <w:t>о</w:t>
      </w:r>
      <w:r>
        <w:rPr>
          <w:sz w:val="24"/>
        </w:rPr>
        <w:t>тивление резистора R17 значительно превышает контрольное значение Rт2, на в</w:t>
      </w:r>
      <w:r>
        <w:rPr>
          <w:sz w:val="24"/>
        </w:rPr>
        <w:t>ы</w:t>
      </w:r>
      <w:r>
        <w:rPr>
          <w:sz w:val="24"/>
        </w:rPr>
        <w:t>ходе узла появляе</w:t>
      </w:r>
      <w:r>
        <w:rPr>
          <w:sz w:val="24"/>
        </w:rPr>
        <w:t>т</w:t>
      </w:r>
      <w:r>
        <w:rPr>
          <w:sz w:val="24"/>
        </w:rPr>
        <w:t>ся напряжение высокого уровня.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Короткое замыкание позистора Rт2 приводит к появлению на приоритетном входе R компаратора DD2 напряжения равного нулю. В этом случае, независимо от значений н</w:t>
      </w:r>
      <w:r>
        <w:rPr>
          <w:sz w:val="24"/>
        </w:rPr>
        <w:t>а</w:t>
      </w:r>
      <w:r>
        <w:rPr>
          <w:sz w:val="24"/>
        </w:rPr>
        <w:t>пряжения на остальных вх</w:t>
      </w:r>
      <w:r>
        <w:rPr>
          <w:sz w:val="24"/>
        </w:rPr>
        <w:t>о</w:t>
      </w:r>
      <w:r>
        <w:rPr>
          <w:sz w:val="24"/>
        </w:rPr>
        <w:t>дах компаратора, на выходе узла действует напряжение выс</w:t>
      </w:r>
      <w:r>
        <w:rPr>
          <w:sz w:val="24"/>
        </w:rPr>
        <w:t>о</w:t>
      </w:r>
      <w:r>
        <w:rPr>
          <w:sz w:val="24"/>
        </w:rPr>
        <w:t>кого уровня.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Связь узла с внешними устройствами обеспечивает разъем X4.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Схема, контролирующая сопротивление датчика температуры Rт1 (датчик пе</w:t>
      </w:r>
      <w:r>
        <w:rPr>
          <w:sz w:val="24"/>
        </w:rPr>
        <w:t>р</w:t>
      </w:r>
      <w:r>
        <w:rPr>
          <w:sz w:val="24"/>
        </w:rPr>
        <w:t>вой ступени нагрева) главного двигателя построена на базе компаратора напряжения DD5. К выходу компаратора подключена схема электронного ключа, выполненная на транзист</w:t>
      </w:r>
      <w:r>
        <w:rPr>
          <w:sz w:val="24"/>
        </w:rPr>
        <w:t>о</w:t>
      </w:r>
      <w:r>
        <w:rPr>
          <w:sz w:val="24"/>
        </w:rPr>
        <w:t>рах VT9 и VT10. Ключ дает возможность, при срабатывании компаратора, подключать к выходной цепи узла источник неизменного тока, собранный на микросхеме DA4. В о</w:t>
      </w:r>
      <w:r>
        <w:rPr>
          <w:sz w:val="24"/>
        </w:rPr>
        <w:t>с</w:t>
      </w:r>
      <w:r>
        <w:rPr>
          <w:sz w:val="24"/>
        </w:rPr>
        <w:t>тальном работа схемы не отличается от работы узла, контролирующего сопротивление позистора Rт2. Связь узла с внешними ус</w:t>
      </w:r>
      <w:r>
        <w:rPr>
          <w:sz w:val="24"/>
        </w:rPr>
        <w:t>т</w:t>
      </w:r>
      <w:r>
        <w:rPr>
          <w:sz w:val="24"/>
        </w:rPr>
        <w:t>ройствами осуществляется с помощью разъема X3.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В состав схемы фиксирующей факт открытия одной двери шахты входят: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преобразователь переменного входного тока в постоянное напряжение, выполне</w:t>
      </w:r>
      <w:r>
        <w:rPr>
          <w:sz w:val="24"/>
        </w:rPr>
        <w:t>н</w:t>
      </w:r>
      <w:r>
        <w:rPr>
          <w:sz w:val="24"/>
        </w:rPr>
        <w:t>ный на VD13, C18, R35, R41, R42;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компараторы напряжения DD3, DD4;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lastRenderedPageBreak/>
        <w:t>оптоэлектронное реле постоянного тока VU1;</w:t>
      </w:r>
    </w:p>
    <w:p w:rsidR="00B27BBB" w:rsidRDefault="00B27BBB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стабилизированный источник питания, включающий выпрямитель VD1, фильтр C1, инт</w:t>
      </w:r>
      <w:r>
        <w:rPr>
          <w:sz w:val="24"/>
        </w:rPr>
        <w:t>е</w:t>
      </w:r>
      <w:r>
        <w:rPr>
          <w:sz w:val="24"/>
        </w:rPr>
        <w:t>гральный стабилизатор напряжения DA2 и схему на транзисторе VT2, препятству</w:t>
      </w:r>
      <w:r>
        <w:rPr>
          <w:sz w:val="24"/>
        </w:rPr>
        <w:t>ю</w:t>
      </w:r>
      <w:r>
        <w:rPr>
          <w:sz w:val="24"/>
        </w:rPr>
        <w:t>щую поя</w:t>
      </w:r>
      <w:r>
        <w:rPr>
          <w:sz w:val="24"/>
        </w:rPr>
        <w:t>в</w:t>
      </w:r>
      <w:r>
        <w:rPr>
          <w:sz w:val="24"/>
        </w:rPr>
        <w:t>лению на входных зажимах DA2 недопустимо больших напряжений.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Если все двери шахты закрыты, напряжение на входах компараторов DD3 и DD4 равно нулю и на их выходах действуют напряжения высокого уровня. Разность потенци</w:t>
      </w:r>
      <w:r>
        <w:rPr>
          <w:sz w:val="24"/>
        </w:rPr>
        <w:t>а</w:t>
      </w:r>
      <w:r>
        <w:rPr>
          <w:sz w:val="24"/>
        </w:rPr>
        <w:t>лов, приложенных к входной цепи оптореле VU1, равна нулю и на выходе схемы действ</w:t>
      </w:r>
      <w:r>
        <w:rPr>
          <w:sz w:val="24"/>
        </w:rPr>
        <w:t>у</w:t>
      </w:r>
      <w:r>
        <w:rPr>
          <w:sz w:val="24"/>
        </w:rPr>
        <w:t>ет напряжение низкого уровня. На плате горит светодиод VD19.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При открытии одной двери шахты на входах компараторов DD3 и DD4 появляется напряжение Uдш1, которое достаточно для переключения компаратора DD3, но недост</w:t>
      </w:r>
      <w:r>
        <w:rPr>
          <w:sz w:val="24"/>
        </w:rPr>
        <w:t>а</w:t>
      </w:r>
      <w:r>
        <w:rPr>
          <w:sz w:val="24"/>
        </w:rPr>
        <w:t>точно для переключения компаратора DD4. В результате, под действием возникшей ра</w:t>
      </w:r>
      <w:r>
        <w:rPr>
          <w:sz w:val="24"/>
        </w:rPr>
        <w:t>з</w:t>
      </w:r>
      <w:r>
        <w:rPr>
          <w:sz w:val="24"/>
        </w:rPr>
        <w:t>ности потенциалов, во входной цепи оптореле VU1 течет ток, ключ оптореле замыкается и на выходе схемы появляется напряжение высокого уровня. На плате загорается светодиод VD21.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При открытии двух дверей шахты на входах компараторов DD3 и DD4 появляется напряжение Uдш2=2Uдш1, достаточное для переключения компаратора DD4. В результ</w:t>
      </w:r>
      <w:r>
        <w:rPr>
          <w:sz w:val="24"/>
        </w:rPr>
        <w:t>а</w:t>
      </w:r>
      <w:r>
        <w:rPr>
          <w:sz w:val="24"/>
        </w:rPr>
        <w:t>те, разность потенциалов на входных зажимах оптореле VU1 вновь равна нулю и на вых</w:t>
      </w:r>
      <w:r>
        <w:rPr>
          <w:sz w:val="24"/>
        </w:rPr>
        <w:t>о</w:t>
      </w:r>
      <w:r>
        <w:rPr>
          <w:sz w:val="24"/>
        </w:rPr>
        <w:t>де схемы действует напряжение низкого уро</w:t>
      </w:r>
      <w:r>
        <w:rPr>
          <w:sz w:val="24"/>
        </w:rPr>
        <w:t>в</w:t>
      </w:r>
      <w:r>
        <w:rPr>
          <w:sz w:val="24"/>
        </w:rPr>
        <w:t>ня. На плате загорается светодиод VD20.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Подключение узла к внешним цепям осуществляется через разъем X3.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b/>
          <w:bCs/>
          <w:sz w:val="24"/>
        </w:rPr>
        <w:t>3.3.6.2.</w:t>
      </w:r>
      <w:r>
        <w:rPr>
          <w:sz w:val="24"/>
        </w:rPr>
        <w:t xml:space="preserve"> Плата контроля фаз (ПКФ) КАФИ.469135.004.</w:t>
      </w:r>
    </w:p>
    <w:p w:rsidR="00B27BBB" w:rsidRDefault="00B27BBB">
      <w:pPr>
        <w:pStyle w:val="PlainText"/>
        <w:jc w:val="both"/>
      </w:pPr>
      <w:r>
        <w:t>Ремонт и настройка платы должна производится на специализированном стенде по программе и методике испытаний КАФИ.469135.004 ПМ.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Плата контроля фаз предназначена для контроля асимметрии и правильности чер</w:t>
      </w:r>
      <w:r>
        <w:rPr>
          <w:sz w:val="24"/>
        </w:rPr>
        <w:t>е</w:t>
      </w:r>
      <w:r>
        <w:rPr>
          <w:sz w:val="24"/>
        </w:rPr>
        <w:t>дования фазных напряжений, а также обрыва хотя бы одной из фаз в трехфазных сетях с линейным напр</w:t>
      </w:r>
      <w:r>
        <w:rPr>
          <w:sz w:val="24"/>
        </w:rPr>
        <w:t>я</w:t>
      </w:r>
      <w:r>
        <w:rPr>
          <w:sz w:val="24"/>
        </w:rPr>
        <w:t>жением 380В.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В состав схемы контроля фаз входят: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преобразователи фазных напряжений фаз А, В и С в последовательности однополя</w:t>
      </w:r>
      <w:r>
        <w:rPr>
          <w:sz w:val="24"/>
        </w:rPr>
        <w:t>р</w:t>
      </w:r>
      <w:r>
        <w:rPr>
          <w:sz w:val="24"/>
        </w:rPr>
        <w:t>ных импульсов, собранные на транзисторах VT1…VT3, D-триггерах DD3.1, DD4.1 и л</w:t>
      </w:r>
      <w:r>
        <w:rPr>
          <w:sz w:val="24"/>
        </w:rPr>
        <w:t>о</w:t>
      </w:r>
      <w:r>
        <w:rPr>
          <w:sz w:val="24"/>
        </w:rPr>
        <w:t>гических элеме</w:t>
      </w:r>
      <w:r>
        <w:rPr>
          <w:sz w:val="24"/>
        </w:rPr>
        <w:t>н</w:t>
      </w:r>
      <w:r>
        <w:rPr>
          <w:sz w:val="24"/>
        </w:rPr>
        <w:t>тах DD1.1…DD1.4, DD2.1, DD2.2, DD5.1 и DD5.2;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формирователь импульсов (одновибратор), выполненный на D-триггерах DD3.2 и DD4.2, логических элементах DD5.3 и DD5.4, резисторах R24 и R25, диоде VD14, и ко</w:t>
      </w:r>
      <w:r>
        <w:rPr>
          <w:sz w:val="24"/>
        </w:rPr>
        <w:t>н</w:t>
      </w:r>
      <w:r>
        <w:rPr>
          <w:sz w:val="24"/>
        </w:rPr>
        <w:t>де</w:t>
      </w:r>
      <w:r>
        <w:rPr>
          <w:sz w:val="24"/>
        </w:rPr>
        <w:t>н</w:t>
      </w:r>
      <w:r>
        <w:rPr>
          <w:sz w:val="24"/>
        </w:rPr>
        <w:t>саторе C19;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детектор импульсов, включающий логические элементы DD2.3, DD5.5, DD5.6 и </w:t>
      </w:r>
      <w:r>
        <w:rPr>
          <w:sz w:val="24"/>
        </w:rPr>
        <w:lastRenderedPageBreak/>
        <w:t>времязадающую цепь R26,R27,VD15,C10;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оптореле постоянного тока VU1;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источник питания, в состав которого входят диодыVD7…VD10, резисторы R16…R19, конденсаторы C4,C7,C8, стабилитрон VD11 и интегральный стабилизатор н</w:t>
      </w:r>
      <w:r>
        <w:rPr>
          <w:sz w:val="24"/>
        </w:rPr>
        <w:t>а</w:t>
      </w:r>
      <w:r>
        <w:rPr>
          <w:sz w:val="24"/>
        </w:rPr>
        <w:t>пряжения DA1.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При подаче на силовые входы схемы трехфазного переменного напряжения, на в</w:t>
      </w:r>
      <w:r>
        <w:rPr>
          <w:sz w:val="24"/>
        </w:rPr>
        <w:t>ы</w:t>
      </w:r>
      <w:r>
        <w:rPr>
          <w:sz w:val="24"/>
        </w:rPr>
        <w:t>ходах преобразователей фазных напряжений действуют последовательности импульсов, частота и временной сдвиг которых соответствуют частоте и временному сдвигу фазных напряжений. Эти импул</w:t>
      </w:r>
      <w:r>
        <w:rPr>
          <w:sz w:val="24"/>
        </w:rPr>
        <w:t>ь</w:t>
      </w:r>
      <w:r>
        <w:rPr>
          <w:sz w:val="24"/>
        </w:rPr>
        <w:t xml:space="preserve">сы поступают на входы одновибратора. 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При прямом порядке чередования фаз на выходе одновибратора (инверсный выход DD4.2) присутствует последовательность нормированных по длительности импульсов частотой 50Гц, которые с помощью детектора импульсов преобразуются в потенциальный сигнал «0», дейс</w:t>
      </w:r>
      <w:r>
        <w:rPr>
          <w:sz w:val="24"/>
        </w:rPr>
        <w:t>т</w:t>
      </w:r>
      <w:r>
        <w:rPr>
          <w:sz w:val="24"/>
        </w:rPr>
        <w:t>вующий на выходе инверторов DD5.5, DD5.6. Включается оптореле VU1 и на выходе схемы появляется постоянное напряжение высокого уровня. Горит светодиод VD18.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Если нарушен порядок чередования фаз, либо амплитуда хотя бы одного из фазных напряжений уменьшилась до недопустимого уровня, то на выходе одновибратора появл</w:t>
      </w:r>
      <w:r>
        <w:rPr>
          <w:sz w:val="24"/>
        </w:rPr>
        <w:t>я</w:t>
      </w:r>
      <w:r>
        <w:rPr>
          <w:sz w:val="24"/>
        </w:rPr>
        <w:t>ется потенциальный сигнал «0». В результате, выключается оптореле VU1 и на выходе схемы появляется напряжение низкого уровня.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Необходимое минимально допустимое значение напряжений фаз А, В и С устана</w:t>
      </w:r>
      <w:r>
        <w:rPr>
          <w:sz w:val="24"/>
        </w:rPr>
        <w:t>в</w:t>
      </w:r>
      <w:r>
        <w:rPr>
          <w:sz w:val="24"/>
        </w:rPr>
        <w:t>ливается с помощью резисторов R10, R11 и R12 соответственно.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b/>
          <w:bCs/>
          <w:sz w:val="24"/>
        </w:rPr>
        <w:t>3.3.6.3</w:t>
      </w:r>
      <w:r>
        <w:rPr>
          <w:sz w:val="24"/>
        </w:rPr>
        <w:t xml:space="preserve"> Плата тормоза (ПТ) КАФИ.469135.006.</w:t>
      </w:r>
    </w:p>
    <w:p w:rsidR="00B27BBB" w:rsidRDefault="00B27BBB">
      <w:pPr>
        <w:pStyle w:val="PlainText"/>
        <w:jc w:val="both"/>
      </w:pPr>
      <w:r>
        <w:t>Ремонт и настройка платы должна производится на специализированном стенде по программе и методике испытаний КАФИ.469135.006 ПМ.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В функции платы тормоза входит: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формирование, по команде «включить тормоз», кривой тока в тормозной катушке, обе</w:t>
      </w:r>
      <w:r>
        <w:rPr>
          <w:sz w:val="24"/>
        </w:rPr>
        <w:t>с</w:t>
      </w:r>
      <w:r>
        <w:rPr>
          <w:sz w:val="24"/>
        </w:rPr>
        <w:t>печивающей форсированное включение тормоза и его надежное удержание вплоть до снятия команды «включить тормоз»;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включение, по команде «включить вентилятор», электродвигателя вентилятора гла</w:t>
      </w:r>
      <w:r>
        <w:rPr>
          <w:sz w:val="24"/>
        </w:rPr>
        <w:t>в</w:t>
      </w:r>
      <w:r>
        <w:rPr>
          <w:sz w:val="24"/>
        </w:rPr>
        <w:t>ного двигат</w:t>
      </w:r>
      <w:r>
        <w:rPr>
          <w:sz w:val="24"/>
        </w:rPr>
        <w:t>е</w:t>
      </w:r>
      <w:r>
        <w:rPr>
          <w:sz w:val="24"/>
        </w:rPr>
        <w:t>ля;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 xml:space="preserve">индикация наличия переменного напряжения </w:t>
      </w:r>
      <w:r>
        <w:rPr>
          <w:sz w:val="24"/>
        </w:rPr>
        <w:sym w:font="Symbol" w:char="F07E"/>
      </w:r>
      <w:r>
        <w:rPr>
          <w:sz w:val="24"/>
        </w:rPr>
        <w:t>110В.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Силовая часть узла управления тормозом выполнена на диодах VD9…VD16 и опт</w:t>
      </w:r>
      <w:r>
        <w:rPr>
          <w:sz w:val="24"/>
        </w:rPr>
        <w:t>о</w:t>
      </w:r>
      <w:r>
        <w:rPr>
          <w:sz w:val="24"/>
        </w:rPr>
        <w:t>тир</w:t>
      </w:r>
      <w:r>
        <w:rPr>
          <w:sz w:val="24"/>
        </w:rPr>
        <w:t>и</w:t>
      </w:r>
      <w:r>
        <w:rPr>
          <w:sz w:val="24"/>
        </w:rPr>
        <w:t xml:space="preserve">сторе VU3, соединенных по схеме трехфазного однополупериодного </w:t>
      </w:r>
      <w:r>
        <w:rPr>
          <w:sz w:val="24"/>
        </w:rPr>
        <w:lastRenderedPageBreak/>
        <w:t>выпрямителя. При появл</w:t>
      </w:r>
      <w:r>
        <w:rPr>
          <w:sz w:val="24"/>
        </w:rPr>
        <w:t>е</w:t>
      </w:r>
      <w:r>
        <w:rPr>
          <w:sz w:val="24"/>
        </w:rPr>
        <w:t>нии команды «включить тормоз» в цепи управления оптотиристора VU3 течет ток, вызванный действием импульса форсировки. VU3 включается и силовая схема ос</w:t>
      </w:r>
      <w:r>
        <w:rPr>
          <w:sz w:val="24"/>
        </w:rPr>
        <w:t>у</w:t>
      </w:r>
      <w:r>
        <w:rPr>
          <w:sz w:val="24"/>
        </w:rPr>
        <w:t>ществляет выпрямление всех трех фазных напряжений, поданных на ее входы.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По окончании форсирующего импульса оптотиристор VU3 выключается и силовая схема переходит в режим выпрямления только одного из трех фазных напряжений.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Наложение тормоза происходит при отключении источника фазных напряжений от входов силовой схемы.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Основу схемы, генерирующей импульсы форсировки составляет ждущий мульт</w:t>
      </w:r>
      <w:r>
        <w:rPr>
          <w:sz w:val="24"/>
        </w:rPr>
        <w:t>и</w:t>
      </w:r>
      <w:r>
        <w:rPr>
          <w:sz w:val="24"/>
        </w:rPr>
        <w:t>вибратор, собранный на микросхеме DD3. Длительность форсируюшего импульса опр</w:t>
      </w:r>
      <w:r>
        <w:rPr>
          <w:sz w:val="24"/>
        </w:rPr>
        <w:t>е</w:t>
      </w:r>
      <w:r>
        <w:rPr>
          <w:sz w:val="24"/>
        </w:rPr>
        <w:t>деляется параме</w:t>
      </w:r>
      <w:r>
        <w:rPr>
          <w:sz w:val="24"/>
        </w:rPr>
        <w:t>т</w:t>
      </w:r>
      <w:r>
        <w:rPr>
          <w:sz w:val="24"/>
        </w:rPr>
        <w:t>рами времязадающей цепи C3,R8. Для преобразования потенциального сигнала «включить то</w:t>
      </w:r>
      <w:r>
        <w:rPr>
          <w:sz w:val="24"/>
        </w:rPr>
        <w:t>р</w:t>
      </w:r>
      <w:r>
        <w:rPr>
          <w:sz w:val="24"/>
        </w:rPr>
        <w:t>моз» в однократный импульс «запуск» мультивибратора использ</w:t>
      </w:r>
      <w:r>
        <w:rPr>
          <w:sz w:val="24"/>
        </w:rPr>
        <w:t>у</w:t>
      </w:r>
      <w:r>
        <w:rPr>
          <w:sz w:val="24"/>
        </w:rPr>
        <w:t>ется схема, выполненная на логических элементах DD1 и DD2. Световым индикатором наличия форсируюшего импульса является светодиод VD3. Светодиод VD4 информирует о появлении команды «включить то</w:t>
      </w:r>
      <w:r>
        <w:rPr>
          <w:sz w:val="24"/>
        </w:rPr>
        <w:t>р</w:t>
      </w:r>
      <w:r>
        <w:rPr>
          <w:sz w:val="24"/>
        </w:rPr>
        <w:t>моз».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Для коммутации трехфазного асинхронного электродвигателя вентилятора в схеме платы питания предусмотрены два однофазных ключа переменного тока, выполненных по схеме «дио</w:t>
      </w:r>
      <w:r>
        <w:rPr>
          <w:sz w:val="24"/>
        </w:rPr>
        <w:t>д</w:t>
      </w:r>
      <w:r>
        <w:rPr>
          <w:sz w:val="24"/>
        </w:rPr>
        <w:t>ный мост - оптотиристор».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b/>
          <w:bCs/>
          <w:sz w:val="24"/>
        </w:rPr>
        <w:t>3.3.6.4.</w:t>
      </w:r>
      <w:r>
        <w:rPr>
          <w:sz w:val="24"/>
        </w:rPr>
        <w:t xml:space="preserve"> Плата ключей (ПК) КАФИ.469135.007.</w:t>
      </w:r>
    </w:p>
    <w:p w:rsidR="00B27BBB" w:rsidRDefault="00B27BBB">
      <w:pPr>
        <w:pStyle w:val="PlainText"/>
        <w:jc w:val="both"/>
      </w:pPr>
      <w:r>
        <w:t>Ремонт и настройка платы должна производится на специализированном стенде по программе и методике испытаний КАФИ.469135.007 ПМ.</w:t>
      </w:r>
    </w:p>
    <w:p w:rsidR="00B27BBB" w:rsidRDefault="00B27BBB">
      <w:pPr>
        <w:widowControl w:val="0"/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На плате ключей размещаются четыре независимых, однофазных ключа переменн</w:t>
      </w:r>
      <w:r>
        <w:rPr>
          <w:sz w:val="24"/>
        </w:rPr>
        <w:t>о</w:t>
      </w:r>
      <w:r>
        <w:rPr>
          <w:sz w:val="24"/>
        </w:rPr>
        <w:t>го тока, основное назначение которых- непосредственное управление состоянием (вкл</w:t>
      </w:r>
      <w:r>
        <w:rPr>
          <w:sz w:val="24"/>
        </w:rPr>
        <w:t>ю</w:t>
      </w:r>
      <w:r>
        <w:rPr>
          <w:sz w:val="24"/>
        </w:rPr>
        <w:t>чен/выключен) пускателей главного привода и привода дверей. Исполнительными эл</w:t>
      </w:r>
      <w:r>
        <w:rPr>
          <w:sz w:val="24"/>
        </w:rPr>
        <w:t>е</w:t>
      </w:r>
      <w:r>
        <w:rPr>
          <w:sz w:val="24"/>
        </w:rPr>
        <w:t>ментами ключей являются твердотельные оптоэлектронные реле переменного тока с гал</w:t>
      </w:r>
      <w:r>
        <w:rPr>
          <w:sz w:val="24"/>
        </w:rPr>
        <w:t>ь</w:t>
      </w:r>
      <w:r>
        <w:rPr>
          <w:sz w:val="24"/>
        </w:rPr>
        <w:t>ванически ра</w:t>
      </w:r>
      <w:r>
        <w:rPr>
          <w:sz w:val="24"/>
        </w:rPr>
        <w:t>з</w:t>
      </w:r>
      <w:r>
        <w:rPr>
          <w:sz w:val="24"/>
        </w:rPr>
        <w:t>деленной цепью управления и выходной цепью. Ключ находится в состо</w:t>
      </w:r>
      <w:r>
        <w:rPr>
          <w:sz w:val="24"/>
        </w:rPr>
        <w:t>я</w:t>
      </w:r>
      <w:r>
        <w:rPr>
          <w:sz w:val="24"/>
        </w:rPr>
        <w:t>нии «замкнут», если в управляющей цепи оптореле течет постоянный ток величиной (10</w:t>
      </w:r>
      <w:r>
        <w:rPr>
          <w:sz w:val="24"/>
        </w:rPr>
        <w:sym w:font="Symbol" w:char="F02D"/>
      </w:r>
      <w:r>
        <w:rPr>
          <w:sz w:val="24"/>
        </w:rPr>
        <w:t>15) мА.</w:t>
      </w:r>
    </w:p>
    <w:p w:rsidR="00B27BBB" w:rsidRDefault="00B27BBB">
      <w:pPr>
        <w:pStyle w:val="PlainText"/>
        <w:jc w:val="both"/>
      </w:pPr>
      <w:r>
        <w:rPr>
          <w:b/>
          <w:bCs/>
        </w:rPr>
        <w:t>3.3.6.5.</w:t>
      </w:r>
      <w:r>
        <w:t xml:space="preserve"> Микропроцессорная плата  управления (МПУ)  КАФИ.469135.005</w:t>
      </w:r>
    </w:p>
    <w:p w:rsidR="00B27BBB" w:rsidRDefault="00B27BBB">
      <w:pPr>
        <w:pStyle w:val="PlainText"/>
        <w:jc w:val="both"/>
      </w:pPr>
      <w:r>
        <w:t xml:space="preserve">  Ремонт и настройка платы должна производится на специализированном стенде по программе и методике испытаний КАФИ.469135.005 ПМ.</w:t>
      </w:r>
    </w:p>
    <w:p w:rsidR="00B27BBB" w:rsidRDefault="00B27BBB">
      <w:pPr>
        <w:pStyle w:val="PlainText"/>
        <w:jc w:val="both"/>
      </w:pPr>
      <w:r>
        <w:t xml:space="preserve">МПУ является </w:t>
      </w:r>
      <w:r>
        <w:rPr>
          <w:rFonts w:eastAsia="MS Mincho"/>
        </w:rPr>
        <w:t xml:space="preserve">интеллектуальным </w:t>
      </w:r>
      <w:r>
        <w:t>программ</w:t>
      </w:r>
      <w:r>
        <w:t>и</w:t>
      </w:r>
      <w:r>
        <w:t>руемым</w:t>
      </w:r>
      <w:r>
        <w:rPr>
          <w:rFonts w:eastAsia="MS Mincho"/>
        </w:rPr>
        <w:t xml:space="preserve"> ядром  системы  управления </w:t>
      </w:r>
      <w:r>
        <w:t xml:space="preserve">и </w:t>
      </w:r>
      <w:r>
        <w:lastRenderedPageBreak/>
        <w:t>служит для отработки всех алгоритмов работы лифта.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Плата включает в себя: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центральный процессор (DD8);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постоянное запоминающее устройство ПЗУ (DD13);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оперативное запоминающее устройство  ОЗУ (DD15);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дешифратор адресного пространства (DD12,DD14);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выходные регистры  (DD22...DD27, DD29, DD30);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входные  регистры  (DD17… DD21);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входные и  выходные гальванические развязки;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семисегментный индикатор (HL1);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электрически стираемое программируемое ПЗУ (DD6, DD7)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стабилизатор  питания 5В (DA1) .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На плате имеются следующие светодиодные индикаторы: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VD6  - шунт в датчике точной остановки (ДТО);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VD7 - наличие пассажира в кабине (15кг);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VD8 - выключатель контроля закрытия дверей кабины (ВКЗ);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VD9  - готовность к работе в группе;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VD129 - движение вверх;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VD130 - движение вниз;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VD131 - открытие дверей;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VD132 - закрытие дверей;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VD133 - движение на рабочей (большой) скорости;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VD134 - движение на малой скорости;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VD135 - резерв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VD121 - выходной сигнал включения реле АВАРИЯ (К1);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VD122 - выходной  сигнал включения реле освещения кабины (К3);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VD123 - выходной сигнал  включения  реле  диспетчеризации  (К2);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VD124 - выходной сигнал перегруза кабины (110%);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VD45 - входной сигнал о перегреве двигателя главного привода;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VD46 - входной сигнал с платы контроля фаз (ПКФ);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VD47 - входной сигнал дверей шахты (2ДШ);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VD48 - входной сигнал пожарной опасности;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>VD53 - входной сигнал дверей кабины (ДК);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VD54 - входной сигнал цепи блокировок (БЛ);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VD55 - входной сигнал дверей шахты (ДШ);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VD56 - входной сигнал ловителей (ВЛ);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VD57 - входной сигнал ОС пускателей главного привода;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VD58 - входной сигнал ОС пускателей привода дверей;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Плата управления в комплекте электрооборудования лифта выполняет следующие основные функции: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определение местоположения кабины лифта по сигналу  от  датчика точной ост</w:t>
      </w:r>
      <w:r>
        <w:rPr>
          <w:rFonts w:ascii="Times New Roman" w:eastAsia="MS Mincho" w:hAnsi="Times New Roman" w:cs="Times New Roman"/>
          <w:sz w:val="24"/>
        </w:rPr>
        <w:t>а</w:t>
      </w:r>
      <w:r>
        <w:rPr>
          <w:rFonts w:ascii="Times New Roman" w:eastAsia="MS Mincho" w:hAnsi="Times New Roman" w:cs="Times New Roman"/>
          <w:sz w:val="24"/>
        </w:rPr>
        <w:t>новки и сигналам направления движения;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регистрацию сигналов кнопок приказов из кабины лифта и их индикацию;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регистрацию сигналов кнопок вызовов с этажей и их индикацию;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отмену зарегистрированного приказа и вызова при прибытии кабины лифта на этаж и открытии дверей;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управление информационным табло местоположения кабины;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выбор направления и скорости движения;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включение и выключение привода дверей;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обеспечение замедления  к крайним этажам вне зависимости от наличия на них в</w:t>
      </w:r>
      <w:r>
        <w:rPr>
          <w:rFonts w:ascii="Times New Roman" w:eastAsia="MS Mincho" w:hAnsi="Times New Roman" w:cs="Times New Roman"/>
          <w:sz w:val="24"/>
        </w:rPr>
        <w:t>ы</w:t>
      </w:r>
      <w:r>
        <w:rPr>
          <w:rFonts w:ascii="Times New Roman" w:eastAsia="MS Mincho" w:hAnsi="Times New Roman" w:cs="Times New Roman"/>
          <w:sz w:val="24"/>
        </w:rPr>
        <w:t>зовов и приказов;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определение и индикацию неисправности лифта;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хранение в памяти кодов неисправностей (сбоев) лифта;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организацию групповой (парной) работы.</w:t>
      </w: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</w:pPr>
      <w:r>
        <w:t xml:space="preserve"> </w:t>
      </w:r>
    </w:p>
    <w:p w:rsidR="00B27BBB" w:rsidRDefault="00B27BBB">
      <w:pPr>
        <w:pStyle w:val="PlainText"/>
        <w:ind w:left="720" w:firstLine="0"/>
        <w:jc w:val="both"/>
      </w:pPr>
      <w:r>
        <w:br w:type="page"/>
      </w:r>
      <w:r>
        <w:rPr>
          <w:b/>
          <w:bCs/>
        </w:rPr>
        <w:lastRenderedPageBreak/>
        <w:t>4. Схема подключения</w:t>
      </w:r>
      <w:r>
        <w:rPr>
          <w:b/>
        </w:rPr>
        <w:t xml:space="preserve"> внешних устройств</w:t>
      </w:r>
      <w:r>
        <w:t>.</w:t>
      </w:r>
    </w:p>
    <w:p w:rsidR="00B27BBB" w:rsidRDefault="00B27BBB">
      <w:pPr>
        <w:pStyle w:val="PlainText"/>
        <w:jc w:val="both"/>
      </w:pPr>
      <w:r>
        <w:rPr>
          <w:b/>
          <w:bCs/>
        </w:rPr>
        <w:t>4.1.</w:t>
      </w:r>
      <w:r>
        <w:t xml:space="preserve"> В данном устройстве используется матричный метод подключения внешних ус</w:t>
      </w:r>
      <w:r>
        <w:t>т</w:t>
      </w:r>
      <w:r>
        <w:t>ройств.  Соединение в матрицу позволяет значительно  сократить  число проводов от ста</w:t>
      </w:r>
      <w:r>
        <w:t>н</w:t>
      </w:r>
      <w:r>
        <w:t xml:space="preserve">ции управления к внешним устройствам лифта. </w:t>
      </w:r>
    </w:p>
    <w:p w:rsidR="00B27BBB" w:rsidRDefault="00B27BBB">
      <w:pPr>
        <w:pStyle w:val="PlainText"/>
        <w:jc w:val="both"/>
      </w:pPr>
      <w:r>
        <w:t>Схема электрических соединений лифта включает в себя две матрицы М0 и М1.  Матрица М0 организована таким образом что комбинация одной из строк (маркировка 501...508) с одним из столбцов  (маркировка  601...608) составляют определенную ко</w:t>
      </w:r>
      <w:r>
        <w:t>н</w:t>
      </w:r>
      <w:r>
        <w:t>тактную пару, которая подключается к внешним устройствам в шахте и кабине лифта.  Комбинации одной из тех же строк (маркировка 501...508) с одним из столбцов ( марк</w:t>
      </w:r>
      <w:r>
        <w:t>и</w:t>
      </w:r>
      <w:r>
        <w:t>ровка 651...664 ) подсоединяются  к информационным устройствам (индикаторы, свет</w:t>
      </w:r>
      <w:r>
        <w:t>я</w:t>
      </w:r>
      <w:r>
        <w:t xml:space="preserve">щиеся стрелки и светодиоды в кнопках приказа). </w:t>
      </w:r>
    </w:p>
    <w:p w:rsidR="00B27BBB" w:rsidRDefault="00B27BBB">
      <w:pPr>
        <w:pStyle w:val="PlainText"/>
        <w:jc w:val="both"/>
      </w:pPr>
      <w:r>
        <w:t>В матрицу М1 подобным же  образом подключены вызывные апп</w:t>
      </w:r>
      <w:r>
        <w:t>а</w:t>
      </w:r>
      <w:r>
        <w:t>раты.</w:t>
      </w:r>
    </w:p>
    <w:p w:rsidR="00B27BBB" w:rsidRDefault="00B27BBB">
      <w:pPr>
        <w:pStyle w:val="PlainText"/>
        <w:jc w:val="both"/>
      </w:pPr>
      <w:r>
        <w:t>Входные информационные сигналы от устройств безопасности, а также сигналы  "ПЕРЕГРЕВ", "2ДШ" от платы питания (ПП), сигнал "ПКФ" от платы  контроля фаз (ПКФ), сигнал "ПО" (пожарная опасность) подключаются непосредственно к входам пл</w:t>
      </w:r>
      <w:r>
        <w:t>а</w:t>
      </w:r>
      <w:r>
        <w:t>ты управления (МПУ).</w:t>
      </w:r>
    </w:p>
    <w:p w:rsidR="00B27BBB" w:rsidRDefault="00B27BBB">
      <w:pPr>
        <w:pStyle w:val="PlainText"/>
        <w:jc w:val="both"/>
      </w:pPr>
      <w:r>
        <w:rPr>
          <w:b/>
          <w:bCs/>
        </w:rPr>
        <w:t>4.2.</w:t>
      </w:r>
      <w:r>
        <w:t xml:space="preserve"> Использование внутренней схемы контроля скорости.</w:t>
      </w:r>
    </w:p>
    <w:p w:rsidR="00B27BBB" w:rsidRDefault="00B27BBB">
      <w:pPr>
        <w:pStyle w:val="PlainText"/>
        <w:jc w:val="both"/>
      </w:pPr>
      <w:r>
        <w:t>При использовании внутренней схемы контроля скорости внешний датчик по</w:t>
      </w:r>
      <w:r>
        <w:t>д</w:t>
      </w:r>
      <w:r>
        <w:t>ключ</w:t>
      </w:r>
      <w:r>
        <w:t>а</w:t>
      </w:r>
      <w:r>
        <w:t>ется на клеммные выводы:</w:t>
      </w:r>
    </w:p>
    <w:p w:rsidR="00B27BBB" w:rsidRDefault="00B27BBB">
      <w:pPr>
        <w:pStyle w:val="PlainText"/>
        <w:jc w:val="both"/>
      </w:pPr>
      <w:r>
        <w:t>ХТ5:22 (+) - выходной сигнал датчика;</w:t>
      </w:r>
    </w:p>
    <w:p w:rsidR="00B27BBB" w:rsidRDefault="00B27BBB">
      <w:pPr>
        <w:pStyle w:val="PlainText"/>
        <w:jc w:val="both"/>
      </w:pPr>
      <w:r>
        <w:t>ХТ5:23 (-)-  -L (питание датчика);</w:t>
      </w:r>
    </w:p>
    <w:p w:rsidR="00B27BBB" w:rsidRDefault="00B27BBB">
      <w:pPr>
        <w:pStyle w:val="PlainText"/>
        <w:jc w:val="both"/>
      </w:pPr>
      <w:r>
        <w:t>ХТ5:24 (Uп)- +12В (питание датчика);</w:t>
      </w:r>
    </w:p>
    <w:p w:rsidR="00B27BBB" w:rsidRDefault="00B27BBB">
      <w:pPr>
        <w:pStyle w:val="PlainText"/>
        <w:jc w:val="both"/>
      </w:pPr>
      <w:r>
        <w:t xml:space="preserve">Необходимо также удалить диод VD10, блокирующий работу внутренней схемы. </w:t>
      </w:r>
    </w:p>
    <w:p w:rsidR="00B27BBB" w:rsidRDefault="00B27BBB">
      <w:pPr>
        <w:pStyle w:val="PlainText"/>
        <w:jc w:val="both"/>
      </w:pPr>
      <w:r>
        <w:t>Контроль скорости производится во всех режимах управления.</w:t>
      </w:r>
    </w:p>
    <w:p w:rsidR="00B27BBB" w:rsidRDefault="00B27BBB">
      <w:pPr>
        <w:pStyle w:val="PlainText"/>
        <w:jc w:val="both"/>
      </w:pPr>
      <w:r>
        <w:t>Провода датчика прокладывать экранированным проводом или отдельно от сил</w:t>
      </w:r>
      <w:r>
        <w:t>о</w:t>
      </w:r>
      <w:r>
        <w:t>вых цепей, для исключения наводок от сил</w:t>
      </w:r>
      <w:r>
        <w:t>о</w:t>
      </w:r>
      <w:r>
        <w:t>вых проводов.</w:t>
      </w:r>
    </w:p>
    <w:p w:rsidR="00B27BBB" w:rsidRDefault="00B27BBB">
      <w:pPr>
        <w:pStyle w:val="PlainText"/>
        <w:jc w:val="both"/>
        <w:rPr>
          <w:b/>
          <w:bCs/>
        </w:rPr>
      </w:pPr>
      <w:r>
        <w:br w:type="page"/>
      </w:r>
      <w:r>
        <w:rPr>
          <w:b/>
          <w:bCs/>
        </w:rPr>
        <w:lastRenderedPageBreak/>
        <w:t>5. Программа работы системы автоматики.</w:t>
      </w:r>
    </w:p>
    <w:p w:rsidR="00B27BBB" w:rsidRDefault="00B27BBB">
      <w:pPr>
        <w:pStyle w:val="PlainText"/>
        <w:jc w:val="both"/>
      </w:pPr>
      <w:r>
        <w:t>Система автоматики в комплекте электрооборудования лифта обеспечивает сл</w:t>
      </w:r>
      <w:r>
        <w:t>е</w:t>
      </w:r>
      <w:r>
        <w:t>дующие технологические последовательности работы лифта.</w:t>
      </w:r>
    </w:p>
    <w:p w:rsidR="00B27BBB" w:rsidRDefault="00B27BBB">
      <w:pPr>
        <w:pStyle w:val="PlainText"/>
        <w:jc w:val="both"/>
        <w:rPr>
          <w:b/>
          <w:bCs/>
        </w:rPr>
      </w:pPr>
      <w:r>
        <w:rPr>
          <w:b/>
          <w:bCs/>
        </w:rPr>
        <w:t>5.1. Начальная установка.</w:t>
      </w:r>
    </w:p>
    <w:p w:rsidR="00B27BBB" w:rsidRDefault="00B27BBB">
      <w:pPr>
        <w:pStyle w:val="PlainText"/>
        <w:jc w:val="both"/>
      </w:pPr>
      <w:r>
        <w:t>При включении устройства производится настройка системы на заданные параме</w:t>
      </w:r>
      <w:r>
        <w:t>т</w:t>
      </w:r>
      <w:r>
        <w:t>ры. Программируемые параметры описаны в разделе ”Программирование с</w:t>
      </w:r>
      <w:r>
        <w:t>и</w:t>
      </w:r>
      <w:r>
        <w:t>стемы”</w:t>
      </w:r>
    </w:p>
    <w:p w:rsidR="00B27BBB" w:rsidRDefault="00B27BBB">
      <w:pPr>
        <w:pStyle w:val="PlainText"/>
        <w:jc w:val="both"/>
      </w:pPr>
      <w:r>
        <w:t>Производится контроль исправности платы МПУ и внешнего оборудования лифта. В случае неисправности попеременно с местоположением на индикаторе платы высвеч</w:t>
      </w:r>
      <w:r>
        <w:t>и</w:t>
      </w:r>
      <w:r>
        <w:t>вается код неисправности.</w:t>
      </w:r>
    </w:p>
    <w:p w:rsidR="00B27BBB" w:rsidRDefault="00B27BBB">
      <w:pPr>
        <w:pStyle w:val="PlainText"/>
        <w:ind w:left="720" w:firstLine="0"/>
        <w:jc w:val="both"/>
        <w:rPr>
          <w:bCs/>
        </w:rPr>
      </w:pPr>
      <w:r>
        <w:rPr>
          <w:b/>
        </w:rPr>
        <w:t>5.2. Определение местоположения</w:t>
      </w:r>
      <w:r>
        <w:rPr>
          <w:bCs/>
        </w:rPr>
        <w:t>.</w:t>
      </w:r>
    </w:p>
    <w:p w:rsidR="00B27BBB" w:rsidRDefault="00B27BBB">
      <w:pPr>
        <w:pStyle w:val="PlainText"/>
        <w:jc w:val="both"/>
      </w:pPr>
      <w:r>
        <w:t>При включении устройства производится определение местоположения кабины лифта. При нахождении кабины в реперной точке (в точной остановке нижнего,  вер</w:t>
      </w:r>
      <w:r>
        <w:t>х</w:t>
      </w:r>
      <w:r>
        <w:t>него  или  посадочного этажа) на индикаторе платы МПУ высвечивается соответствующий н</w:t>
      </w:r>
      <w:r>
        <w:t>о</w:t>
      </w:r>
      <w:r>
        <w:t>мер остановки. Номер  нижнего, верхнего или посадочного этажа задается при програ</w:t>
      </w:r>
      <w:r>
        <w:t>м</w:t>
      </w:r>
      <w:r>
        <w:t>мировании системы.</w:t>
      </w:r>
    </w:p>
    <w:p w:rsidR="00B27BBB" w:rsidRDefault="00B27BBB">
      <w:pPr>
        <w:pStyle w:val="PlainText"/>
        <w:jc w:val="both"/>
      </w:pPr>
      <w:r>
        <w:t>Если кабина не находится в реперной точке, на индикаторе высвечивается "FF",  т.е.  местоположение не определено. В режимах НОРМАЛЬНАЯ РАБОТА и ПОГРУЗКА прои</w:t>
      </w:r>
      <w:r>
        <w:t>з</w:t>
      </w:r>
      <w:r>
        <w:t>водится корректировочный рейс.</w:t>
      </w:r>
    </w:p>
    <w:p w:rsidR="00B27BBB" w:rsidRDefault="00B27BBB">
      <w:pPr>
        <w:pStyle w:val="PlainText"/>
        <w:jc w:val="both"/>
      </w:pPr>
      <w:r>
        <w:t>В режимах управления из машинного помещения (МП1,  МП2) и РЕВИЗИЯ ко</w:t>
      </w:r>
      <w:r>
        <w:t>р</w:t>
      </w:r>
      <w:r>
        <w:t>ректировочный рейс не производится. Местоположение будет скорректировано при входе каб</w:t>
      </w:r>
      <w:r>
        <w:t>и</w:t>
      </w:r>
      <w:r>
        <w:t>ны в реперную точку.</w:t>
      </w:r>
    </w:p>
    <w:p w:rsidR="00B27BBB" w:rsidRDefault="00B27BBB">
      <w:pPr>
        <w:pStyle w:val="PlainText"/>
        <w:ind w:left="720" w:firstLine="0"/>
        <w:jc w:val="both"/>
        <w:rPr>
          <w:b/>
        </w:rPr>
      </w:pPr>
      <w:r>
        <w:rPr>
          <w:b/>
        </w:rPr>
        <w:t>5.3. Контроль времени движения.</w:t>
      </w:r>
    </w:p>
    <w:p w:rsidR="00B27BBB" w:rsidRDefault="00B27BBB">
      <w:pPr>
        <w:pStyle w:val="PlainText"/>
        <w:jc w:val="both"/>
      </w:pPr>
      <w:r>
        <w:t>В движении производится контроль времени нахождения в точной остановке и м</w:t>
      </w:r>
      <w:r>
        <w:t>е</w:t>
      </w:r>
      <w:r>
        <w:t>жду этажами. Контрольное время задается при программировании системы. При его пр</w:t>
      </w:r>
      <w:r>
        <w:t>е</w:t>
      </w:r>
      <w:r>
        <w:t>вышении происходит отключение лифта.  Дальнейшее  движение возможно только после пер</w:t>
      </w:r>
      <w:r>
        <w:t>е</w:t>
      </w:r>
      <w:r>
        <w:t>запуска системы (переключение питания). В режимах РЕВИЗИЯ и МП2 контроль времени движения не производится.</w:t>
      </w:r>
    </w:p>
    <w:p w:rsidR="00B27BBB" w:rsidRDefault="00B27BBB">
      <w:pPr>
        <w:pStyle w:val="PlainText"/>
        <w:jc w:val="both"/>
      </w:pPr>
      <w:r>
        <w:t>Контролируемое время нахождения лифта в зоне точной остановки в движении равно 4 секундам, после чего происходит отключение главного привода. В память ош</w:t>
      </w:r>
      <w:r>
        <w:t>и</w:t>
      </w:r>
      <w:r>
        <w:t>бок (неисправностей) записывается ошибка под номером 51. При четырехкратной н</w:t>
      </w:r>
      <w:r>
        <w:t>е</w:t>
      </w:r>
      <w:r>
        <w:t>удачной попытке выхода лифта из зоны точной остановки  происходит  окончательный останов лифта.  На индикаторе платы МПУ попеременно с местоположением высвеч</w:t>
      </w:r>
      <w:r>
        <w:t>и</w:t>
      </w:r>
      <w:r>
        <w:t xml:space="preserve">вается код </w:t>
      </w:r>
      <w:r>
        <w:lastRenderedPageBreak/>
        <w:t>ошибки 52.  Дал</w:t>
      </w:r>
      <w:r>
        <w:t>ь</w:t>
      </w:r>
      <w:r>
        <w:t>нейшая работа лифта возможна только после переключения питания. В режимах РЕВИЗИЯ и МП2 контроль  не производи</w:t>
      </w:r>
      <w:r>
        <w:t>т</w:t>
      </w:r>
      <w:r>
        <w:t>ся.</w:t>
      </w:r>
    </w:p>
    <w:p w:rsidR="00B27BBB" w:rsidRDefault="00B27BBB">
      <w:pPr>
        <w:pStyle w:val="PlainText"/>
        <w:jc w:val="both"/>
      </w:pPr>
      <w:r>
        <w:rPr>
          <w:b/>
          <w:bCs/>
        </w:rPr>
        <w:t>5.4.</w:t>
      </w:r>
      <w:r>
        <w:rPr>
          <w:b/>
        </w:rPr>
        <w:t xml:space="preserve"> Температурная защита двигателя главного привода.</w:t>
      </w:r>
    </w:p>
    <w:p w:rsidR="00B27BBB" w:rsidRDefault="00B27BBB">
      <w:pPr>
        <w:pStyle w:val="PlainText"/>
        <w:jc w:val="both"/>
      </w:pPr>
      <w:r>
        <w:t>В режимах МП2 и РЕВИЗИЯ при срабатывании датчика тепловой защиты двигат</w:t>
      </w:r>
      <w:r>
        <w:t>е</w:t>
      </w:r>
      <w:r>
        <w:t>ля (вторая ступень перегрева),  происходит немедленное отключение двигателя (код ошибки 47). В остальных режимах при движении происходит отмена приказов и вызовов,  кабина останавливается на ближайшем по ходу этаже. При наличии пасс</w:t>
      </w:r>
      <w:r>
        <w:t>а</w:t>
      </w:r>
      <w:r>
        <w:t>жира в кабине (в режимах НОРМАЛЬНАЯ РАБОТА или ПОГРУЗКА) двери лифта открываются.  Если в течение 20 секунд кабина лифта не  вошла в зону точной остановки происходит принуд</w:t>
      </w:r>
      <w:r>
        <w:t>и</w:t>
      </w:r>
      <w:r>
        <w:t>тельное отключение главного привода лифта.  Дал</w:t>
      </w:r>
      <w:r>
        <w:t>ь</w:t>
      </w:r>
      <w:r>
        <w:t>нейшее движение возможно только после того, как температура двигателя снизится до допустимой вел</w:t>
      </w:r>
      <w:r>
        <w:t>и</w:t>
      </w:r>
      <w:r>
        <w:t>чины.</w:t>
      </w:r>
    </w:p>
    <w:p w:rsidR="00B27BBB" w:rsidRDefault="00B27BBB">
      <w:pPr>
        <w:pStyle w:val="PlainText"/>
        <w:jc w:val="both"/>
      </w:pPr>
      <w:r>
        <w:t>При срабатывании первой ступени перегрева (только в устройствах УКЛ...-В) пр</w:t>
      </w:r>
      <w:r>
        <w:t>о</w:t>
      </w:r>
      <w:r>
        <w:t>исходит включение ве</w:t>
      </w:r>
      <w:r>
        <w:t>н</w:t>
      </w:r>
      <w:r>
        <w:t>тилятора главного привода.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>5.5.</w:t>
      </w:r>
      <w:r>
        <w:t xml:space="preserve"> </w:t>
      </w:r>
      <w:r>
        <w:rPr>
          <w:b/>
        </w:rPr>
        <w:t>Контроль работы привода дверей.</w:t>
      </w:r>
    </w:p>
    <w:p w:rsidR="00B27BBB" w:rsidRDefault="00B27BBB">
      <w:pPr>
        <w:pStyle w:val="PlainText"/>
        <w:jc w:val="both"/>
      </w:pPr>
      <w:r>
        <w:t>При включении привода дверей контролируется время открытия и закрытия (ко</w:t>
      </w:r>
      <w:r>
        <w:t>н</w:t>
      </w:r>
      <w:r>
        <w:t xml:space="preserve">трольное время программируется). </w:t>
      </w:r>
    </w:p>
    <w:p w:rsidR="00B27BBB" w:rsidRDefault="00B27BBB">
      <w:pPr>
        <w:pStyle w:val="PlainText"/>
        <w:jc w:val="both"/>
      </w:pPr>
      <w:r>
        <w:t>В режимах НОРМАЛЬНАЯ РАБОТА, ПОГРУЗКА при первоначальном срабатыв</w:t>
      </w:r>
      <w:r>
        <w:t>а</w:t>
      </w:r>
      <w:r>
        <w:t>нии контрольного времени открытия (закрытия) привод дверей переключится на закрытие (о</w:t>
      </w:r>
      <w:r>
        <w:t>т</w:t>
      </w:r>
      <w:r>
        <w:t>крытие). При повторной неудачной попытке открыть (закрыть) двери, привод дверей откл</w:t>
      </w:r>
      <w:r>
        <w:t>ю</w:t>
      </w:r>
      <w:r>
        <w:t>чится (высвечивается код ошибки 49 или 50).  Дальнейшая работа лифта возможна только после перезапуска си</w:t>
      </w:r>
      <w:r>
        <w:t>с</w:t>
      </w:r>
      <w:r>
        <w:t>темы.</w:t>
      </w:r>
    </w:p>
    <w:p w:rsidR="00B27BBB" w:rsidRDefault="00B27BBB">
      <w:pPr>
        <w:pStyle w:val="PlainText"/>
        <w:jc w:val="both"/>
      </w:pPr>
      <w:r>
        <w:t>При закрытии дверей, в случае срабатывания контакта реверса, если не собралась блок</w:t>
      </w:r>
      <w:r>
        <w:t>и</w:t>
      </w:r>
      <w:r>
        <w:t>ровочная цепь дверей шахты или дверей кабины и нет сигнала от выключателя к</w:t>
      </w:r>
      <w:r>
        <w:t>о</w:t>
      </w:r>
      <w:r>
        <w:t>нечного закр</w:t>
      </w:r>
      <w:r>
        <w:t>ы</w:t>
      </w:r>
      <w:r>
        <w:t>тия (ВКЗ), привод дверей переключится на открытие. После восьмикратной неудачной попытки з</w:t>
      </w:r>
      <w:r>
        <w:t>а</w:t>
      </w:r>
      <w:r>
        <w:t>крыть двери приказ, при его наличии, сбрасывается, дальнейшего закрытия не происходит (в</w:t>
      </w:r>
      <w:r>
        <w:t>ы</w:t>
      </w:r>
      <w:r>
        <w:t>свечивается код ошибки 48). При повторной регистрации приказа, производится попытка з</w:t>
      </w:r>
      <w:r>
        <w:t>а</w:t>
      </w:r>
      <w:r>
        <w:t>крыть двери, в случае неудачи приказ повторно сбрас</w:t>
      </w:r>
      <w:r>
        <w:t>ы</w:t>
      </w:r>
      <w:r>
        <w:t xml:space="preserve">вается.  </w:t>
      </w:r>
    </w:p>
    <w:p w:rsidR="00B27BBB" w:rsidRDefault="00B27BBB">
      <w:pPr>
        <w:pStyle w:val="PlainText"/>
        <w:jc w:val="both"/>
      </w:pPr>
      <w:r>
        <w:t>Каждые 10 минут производится пробное закрытие дверей, при удачной попы</w:t>
      </w:r>
      <w:r>
        <w:t>т</w:t>
      </w:r>
      <w:r>
        <w:t>ке система возвращается в работу.</w:t>
      </w: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>5.6.</w:t>
      </w:r>
      <w:r>
        <w:t xml:space="preserve"> </w:t>
      </w:r>
      <w:r>
        <w:rPr>
          <w:b/>
        </w:rPr>
        <w:t>Сервисные функции.</w:t>
      </w:r>
    </w:p>
    <w:p w:rsidR="00B27BBB" w:rsidRDefault="00B27BBB">
      <w:pPr>
        <w:pStyle w:val="PlainText"/>
        <w:jc w:val="both"/>
      </w:pPr>
      <w:r>
        <w:t xml:space="preserve">Для вызова сервисных функций нажмите кнопку ТО в устройстве управления и  </w:t>
      </w:r>
      <w:r>
        <w:lastRenderedPageBreak/>
        <w:t>удерживайте ее до появления на индикаторе знака F1. При повторном нажатии высвеч</w:t>
      </w:r>
      <w:r>
        <w:t>и</w:t>
      </w:r>
      <w:r>
        <w:t>вается F2 и т.д. до выхода в рабочий режим. По истечении трех минут выход в раб</w:t>
      </w:r>
      <w:r>
        <w:t>о</w:t>
      </w:r>
      <w:r>
        <w:t>чий режим прои</w:t>
      </w:r>
      <w:r>
        <w:t>с</w:t>
      </w:r>
      <w:r>
        <w:t>ходит автоматически.</w:t>
      </w:r>
    </w:p>
    <w:p w:rsidR="00B27BBB" w:rsidRDefault="00B27BBB">
      <w:pPr>
        <w:pStyle w:val="PlainText"/>
        <w:jc w:val="both"/>
      </w:pPr>
      <w:r>
        <w:t>В системе имеются следующие сервисные функции:</w:t>
      </w:r>
    </w:p>
    <w:p w:rsidR="00B27BBB" w:rsidRDefault="00B27BBB">
      <w:pPr>
        <w:pStyle w:val="PlainText"/>
        <w:jc w:val="both"/>
      </w:pPr>
      <w:r>
        <w:t>F1- просмотр памяти кодов ошибок;</w:t>
      </w:r>
    </w:p>
    <w:p w:rsidR="00B27BBB" w:rsidRDefault="00B27BBB">
      <w:pPr>
        <w:pStyle w:val="PlainText"/>
        <w:jc w:val="both"/>
      </w:pPr>
      <w:r>
        <w:t>F2- просмотр кодов неисправных кнопок приказов, вызовов;</w:t>
      </w:r>
    </w:p>
    <w:p w:rsidR="00B27BBB" w:rsidRDefault="00B27BBB">
      <w:pPr>
        <w:pStyle w:val="PlainText"/>
        <w:jc w:val="both"/>
      </w:pPr>
      <w:r>
        <w:t>F3- задание вызова вниз;</w:t>
      </w:r>
    </w:p>
    <w:p w:rsidR="00B27BBB" w:rsidRDefault="00B27BBB">
      <w:pPr>
        <w:pStyle w:val="PlainText"/>
        <w:jc w:val="both"/>
      </w:pPr>
      <w:r>
        <w:t>F4- задание вызова вверх (только для административных зданий);</w:t>
      </w:r>
    </w:p>
    <w:p w:rsidR="00B27BBB" w:rsidRDefault="00B27BBB">
      <w:pPr>
        <w:pStyle w:val="PlainText"/>
        <w:jc w:val="both"/>
      </w:pPr>
      <w:r>
        <w:t>F5- просмотр номера микросхемы ПЗУ;</w:t>
      </w:r>
    </w:p>
    <w:p w:rsidR="00B27BBB" w:rsidRDefault="00B27BBB">
      <w:pPr>
        <w:pStyle w:val="PlainText"/>
        <w:jc w:val="both"/>
      </w:pPr>
      <w:r>
        <w:t>F6- просмотр наличия закороченного индикационного столбца (Ustb1...Ustb14, Ustb`1...Ustb`8);</w:t>
      </w:r>
    </w:p>
    <w:p w:rsidR="00B27BBB" w:rsidRDefault="00B27BBB">
      <w:pPr>
        <w:pStyle w:val="PlainText"/>
        <w:jc w:val="both"/>
      </w:pPr>
      <w:r>
        <w:t>F7- программирование системы (установка параметров);</w:t>
      </w:r>
    </w:p>
    <w:p w:rsidR="00B27BBB" w:rsidRDefault="00B27BBB">
      <w:pPr>
        <w:pStyle w:val="PlainText"/>
        <w:jc w:val="both"/>
      </w:pPr>
      <w:r>
        <w:t>F8- просмотр десяти последних ошибок (неисправностей), сохраняемых после о</w:t>
      </w:r>
      <w:r>
        <w:t>т</w:t>
      </w:r>
      <w:r>
        <w:t>ключ</w:t>
      </w:r>
      <w:r>
        <w:t>е</w:t>
      </w:r>
      <w:r>
        <w:t>ния напряжения +5В.</w:t>
      </w:r>
    </w:p>
    <w:p w:rsidR="00B27BBB" w:rsidRDefault="00B27BBB">
      <w:pPr>
        <w:pStyle w:val="PlainText"/>
        <w:jc w:val="both"/>
      </w:pPr>
      <w:r>
        <w:t>В процессе работы система управления постоянно контролирует исправное состо</w:t>
      </w:r>
      <w:r>
        <w:t>я</w:t>
      </w:r>
      <w:r>
        <w:t>ние  лифта. При возникновении неисправности код ошибки высвечивается на инд</w:t>
      </w:r>
      <w:r>
        <w:t>и</w:t>
      </w:r>
      <w:r>
        <w:t>каторе платы МПУ и запоминается. До выключения питания система "помнит" 110 п</w:t>
      </w:r>
      <w:r>
        <w:t>о</w:t>
      </w:r>
      <w:r>
        <w:t>следних ошибок (функция F1), после выключения запоминается 10 последних ошибок (функция F8).</w:t>
      </w:r>
    </w:p>
    <w:p w:rsidR="00B27BBB" w:rsidRDefault="00B27BBB">
      <w:pPr>
        <w:pStyle w:val="PlainText"/>
        <w:jc w:val="both"/>
      </w:pPr>
      <w:r>
        <w:t>Для просмотра вызовите функцию F1 или F8. При нажатии и удержании кно</w:t>
      </w:r>
      <w:r>
        <w:t>п</w:t>
      </w:r>
      <w:r>
        <w:t>ки ВВЕРХ в станции управления на индикаторе будут высвечиваться коды случившихся р</w:t>
      </w:r>
      <w:r>
        <w:t>а</w:t>
      </w:r>
      <w:r>
        <w:t>нее ошибок, начиная с последней и к более ранней. При отсутствии ошибок высвечивае</w:t>
      </w:r>
      <w:r>
        <w:t>т</w:t>
      </w:r>
      <w:r>
        <w:t>ся знак "- -". При отпускании кнопки  ВВЕРХ до окончания просмотра и при п</w:t>
      </w:r>
      <w:r>
        <w:t>о</w:t>
      </w:r>
      <w:r>
        <w:t>вторном нажатии кнопки просмотр производится сначала.  После показа всех ошибок индикатор гаснет.</w:t>
      </w:r>
    </w:p>
    <w:p w:rsidR="00B27BBB" w:rsidRDefault="00B27BBB">
      <w:pPr>
        <w:pStyle w:val="PlainText"/>
        <w:jc w:val="both"/>
      </w:pPr>
      <w:r>
        <w:t>В процессе работы система управления контролирует исправное состояние  кн</w:t>
      </w:r>
      <w:r>
        <w:t>о</w:t>
      </w:r>
      <w:r>
        <w:t>пок приказов, вызовов. Если кнопка вызова или приказа неисправна (контакт постоянно зам</w:t>
      </w:r>
      <w:r>
        <w:t>к</w:t>
      </w:r>
      <w:r>
        <w:t>нут), то система и</w:t>
      </w:r>
      <w:r>
        <w:t>с</w:t>
      </w:r>
      <w:r>
        <w:t>ключает данную кнопку из работы, контролируя ее исправность, после восст</w:t>
      </w:r>
      <w:r>
        <w:t>а</w:t>
      </w:r>
      <w:r>
        <w:t>новления данная кнопка возвращается в работу.</w:t>
      </w:r>
    </w:p>
    <w:p w:rsidR="00B27BBB" w:rsidRDefault="00B27BBB">
      <w:pPr>
        <w:pStyle w:val="PlainText"/>
        <w:jc w:val="both"/>
      </w:pPr>
      <w:r>
        <w:t xml:space="preserve">Для просмотра номеров неисправных кнопок вызовите функцию F2 и нажмите </w:t>
      </w:r>
      <w:r>
        <w:lastRenderedPageBreak/>
        <w:t>кнопку ВВЕРХ в устройстве управления.</w:t>
      </w:r>
    </w:p>
    <w:p w:rsidR="00B27BBB" w:rsidRDefault="00B27BBB">
      <w:pPr>
        <w:pStyle w:val="PlainText"/>
        <w:jc w:val="both"/>
      </w:pPr>
      <w:r>
        <w:t>Если имеются неисправные кнопки, то высветятся коды данных кнопок:</w:t>
      </w:r>
    </w:p>
    <w:p w:rsidR="00B27BBB" w:rsidRDefault="00B27BBB">
      <w:pPr>
        <w:pStyle w:val="PlainText"/>
        <w:jc w:val="both"/>
      </w:pPr>
      <w:r>
        <w:t>02 ... 30 - неисправна кнопка вызова вниз 2 ... 30 остановки;</w:t>
      </w:r>
    </w:p>
    <w:p w:rsidR="00B27BBB" w:rsidRDefault="00B27BBB">
      <w:pPr>
        <w:pStyle w:val="PlainText"/>
        <w:jc w:val="both"/>
      </w:pPr>
      <w:r>
        <w:t>31 ... 60 - неисправна кнопка вызова вверх 1 ... 30 остановки;</w:t>
      </w:r>
    </w:p>
    <w:p w:rsidR="00B27BBB" w:rsidRDefault="00B27BBB">
      <w:pPr>
        <w:pStyle w:val="PlainText"/>
        <w:jc w:val="both"/>
      </w:pPr>
      <w:r>
        <w:t>61 ... 90 - неисправна кнопка приказа 1 ... 30 остановки.</w:t>
      </w:r>
    </w:p>
    <w:p w:rsidR="00B27BBB" w:rsidRDefault="00B27BBB">
      <w:pPr>
        <w:pStyle w:val="PlainText"/>
        <w:jc w:val="both"/>
      </w:pPr>
      <w:r>
        <w:t>При отсутствии неисправных кнопок высветится знак "- -".</w:t>
      </w:r>
    </w:p>
    <w:p w:rsidR="00B27BBB" w:rsidRDefault="00B27BBB">
      <w:pPr>
        <w:pStyle w:val="PlainText"/>
        <w:jc w:val="both"/>
      </w:pPr>
      <w:r>
        <w:t>В данной системе реализована возможность задание вызовов в нормальном р</w:t>
      </w:r>
      <w:r>
        <w:t>е</w:t>
      </w:r>
      <w:r>
        <w:t>жиме работы из машинного помещения.</w:t>
      </w:r>
    </w:p>
    <w:p w:rsidR="00B27BBB" w:rsidRDefault="00B27BBB">
      <w:pPr>
        <w:pStyle w:val="PlainText"/>
        <w:jc w:val="both"/>
      </w:pPr>
      <w:r>
        <w:t>Для регистрации вызовов вызовите функцию F3 (регистрация вызовов вниз) или F4 (регистрация вызовов вверх). Нажмите кнопку ВВЕРХ (ВНИЗ) в машинном помещении. Выбрав вызов нужной ост</w:t>
      </w:r>
      <w:r>
        <w:t>а</w:t>
      </w:r>
      <w:r>
        <w:t>новки, нажмите кнопку ТО, подтверждая выбранный вызов. Вызов регистрируется и обслуживается. Причем индикация на этажах отсутствует, в</w:t>
      </w:r>
      <w:r>
        <w:t>ы</w:t>
      </w:r>
      <w:r>
        <w:t>бранные вызовы в групп</w:t>
      </w:r>
      <w:r>
        <w:t>о</w:t>
      </w:r>
      <w:r>
        <w:t>вой работе не участвуют. Для выхода из данной функции н</w:t>
      </w:r>
      <w:r>
        <w:t>а</w:t>
      </w:r>
      <w:r>
        <w:t>жмите кнопку ВВЕРХ или ВНИЗ в станции управления и удерживайте ее до появления на индикаторе платы управления знака "- -", при нажатии кнопки ТО произойдет выход в раб</w:t>
      </w:r>
      <w:r>
        <w:t>о</w:t>
      </w:r>
      <w:r>
        <w:t>чий режим.</w:t>
      </w:r>
    </w:p>
    <w:p w:rsidR="00B27BBB" w:rsidRDefault="00B27BBB">
      <w:pPr>
        <w:pStyle w:val="PlainText"/>
        <w:jc w:val="both"/>
      </w:pPr>
      <w:r>
        <w:t>Для просмотра закороченных индикационных столбцов вызвать функцию F6, н</w:t>
      </w:r>
      <w:r>
        <w:t>а</w:t>
      </w:r>
      <w:r>
        <w:t>жать и удерживать кнопку ВВЕРХ в станции управления. При наличии закороченн</w:t>
      </w:r>
      <w:r>
        <w:t>о</w:t>
      </w:r>
      <w:r>
        <w:t>го столбца п</w:t>
      </w:r>
      <w:r>
        <w:t>о</w:t>
      </w:r>
      <w:r>
        <w:t>казывается номер неисправного индикационного столбца:</w:t>
      </w:r>
    </w:p>
    <w:p w:rsidR="00B27BBB" w:rsidRDefault="00B27BBB">
      <w:pPr>
        <w:pStyle w:val="PlainText"/>
        <w:jc w:val="both"/>
      </w:pPr>
      <w:r>
        <w:t>11...16 - неисправен Ustb1..Ustb6 соответственно;</w:t>
      </w:r>
    </w:p>
    <w:p w:rsidR="00B27BBB" w:rsidRDefault="00B27BBB">
      <w:pPr>
        <w:pStyle w:val="PlainText"/>
        <w:jc w:val="both"/>
      </w:pPr>
      <w:r>
        <w:t>21...28 - неисправен Ustb7..Ustb15 соответственно;</w:t>
      </w:r>
    </w:p>
    <w:p w:rsidR="00B27BBB" w:rsidRDefault="00B27BBB">
      <w:pPr>
        <w:pStyle w:val="PlainText"/>
        <w:jc w:val="both"/>
      </w:pPr>
      <w:r>
        <w:t>31...38 - неисправен Ustb`1..Ustb`8 соответственно.</w:t>
      </w:r>
    </w:p>
    <w:p w:rsidR="00B27BBB" w:rsidRDefault="00B27BBB">
      <w:pPr>
        <w:pStyle w:val="PlainText"/>
        <w:jc w:val="both"/>
      </w:pPr>
      <w:r>
        <w:t>При отсутствии неисправных индикационных столбцов высветится знак "--".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>5.7.</w:t>
      </w:r>
      <w:r>
        <w:t xml:space="preserve"> </w:t>
      </w:r>
      <w:r>
        <w:rPr>
          <w:b/>
        </w:rPr>
        <w:t>Режим РЕВИЗИЯ.</w:t>
      </w:r>
    </w:p>
    <w:p w:rsidR="00B27BBB" w:rsidRDefault="00B27BBB">
      <w:pPr>
        <w:pStyle w:val="PlainText"/>
        <w:jc w:val="both"/>
      </w:pPr>
      <w:r>
        <w:t xml:space="preserve"> Для  установки данного режима нужно установить переключатель режимов  в п</w:t>
      </w:r>
      <w:r>
        <w:t>о</w:t>
      </w:r>
      <w:r>
        <w:t>ложение РЕВИЗИЯ и изъять ключ КБР в посту ревизии.  На  индикаторе (если  нет  неи</w:t>
      </w:r>
      <w:r>
        <w:t>с</w:t>
      </w:r>
      <w:r>
        <w:t>правности),  попеременно с местополож</w:t>
      </w:r>
      <w:r>
        <w:t>е</w:t>
      </w:r>
      <w:r>
        <w:t xml:space="preserve">нием, кратковременно показывается </w:t>
      </w:r>
      <w:r>
        <w:lastRenderedPageBreak/>
        <w:t>выбранный режим, а именно:</w:t>
      </w:r>
    </w:p>
    <w:p w:rsidR="00B27BBB" w:rsidRDefault="00B27BBB">
      <w:pPr>
        <w:pStyle w:val="PlainText"/>
        <w:jc w:val="both"/>
      </w:pPr>
      <w:r>
        <w:t>ключ КБР изъят - высвечивается "РЕ";</w:t>
      </w:r>
    </w:p>
    <w:p w:rsidR="00B27BBB" w:rsidRDefault="00B27BBB">
      <w:pPr>
        <w:pStyle w:val="PlainText"/>
        <w:jc w:val="both"/>
      </w:pPr>
      <w:r>
        <w:t>ключ КБР вставлен - индикатор погашен.</w:t>
      </w:r>
    </w:p>
    <w:p w:rsidR="00B27BBB" w:rsidRDefault="00B27BBB">
      <w:pPr>
        <w:pStyle w:val="PlainText"/>
        <w:jc w:val="both"/>
      </w:pPr>
      <w:r>
        <w:t>Движение в режиме РЕВИЗИЯ происходит:</w:t>
      </w:r>
    </w:p>
    <w:p w:rsidR="00B27BBB" w:rsidRDefault="00B27BBB">
      <w:pPr>
        <w:pStyle w:val="PlainText"/>
        <w:jc w:val="left"/>
      </w:pPr>
      <w:r>
        <w:t>вниз - до точной остановки нижнего этажа;</w:t>
      </w:r>
    </w:p>
    <w:p w:rsidR="00B27BBB" w:rsidRDefault="00B27BBB">
      <w:pPr>
        <w:pStyle w:val="PlainText"/>
        <w:jc w:val="left"/>
      </w:pPr>
      <w:r>
        <w:t>вверх - до датчика верхнего этажа (ДВЭ).</w:t>
      </w:r>
    </w:p>
    <w:p w:rsidR="00B27BBB" w:rsidRDefault="00B27BBB">
      <w:pPr>
        <w:pStyle w:val="PlainText"/>
        <w:jc w:val="both"/>
      </w:pPr>
      <w:r>
        <w:t>Имеется возможность автоматического опускания кабины лифта в зону обслуж</w:t>
      </w:r>
      <w:r>
        <w:t>и</w:t>
      </w:r>
      <w:r>
        <w:t>вания с этажной площадки (время движения программируется).  Для эт</w:t>
      </w:r>
      <w:r>
        <w:t>о</w:t>
      </w:r>
      <w:r>
        <w:t>го следует уст</w:t>
      </w:r>
      <w:r>
        <w:t>а</w:t>
      </w:r>
      <w:r>
        <w:t>новить кабину лифта в зону точной остановки (кроме крайнего нижн</w:t>
      </w:r>
      <w:r>
        <w:t>е</w:t>
      </w:r>
      <w:r>
        <w:t>го этажа), устан</w:t>
      </w:r>
      <w:r>
        <w:t>о</w:t>
      </w:r>
      <w:r>
        <w:t>вить режим РЕВИЗИЯ (ключ КБР вставлен) и нажать кнопку ВНИЗ в ста</w:t>
      </w:r>
      <w:r>
        <w:t>н</w:t>
      </w:r>
      <w:r>
        <w:t>ции управления. После того, как лифт придет в движение, удержания кнопки ВНИЗ не требуется.</w:t>
      </w:r>
    </w:p>
    <w:p w:rsidR="00B27BBB" w:rsidRDefault="00B27BBB">
      <w:pPr>
        <w:pStyle w:val="PlainText"/>
        <w:jc w:val="both"/>
      </w:pPr>
      <w:r>
        <w:t>Если, в течение 5 секунд после переключения в режим РЕВИЗИЯ, кнопка ВНИЗ не была нажата, в дальнейшем ее нажатие игнор</w:t>
      </w:r>
      <w:r>
        <w:t>и</w:t>
      </w:r>
      <w:r>
        <w:t>руется (движение  отсутствует). Перекл</w:t>
      </w:r>
      <w:r>
        <w:t>ю</w:t>
      </w:r>
      <w:r>
        <w:t>читесь в другой режим с последующим возвратом в режим РЕВИЗИЯ и повторите выш</w:t>
      </w:r>
      <w:r>
        <w:t>е</w:t>
      </w:r>
      <w:r>
        <w:t>описанные действия.</w:t>
      </w:r>
    </w:p>
    <w:p w:rsidR="00B27BBB" w:rsidRDefault="00B27BBB">
      <w:pPr>
        <w:pStyle w:val="PlainText"/>
        <w:jc w:val="both"/>
      </w:pPr>
      <w:r>
        <w:t>Имеется возможность управления приводом дверей с крыши кабины (наладка пр</w:t>
      </w:r>
      <w:r>
        <w:t>и</w:t>
      </w:r>
      <w:r>
        <w:t>вода).  Для этого следует разомкнуть цепь блокировок (выключатель ловителей или в</w:t>
      </w:r>
      <w:r>
        <w:t>ы</w:t>
      </w:r>
      <w:r>
        <w:t>ключатель слабины канатов),  перейти в промежуточный режим, вставив ключ КБР, н</w:t>
      </w:r>
      <w:r>
        <w:t>а</w:t>
      </w:r>
      <w:r>
        <w:t>жать и удерживать кнопку ВНИЗ поста  ревизии.  Через 3 секунды привод дверей кабины включится на открытие. При отпускании кнопки привод дверей отключится. При дост</w:t>
      </w:r>
      <w:r>
        <w:t>и</w:t>
      </w:r>
      <w:r>
        <w:t>жении конечной точки открытия (ВКО) привод о</w:t>
      </w:r>
      <w:r>
        <w:t>т</w:t>
      </w:r>
      <w:r>
        <w:t>ключится автоматически. При нажатии кнопки ВВЕРХ поста ревизии двери закрываются.  Трехсекундная задержка перед нач</w:t>
      </w:r>
      <w:r>
        <w:t>а</w:t>
      </w:r>
      <w:r>
        <w:t>лом открытия происходит только в случае, если двери каб</w:t>
      </w:r>
      <w:r>
        <w:t>и</w:t>
      </w:r>
      <w:r>
        <w:t>ны были полностью закрыты.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>ВНИМАНИЕ!</w:t>
      </w:r>
    </w:p>
    <w:p w:rsidR="00B27BBB" w:rsidRDefault="00B27BBB">
      <w:pPr>
        <w:pStyle w:val="PlainText"/>
        <w:jc w:val="both"/>
        <w:rPr>
          <w:b/>
          <w:u w:val="single"/>
        </w:rPr>
      </w:pPr>
      <w:r>
        <w:rPr>
          <w:b/>
        </w:rPr>
        <w:t>При восстановлении цепи блокировок или изъятии КБР происходит неме</w:t>
      </w:r>
      <w:r>
        <w:rPr>
          <w:b/>
        </w:rPr>
        <w:t>д</w:t>
      </w:r>
      <w:r>
        <w:rPr>
          <w:b/>
        </w:rPr>
        <w:t xml:space="preserve">ленное закрытие дверей кабины (если они были открыты). </w:t>
      </w:r>
      <w:r>
        <w:rPr>
          <w:b/>
          <w:u w:val="single"/>
        </w:rPr>
        <w:t>Не рекомендуется при открытых дверях кабины из</w:t>
      </w:r>
      <w:r>
        <w:rPr>
          <w:b/>
          <w:u w:val="single"/>
        </w:rPr>
        <w:t>ы</w:t>
      </w:r>
      <w:r>
        <w:rPr>
          <w:b/>
          <w:u w:val="single"/>
        </w:rPr>
        <w:t>мать ключ КБР.</w:t>
      </w:r>
    </w:p>
    <w:p w:rsidR="00B27BBB" w:rsidRDefault="00B27BBB">
      <w:pPr>
        <w:pStyle w:val="PlainText"/>
        <w:jc w:val="both"/>
      </w:pPr>
      <w:r>
        <w:rPr>
          <w:b/>
          <w:bCs/>
        </w:rPr>
        <w:t>5.8.</w:t>
      </w:r>
      <w:r>
        <w:t xml:space="preserve"> </w:t>
      </w:r>
      <w:r>
        <w:rPr>
          <w:b/>
        </w:rPr>
        <w:t>Монтажный режим ревизии</w:t>
      </w:r>
      <w:r>
        <w:t xml:space="preserve"> (без платы управления МПУ).</w:t>
      </w:r>
    </w:p>
    <w:p w:rsidR="00B27BBB" w:rsidRDefault="00B27BBB">
      <w:pPr>
        <w:pStyle w:val="PlainText"/>
        <w:jc w:val="both"/>
      </w:pPr>
      <w:r>
        <w:t>Для работы в данном режиме нужно выполнить  технические  требования  в соо</w:t>
      </w:r>
      <w:r>
        <w:t>т</w:t>
      </w:r>
      <w:r>
        <w:t>ве</w:t>
      </w:r>
      <w:r>
        <w:t>т</w:t>
      </w:r>
      <w:r>
        <w:t xml:space="preserve">ствии с принципиальной схемой лифта КАФИ.484430… Э3. </w:t>
      </w:r>
    </w:p>
    <w:p w:rsidR="00B27BBB" w:rsidRDefault="00B27BBB">
      <w:pPr>
        <w:pStyle w:val="PlainText"/>
        <w:jc w:val="both"/>
      </w:pPr>
      <w:r>
        <w:t xml:space="preserve">Отключить разъемы от платы МПУ и платы ключей, изъять реле К1, К2 из </w:t>
      </w:r>
      <w:r>
        <w:lastRenderedPageBreak/>
        <w:t>соо</w:t>
      </w:r>
      <w:r>
        <w:t>т</w:t>
      </w:r>
      <w:r>
        <w:t>ветствующих розеток и установить в розетки В-ХS и Н-ХS, установить перемычки на клеммнике устройства 240-609, 229-508.</w:t>
      </w:r>
    </w:p>
    <w:p w:rsidR="00B27BBB" w:rsidRDefault="00B27BBB">
      <w:pPr>
        <w:pStyle w:val="PlainText"/>
        <w:jc w:val="both"/>
      </w:pPr>
      <w:r>
        <w:t>Для работы в монтажном режиме ревизии должны быть собраны  цепи безопасн</w:t>
      </w:r>
      <w:r>
        <w:t>о</w:t>
      </w:r>
      <w:r>
        <w:t>сти, установлены и подключены датчики крайних этажей (ДНЭ, ДВЭ) и датчик то</w:t>
      </w:r>
      <w:r>
        <w:t>ч</w:t>
      </w:r>
      <w:r>
        <w:t>ной остановки (ДТО), подключен позистор двигателя главного привода.</w:t>
      </w:r>
    </w:p>
    <w:p w:rsidR="00B27BBB" w:rsidRDefault="00B27BBB">
      <w:pPr>
        <w:pStyle w:val="PlainText"/>
        <w:jc w:val="both"/>
      </w:pPr>
      <w:r>
        <w:t>В монтажном  режиме  можно производить работы по монтажу и наладке  электр</w:t>
      </w:r>
      <w:r>
        <w:t>о</w:t>
      </w:r>
      <w:r>
        <w:t>оборудования лифта: вызывных постов, регулировке дверей шахты и т.д.</w:t>
      </w:r>
    </w:p>
    <w:p w:rsidR="00B27BBB" w:rsidRDefault="00B27BBB">
      <w:pPr>
        <w:pStyle w:val="PlainText"/>
        <w:jc w:val="both"/>
      </w:pPr>
      <w:r>
        <w:t>Движение в монтажном режиме ревизии возможно:</w:t>
      </w:r>
    </w:p>
    <w:p w:rsidR="00B27BBB" w:rsidRDefault="00B27BBB">
      <w:pPr>
        <w:pStyle w:val="PlainText"/>
        <w:jc w:val="both"/>
      </w:pPr>
      <w:r>
        <w:t>вниз - до  датчика точной  остановки нижнего этажа;</w:t>
      </w:r>
    </w:p>
    <w:p w:rsidR="00B27BBB" w:rsidRDefault="00B27BBB">
      <w:pPr>
        <w:pStyle w:val="PlainText"/>
        <w:jc w:val="both"/>
      </w:pPr>
      <w:r>
        <w:t>вверх - при нажатии и удержании кнопки ревизии ВВЕРХ движение возможно до датчика точной остановки верхнего этажа. В случае отпускания кнопки (остановки лифта) в зоне датчика верхнего  этажа (ДВЭ) дальнейшего движения вверх не происх</w:t>
      </w:r>
      <w:r>
        <w:t>о</w:t>
      </w:r>
      <w:r>
        <w:t>дит.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>5.9.</w:t>
      </w:r>
      <w:r>
        <w:t xml:space="preserve"> </w:t>
      </w:r>
      <w:r>
        <w:rPr>
          <w:b/>
        </w:rPr>
        <w:t>Режим МП2.</w:t>
      </w:r>
    </w:p>
    <w:p w:rsidR="00B27BBB" w:rsidRDefault="00B27BBB">
      <w:pPr>
        <w:pStyle w:val="PlainText"/>
        <w:jc w:val="both"/>
      </w:pPr>
      <w:r>
        <w:t>Установить переключатель режимов работ в положение МП2. На индикаторе пл</w:t>
      </w:r>
      <w:r>
        <w:t>а</w:t>
      </w:r>
      <w:r>
        <w:t>ты  МПУ  попеременно с местоположением высвечивается "С2".</w:t>
      </w:r>
    </w:p>
    <w:p w:rsidR="00B27BBB" w:rsidRDefault="00B27BBB">
      <w:pPr>
        <w:pStyle w:val="PlainText"/>
        <w:jc w:val="both"/>
      </w:pPr>
      <w:r>
        <w:t>Движение кабины возможно только на малой скорости и только при удержании кнопок ВВЕРХ или ВНИЗ в устройстве. При снятии с ловителей и концевых выключат</w:t>
      </w:r>
      <w:r>
        <w:t>е</w:t>
      </w:r>
      <w:r>
        <w:t>лей д</w:t>
      </w:r>
      <w:r>
        <w:t>о</w:t>
      </w:r>
      <w:r>
        <w:t>полнительно удерживать кнопку деблокировки (ДБЛ). При отпускании кнопок пр</w:t>
      </w:r>
      <w:r>
        <w:t>о</w:t>
      </w:r>
      <w:r>
        <w:t>исходит немедленное выключение главного привода и остановка лифта.</w:t>
      </w:r>
    </w:p>
    <w:p w:rsidR="00B27BBB" w:rsidRDefault="00B27BBB">
      <w:pPr>
        <w:pStyle w:val="PlainText"/>
        <w:jc w:val="both"/>
      </w:pPr>
      <w:r>
        <w:t xml:space="preserve">При снятии кабины лифта с ловителей движение кабины возможно только вверх. </w:t>
      </w:r>
    </w:p>
    <w:p w:rsidR="00B27BBB" w:rsidRDefault="00B27BBB">
      <w:pPr>
        <w:pStyle w:val="PlainText"/>
        <w:jc w:val="both"/>
      </w:pPr>
      <w:r>
        <w:t>При проходе кабины лифта на концевой выключатель вверх (вниз) движение каб</w:t>
      </w:r>
      <w:r>
        <w:t>и</w:t>
      </w:r>
      <w:r>
        <w:t xml:space="preserve">ны возможно только вниз (вверх) соответственно. </w:t>
      </w:r>
    </w:p>
    <w:p w:rsidR="00B27BBB" w:rsidRDefault="00B27BBB">
      <w:pPr>
        <w:pStyle w:val="PlainText"/>
        <w:jc w:val="both"/>
      </w:pPr>
      <w:r>
        <w:t>При исправных цепях блокировок движение кабины возможно вверх (вниз) до то</w:t>
      </w:r>
      <w:r>
        <w:t>ч</w:t>
      </w:r>
      <w:r>
        <w:t>ной остановки верхнего (нижнего) этажа,  причем, если произошел останов лифта в да</w:t>
      </w:r>
      <w:r>
        <w:t>т</w:t>
      </w:r>
      <w:r>
        <w:t>чике  верхнего (нижнего) этажа  (вне зоны точной остановки) дальнейшего движения ли</w:t>
      </w:r>
      <w:r>
        <w:t>ф</w:t>
      </w:r>
      <w:r>
        <w:t>та вверх  (вниз) не происходит.</w:t>
      </w:r>
    </w:p>
    <w:p w:rsidR="00B27BBB" w:rsidRDefault="00B27BBB">
      <w:pPr>
        <w:pStyle w:val="PlainText"/>
        <w:jc w:val="both"/>
      </w:pPr>
      <w:r>
        <w:t>Движение возможно:</w:t>
      </w:r>
    </w:p>
    <w:p w:rsidR="00B27BBB" w:rsidRDefault="00B27BBB">
      <w:pPr>
        <w:pStyle w:val="PlainText"/>
        <w:jc w:val="both"/>
      </w:pPr>
      <w:r>
        <w:t>При нажатии и удержании кнопки ВНИЗ движение возможно до датчика точной остановки нижнего этажа. В случае отпускания кнопки (остановки лифта) в зоне датч</w:t>
      </w:r>
      <w:r>
        <w:t>и</w:t>
      </w:r>
      <w:r>
        <w:t>ка ни</w:t>
      </w:r>
      <w:r>
        <w:t>ж</w:t>
      </w:r>
      <w:r>
        <w:t>него  этажа (ДНЭ) дальнейшего движения вниз не происходит. Таким же образом о</w:t>
      </w:r>
      <w:r>
        <w:t>р</w:t>
      </w:r>
      <w:r>
        <w:t>ганиз</w:t>
      </w:r>
      <w:r>
        <w:t>о</w:t>
      </w:r>
      <w:r>
        <w:t>вано движение вверх.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>5.10.</w:t>
      </w:r>
      <w:r>
        <w:rPr>
          <w:b/>
        </w:rPr>
        <w:t xml:space="preserve"> Режим МП1.</w:t>
      </w:r>
    </w:p>
    <w:p w:rsidR="00B27BBB" w:rsidRDefault="00B27BBB">
      <w:pPr>
        <w:pStyle w:val="PlainText"/>
        <w:jc w:val="both"/>
      </w:pPr>
      <w:r>
        <w:t xml:space="preserve">Установить переключатель режимов работ  в положение МП1. На индикаторе </w:t>
      </w:r>
      <w:r>
        <w:lastRenderedPageBreak/>
        <w:t>п</w:t>
      </w:r>
      <w:r>
        <w:t>о</w:t>
      </w:r>
      <w:r>
        <w:t>переменно с  местоположением  высвечивается "С1".</w:t>
      </w:r>
    </w:p>
    <w:p w:rsidR="00B27BBB" w:rsidRDefault="00B27BBB">
      <w:pPr>
        <w:pStyle w:val="PlainText"/>
        <w:jc w:val="both"/>
      </w:pPr>
      <w:r>
        <w:t>При нажатии кнопки Вниз (Вверх) в устройстве, выбирается соответствующее н</w:t>
      </w:r>
      <w:r>
        <w:t>а</w:t>
      </w:r>
      <w:r>
        <w:t>правление движения. В зонах нижнего этажа или верхнего этажа выбирается малая ск</w:t>
      </w:r>
      <w:r>
        <w:t>о</w:t>
      </w:r>
      <w:r>
        <w:t>рость при движении к данным этажам, в остальных случаях выбирается большая скорость, незав</w:t>
      </w:r>
      <w:r>
        <w:t>и</w:t>
      </w:r>
      <w:r>
        <w:t>симо от того, находится кабина в точной остановке или нет.</w:t>
      </w:r>
    </w:p>
    <w:p w:rsidR="00B27BBB" w:rsidRDefault="00B27BBB">
      <w:pPr>
        <w:pStyle w:val="PlainText"/>
        <w:jc w:val="both"/>
      </w:pPr>
      <w:r>
        <w:t>Если, при движении кабины лифта на большой скорости, кратковременно нажать кнопку ТО в устройстве, то при входе в зону замедления ближайшего по ходу этажа, лифт переходит на малую скорость и останавливается в точной остановке.</w:t>
      </w:r>
    </w:p>
    <w:p w:rsidR="00B27BBB" w:rsidRDefault="00B27BBB">
      <w:pPr>
        <w:pStyle w:val="PlainText"/>
        <w:jc w:val="both"/>
      </w:pPr>
      <w:r>
        <w:t>Замедление к крайним этажам происходит автоматически.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>5.11.</w:t>
      </w:r>
      <w:r>
        <w:t xml:space="preserve"> </w:t>
      </w:r>
      <w:r>
        <w:rPr>
          <w:b/>
        </w:rPr>
        <w:t>Режим НОРМАЛЬНАЯ РАБОТА.</w:t>
      </w:r>
    </w:p>
    <w:p w:rsidR="00B27BBB" w:rsidRDefault="00B27BBB">
      <w:pPr>
        <w:pStyle w:val="PlainText"/>
        <w:jc w:val="both"/>
      </w:pPr>
      <w:r>
        <w:t>Установить переключатель  режимов  работ в положение НОРМ.РАБОТА. На и</w:t>
      </w:r>
      <w:r>
        <w:t>н</w:t>
      </w:r>
      <w:r>
        <w:t>дикаторе попер</w:t>
      </w:r>
      <w:r>
        <w:t>е</w:t>
      </w:r>
      <w:r>
        <w:t>менно с  местоположением  высвечивается  "НР".</w:t>
      </w:r>
    </w:p>
    <w:p w:rsidR="00B27BBB" w:rsidRDefault="00B27BBB">
      <w:pPr>
        <w:pStyle w:val="PlainText"/>
        <w:jc w:val="both"/>
      </w:pPr>
      <w:r>
        <w:t>В зависимости от применения, устройство должно быть запрограммировано на р</w:t>
      </w:r>
      <w:r>
        <w:t>а</w:t>
      </w:r>
      <w:r>
        <w:t>боту лифта в одиночном или групповом управлении.</w:t>
      </w:r>
    </w:p>
    <w:p w:rsidR="00B27BBB" w:rsidRDefault="00B27BBB">
      <w:pPr>
        <w:pStyle w:val="PlainText"/>
        <w:jc w:val="both"/>
      </w:pPr>
      <w:r>
        <w:t>В групповом режиме регистрацию вызовов осуществляет ведущий лифт, далее прои</w:t>
      </w:r>
      <w:r>
        <w:t>с</w:t>
      </w:r>
      <w:r>
        <w:t>ходит распределение вызовов между лифтами. Определить ведущий лифт можно по свет</w:t>
      </w:r>
      <w:r>
        <w:t>о</w:t>
      </w:r>
      <w:r>
        <w:t>диоду групповой работы (ГРУППА), в момент показа на индикаторе режима работы (НР) он гаснет, у ведомого лифта горит постоянно. У лифта, не готового к раб</w:t>
      </w:r>
      <w:r>
        <w:t>о</w:t>
      </w:r>
      <w:r>
        <w:t>те в гру</w:t>
      </w:r>
      <w:r>
        <w:t>п</w:t>
      </w:r>
      <w:r>
        <w:t>пе, свечение данного светодиода отсутствует. У лифта, работающего в одиночном реж</w:t>
      </w:r>
      <w:r>
        <w:t>и</w:t>
      </w:r>
      <w:r>
        <w:t xml:space="preserve">ме (запрограммированного на одиночную работу), также отсутствует свечение светодиода (ГРУППА). 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>5.12.</w:t>
      </w:r>
      <w:r>
        <w:t xml:space="preserve"> </w:t>
      </w:r>
      <w:r>
        <w:rPr>
          <w:b/>
        </w:rPr>
        <w:t>Режим ПОГРУЗКА.</w:t>
      </w:r>
    </w:p>
    <w:p w:rsidR="00B27BBB" w:rsidRDefault="00B27BBB">
      <w:pPr>
        <w:pStyle w:val="PlainText"/>
        <w:jc w:val="both"/>
      </w:pPr>
      <w:r>
        <w:t>Установить переключатель режимов работ в положение ПОГРУЗКА.</w:t>
      </w:r>
    </w:p>
    <w:p w:rsidR="00B27BBB" w:rsidRDefault="00B27BBB">
      <w:pPr>
        <w:pStyle w:val="PlainText"/>
        <w:jc w:val="both"/>
      </w:pPr>
      <w:r>
        <w:t>На индикаторе попеременно с местоположением высвечивается "РП". Происх</w:t>
      </w:r>
      <w:r>
        <w:t>о</w:t>
      </w:r>
      <w:r>
        <w:t>дит выход лифта из группы. Двери кабины, при нахождении в точной остановке, открываю</w:t>
      </w:r>
      <w:r>
        <w:t>т</w:t>
      </w:r>
      <w:r>
        <w:t xml:space="preserve">ся. Движение лифта возможно только по приказам.  Через пять минут после освобождения лифта  пассажиром кабина автоматически опускается на посадочный этаж. 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>Примечание:</w:t>
      </w:r>
    </w:p>
    <w:p w:rsidR="00B27BBB" w:rsidRDefault="00B27BBB">
      <w:pPr>
        <w:pStyle w:val="PlainText"/>
        <w:jc w:val="both"/>
      </w:pPr>
      <w:r>
        <w:t>В случае, если программно установлена уставка отсутствия датчика загрузки 15кГ, опускания кабины лифта на посадочный этаж не производится.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 xml:space="preserve">5.13. </w:t>
      </w:r>
      <w:r>
        <w:rPr>
          <w:b/>
        </w:rPr>
        <w:t>Режим фиктивной погрузки.</w:t>
      </w:r>
    </w:p>
    <w:p w:rsidR="00B27BBB" w:rsidRDefault="00B27BBB">
      <w:pPr>
        <w:pStyle w:val="PlainText"/>
        <w:jc w:val="both"/>
      </w:pPr>
      <w:r>
        <w:t>Для перехода в режим фиктивной погрузки необходимо нажать и удерживать в т</w:t>
      </w:r>
      <w:r>
        <w:t>е</w:t>
      </w:r>
      <w:r>
        <w:t>чение 4-6 сек. кнопку ОТМЕНА на приказном посту в кабине лифта. Произойдет в</w:t>
      </w:r>
      <w:r>
        <w:t>ы</w:t>
      </w:r>
      <w:r>
        <w:t xml:space="preserve">ход </w:t>
      </w:r>
      <w:r>
        <w:lastRenderedPageBreak/>
        <w:t>лифта из группы, закрытие дверей  будет происходить только при наличии приказа. На индикаторе попеременно с местоположением высвечивается "РП". После освобождения кабины лифт а</w:t>
      </w:r>
      <w:r>
        <w:t>в</w:t>
      </w:r>
      <w:r>
        <w:t>томатически вернется в режим нормальной работы.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>Примечание:</w:t>
      </w:r>
    </w:p>
    <w:p w:rsidR="00B27BBB" w:rsidRDefault="00B27BBB">
      <w:pPr>
        <w:pStyle w:val="PlainText"/>
        <w:jc w:val="both"/>
      </w:pPr>
      <w:r>
        <w:t>В случае если программно установлена уставка отсутствия датчика загрузки 15кГ, п</w:t>
      </w:r>
      <w:r>
        <w:t>е</w:t>
      </w:r>
      <w:r>
        <w:t>реход в режим фиктивной погрузки не производится.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>5.14.</w:t>
      </w:r>
      <w:r>
        <w:t xml:space="preserve"> </w:t>
      </w:r>
      <w:r>
        <w:rPr>
          <w:b/>
        </w:rPr>
        <w:t>Режим "Пожарная  опасность"</w:t>
      </w:r>
    </w:p>
    <w:p w:rsidR="00B27BBB" w:rsidRDefault="00B27BBB">
      <w:pPr>
        <w:pStyle w:val="PlainText"/>
        <w:jc w:val="both"/>
      </w:pPr>
      <w:r>
        <w:t>В режим "пожарная опасность" лифт переходит автоматически из режимов "но</w:t>
      </w:r>
      <w:r>
        <w:t>р</w:t>
      </w:r>
      <w:r>
        <w:t>мальная работа" и "погрузка" при поступлении соответствующего сигнала из с</w:t>
      </w:r>
      <w:r>
        <w:t>и</w:t>
      </w:r>
      <w:r>
        <w:t>стемы пожарной защиты здания, на индикаторе высвечивается код "99".</w:t>
      </w:r>
    </w:p>
    <w:p w:rsidR="00B27BBB" w:rsidRDefault="00B27BBB">
      <w:pPr>
        <w:pStyle w:val="PlainText"/>
        <w:jc w:val="both"/>
      </w:pPr>
      <w:r>
        <w:t>При переходе в режим "Пожарная опасность" лифт следует на посадочный этаж, по прибытии двери открываются и остаются  открытыми. Действие кнопки ОТМЕНА в каб</w:t>
      </w:r>
      <w:r>
        <w:t>и</w:t>
      </w:r>
      <w:r>
        <w:t>не лифта игнорируется. Закрытие дверей на промежуточных этажах не зависит от загру</w:t>
      </w:r>
      <w:r>
        <w:t>з</w:t>
      </w:r>
      <w:r>
        <w:t>ки к</w:t>
      </w:r>
      <w:r>
        <w:t>а</w:t>
      </w:r>
      <w:r>
        <w:t>бины, если загрузка не превышает допустимой грузоподъемности лифта (110%).  Сигнал от фотореле реверса дверей игнорируется.</w:t>
      </w:r>
    </w:p>
    <w:p w:rsidR="00B27BBB" w:rsidRDefault="00B27BBB">
      <w:pPr>
        <w:pStyle w:val="PlainText"/>
        <w:jc w:val="both"/>
      </w:pPr>
      <w:r>
        <w:t>Выход лифта из режима "Пожарная опасность" осуществляется переключением пит</w:t>
      </w:r>
      <w:r>
        <w:t>а</w:t>
      </w:r>
      <w:r>
        <w:t>ния.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  <w:bCs/>
        </w:rPr>
        <w:t>5.15.</w:t>
      </w:r>
      <w:r>
        <w:t xml:space="preserve"> </w:t>
      </w:r>
      <w:r>
        <w:rPr>
          <w:b/>
        </w:rPr>
        <w:t>Режим "Перевозка пожарных подразделений"</w:t>
      </w:r>
    </w:p>
    <w:p w:rsidR="00B27BBB" w:rsidRDefault="00B27BBB">
      <w:pPr>
        <w:pStyle w:val="PlainText"/>
        <w:jc w:val="both"/>
      </w:pPr>
      <w:r>
        <w:t>В режим "Перевозка пожарных подразделений" лифт переводится из режима "П</w:t>
      </w:r>
      <w:r>
        <w:t>о</w:t>
      </w:r>
      <w:r>
        <w:t>жа</w:t>
      </w:r>
      <w:r>
        <w:t>р</w:t>
      </w:r>
      <w:r>
        <w:t>ная опасность" от специального переключателя с замком, который находится в купе кабины. При удалении ключа лифт возвращается в режим "Пожарная опа</w:t>
      </w:r>
      <w:r>
        <w:t>с</w:t>
      </w:r>
      <w:r>
        <w:t>ность".</w:t>
      </w:r>
    </w:p>
    <w:p w:rsidR="00B27BBB" w:rsidRDefault="00B27BBB">
      <w:pPr>
        <w:pStyle w:val="PlainText"/>
        <w:jc w:val="both"/>
      </w:pPr>
      <w:r>
        <w:t>В результате перевода лифта в режим "Перевозка  пожарных  подразделений" р</w:t>
      </w:r>
      <w:r>
        <w:t>а</w:t>
      </w:r>
      <w:r>
        <w:t>бота реверса  дверей исключается, кнопка ОТМЕНА в кабине приводится в действие, пр</w:t>
      </w:r>
      <w:r>
        <w:t>и</w:t>
      </w:r>
      <w:r>
        <w:t xml:space="preserve">чем при нажатии кнопки в движении происходит немедленный останов лифта. </w:t>
      </w:r>
    </w:p>
    <w:p w:rsidR="00B27BBB" w:rsidRDefault="00B27BBB">
      <w:pPr>
        <w:pStyle w:val="PlainText"/>
        <w:jc w:val="both"/>
      </w:pPr>
      <w:r>
        <w:t>После регистрации приказа для закрытия дверей необходимо нажатие и удержание кнопки  &gt;</w:t>
      </w:r>
      <w:r>
        <w:sym w:font="Symbol" w:char="F0BD"/>
      </w:r>
      <w:r>
        <w:sym w:font="Symbol" w:char="F0BD"/>
      </w:r>
      <w:r>
        <w:t>&lt; (ХОД) до полного закрытия дверей. В случае отпускания кнопки  &gt;</w:t>
      </w:r>
      <w:r>
        <w:sym w:font="Symbol" w:char="F0BD"/>
      </w:r>
      <w:r>
        <w:sym w:font="Symbol" w:char="F0BD"/>
      </w:r>
      <w:r>
        <w:t>&lt;, двери откр</w:t>
      </w:r>
      <w:r>
        <w:t>ы</w:t>
      </w:r>
      <w:r>
        <w:t>ваются. После закрытия дверей кабина лифта перемещается на заданный этаж. Открытие дверей происходит, после останова лифта в точной остановке,  и только при нажатии и удержании кнопки &lt;</w:t>
      </w:r>
      <w:r>
        <w:sym w:font="Symbol" w:char="F0BD"/>
      </w:r>
      <w:r>
        <w:sym w:font="Symbol" w:char="F0BD"/>
      </w:r>
      <w:r>
        <w:t>&gt; (ДВЕРИ) до полного открытия дверей. В случае отпускания кнопки  &lt;</w:t>
      </w:r>
      <w:r>
        <w:sym w:font="Symbol" w:char="F0BD"/>
      </w:r>
      <w:r>
        <w:sym w:font="Symbol" w:char="F0BD"/>
      </w:r>
      <w:r>
        <w:t>&gt;   двери з</w:t>
      </w:r>
      <w:r>
        <w:t>а</w:t>
      </w:r>
      <w:r>
        <w:t>крываются.</w:t>
      </w:r>
    </w:p>
    <w:p w:rsidR="00B27BBB" w:rsidRDefault="00B27BBB">
      <w:pPr>
        <w:pStyle w:val="PlainText"/>
        <w:jc w:val="both"/>
        <w:rPr>
          <w:bCs/>
        </w:rPr>
      </w:pPr>
      <w:r>
        <w:rPr>
          <w:b/>
          <w:bCs/>
        </w:rPr>
        <w:t>5.16.</w:t>
      </w:r>
      <w:r>
        <w:t xml:space="preserve"> </w:t>
      </w:r>
      <w:r>
        <w:rPr>
          <w:b/>
          <w:bCs/>
        </w:rPr>
        <w:t>Утренний р</w:t>
      </w:r>
      <w:r>
        <w:rPr>
          <w:b/>
        </w:rPr>
        <w:t xml:space="preserve">ежим </w:t>
      </w:r>
      <w:r>
        <w:rPr>
          <w:bCs/>
        </w:rPr>
        <w:t>(для административных лифтов).</w:t>
      </w:r>
    </w:p>
    <w:p w:rsidR="00B27BBB" w:rsidRDefault="00B27BBB">
      <w:pPr>
        <w:pStyle w:val="PlainText"/>
        <w:jc w:val="both"/>
        <w:rPr>
          <w:bCs/>
        </w:rPr>
      </w:pPr>
      <w:r>
        <w:rPr>
          <w:bCs/>
        </w:rPr>
        <w:t xml:space="preserve">Утренний режим предназначен для ускоренного подъема пассажиров с основного </w:t>
      </w:r>
      <w:r>
        <w:rPr>
          <w:bCs/>
        </w:rPr>
        <w:lastRenderedPageBreak/>
        <w:t xml:space="preserve">посадочного этажа. 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При переключении лифта в утренний режим (административный вариант) прои</w:t>
      </w:r>
      <w:r>
        <w:rPr>
          <w:rFonts w:ascii="Times New Roman" w:eastAsia="MS Mincho" w:hAnsi="Times New Roman" w:cs="Times New Roman"/>
          <w:sz w:val="24"/>
        </w:rPr>
        <w:t>с</w:t>
      </w:r>
      <w:r>
        <w:rPr>
          <w:rFonts w:ascii="Times New Roman" w:eastAsia="MS Mincho" w:hAnsi="Times New Roman" w:cs="Times New Roman"/>
          <w:sz w:val="24"/>
        </w:rPr>
        <w:t>ходит выход лифта из группы. Вызовы не регистрируются и не исполняются. При отсу</w:t>
      </w:r>
      <w:r>
        <w:rPr>
          <w:rFonts w:ascii="Times New Roman" w:eastAsia="MS Mincho" w:hAnsi="Times New Roman" w:cs="Times New Roman"/>
          <w:sz w:val="24"/>
        </w:rPr>
        <w:t>т</w:t>
      </w:r>
      <w:r>
        <w:rPr>
          <w:rFonts w:ascii="Times New Roman" w:eastAsia="MS Mincho" w:hAnsi="Times New Roman" w:cs="Times New Roman"/>
          <w:sz w:val="24"/>
        </w:rPr>
        <w:t>ствии пассажира в кабине, лифт опускается на посадочный этаж и стоит с открытой дв</w:t>
      </w:r>
      <w:r>
        <w:rPr>
          <w:rFonts w:ascii="Times New Roman" w:eastAsia="MS Mincho" w:hAnsi="Times New Roman" w:cs="Times New Roman"/>
          <w:sz w:val="24"/>
        </w:rPr>
        <w:t>е</w:t>
      </w:r>
      <w:r>
        <w:rPr>
          <w:rFonts w:ascii="Times New Roman" w:eastAsia="MS Mincho" w:hAnsi="Times New Roman" w:cs="Times New Roman"/>
          <w:sz w:val="24"/>
        </w:rPr>
        <w:t>рью.  При регистрации приказов двери закрываются и лифт обслуживает данные требов</w:t>
      </w:r>
      <w:r>
        <w:rPr>
          <w:rFonts w:ascii="Times New Roman" w:eastAsia="MS Mincho" w:hAnsi="Times New Roman" w:cs="Times New Roman"/>
          <w:sz w:val="24"/>
        </w:rPr>
        <w:t>а</w:t>
      </w:r>
      <w:r>
        <w:rPr>
          <w:rFonts w:ascii="Times New Roman" w:eastAsia="MS Mincho" w:hAnsi="Times New Roman" w:cs="Times New Roman"/>
          <w:sz w:val="24"/>
        </w:rPr>
        <w:t>ния.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Установку утреннего режима необходимо производить из режима нормальная р</w:t>
      </w:r>
      <w:r>
        <w:rPr>
          <w:rFonts w:ascii="Times New Roman" w:eastAsia="MS Mincho" w:hAnsi="Times New Roman" w:cs="Times New Roman"/>
          <w:sz w:val="24"/>
        </w:rPr>
        <w:t>а</w:t>
      </w:r>
      <w:r>
        <w:rPr>
          <w:rFonts w:ascii="Times New Roman" w:eastAsia="MS Mincho" w:hAnsi="Times New Roman" w:cs="Times New Roman"/>
          <w:sz w:val="24"/>
        </w:rPr>
        <w:t xml:space="preserve">бота. 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5.17. Вечерний режим </w:t>
      </w:r>
      <w:r>
        <w:rPr>
          <w:rFonts w:ascii="Times New Roman" w:hAnsi="Times New Roman" w:cs="Times New Roman"/>
          <w:bCs/>
          <w:sz w:val="24"/>
        </w:rPr>
        <w:t>(для административных лифтов).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Предназначен для ускоренного спуска людей на основной погрузочный этажа.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При переключении лифта в вечерний режим обслуживаются вызовы вниз. Выхода из группы не происходит. Поэтому, если не все лифты, работающие в группе, переводятся в вечерний режим, следует один из лифтов, работающий в нормальном режиме устан</w:t>
      </w:r>
      <w:r>
        <w:rPr>
          <w:rFonts w:ascii="Times New Roman" w:eastAsia="MS Mincho" w:hAnsi="Times New Roman" w:cs="Times New Roman"/>
          <w:sz w:val="24"/>
        </w:rPr>
        <w:t>о</w:t>
      </w:r>
      <w:r>
        <w:rPr>
          <w:rFonts w:ascii="Times New Roman" w:eastAsia="MS Mincho" w:hAnsi="Times New Roman" w:cs="Times New Roman"/>
          <w:sz w:val="24"/>
        </w:rPr>
        <w:t>вить ведущем.  Для  этого следует перед переключением лифта в вечерний режим на к</w:t>
      </w:r>
      <w:r>
        <w:rPr>
          <w:rFonts w:ascii="Times New Roman" w:eastAsia="MS Mincho" w:hAnsi="Times New Roman" w:cs="Times New Roman"/>
          <w:sz w:val="24"/>
        </w:rPr>
        <w:t>о</w:t>
      </w:r>
      <w:r>
        <w:rPr>
          <w:rFonts w:ascii="Times New Roman" w:eastAsia="MS Mincho" w:hAnsi="Times New Roman" w:cs="Times New Roman"/>
          <w:sz w:val="24"/>
        </w:rPr>
        <w:t>роткое время установить утренний режим, а потом переключится в вечерний.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Установку вечернего режима необходимо производить из режима нормальная р</w:t>
      </w:r>
      <w:r>
        <w:rPr>
          <w:rFonts w:ascii="Times New Roman" w:eastAsia="MS Mincho" w:hAnsi="Times New Roman" w:cs="Times New Roman"/>
          <w:sz w:val="24"/>
        </w:rPr>
        <w:t>а</w:t>
      </w:r>
      <w:r>
        <w:rPr>
          <w:rFonts w:ascii="Times New Roman" w:eastAsia="MS Mincho" w:hAnsi="Times New Roman" w:cs="Times New Roman"/>
          <w:sz w:val="24"/>
        </w:rPr>
        <w:t>бота.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5.18. Режим с проводником </w:t>
      </w:r>
      <w:r>
        <w:rPr>
          <w:rFonts w:ascii="Times New Roman" w:hAnsi="Times New Roman" w:cs="Times New Roman"/>
          <w:sz w:val="24"/>
        </w:rPr>
        <w:t>(для административных лифтов).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Предназначен для перевозки людей и грузов обслуживающим персоналом.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режиме с проводником  управление приводом дверей на закрытие производится с помощью кнопки &gt;</w:t>
      </w:r>
      <w:r>
        <w:rPr>
          <w:rFonts w:ascii="Times New Roman" w:hAnsi="Times New Roman" w:cs="Times New Roman"/>
          <w:sz w:val="24"/>
        </w:rPr>
        <w:sym w:font="Symbol" w:char="F0BD"/>
      </w:r>
      <w:r>
        <w:rPr>
          <w:rFonts w:ascii="Times New Roman" w:hAnsi="Times New Roman" w:cs="Times New Roman"/>
          <w:sz w:val="24"/>
        </w:rPr>
        <w:sym w:font="Symbol" w:char="F0BD"/>
      </w:r>
      <w:r>
        <w:rPr>
          <w:rFonts w:ascii="Times New Roman" w:hAnsi="Times New Roman" w:cs="Times New Roman"/>
          <w:sz w:val="24"/>
        </w:rPr>
        <w:t>&lt; (ХОД).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регистрации приказа для закрытия дверей необходимо нажатие и удержание кнопки  &gt;</w:t>
      </w:r>
      <w:r>
        <w:rPr>
          <w:rFonts w:ascii="Times New Roman" w:hAnsi="Times New Roman" w:cs="Times New Roman"/>
          <w:sz w:val="24"/>
        </w:rPr>
        <w:sym w:font="Symbol" w:char="F0BD"/>
      </w:r>
      <w:r>
        <w:rPr>
          <w:rFonts w:ascii="Times New Roman" w:hAnsi="Times New Roman" w:cs="Times New Roman"/>
          <w:sz w:val="24"/>
        </w:rPr>
        <w:sym w:font="Symbol" w:char="F0BD"/>
      </w:r>
      <w:r>
        <w:rPr>
          <w:rFonts w:ascii="Times New Roman" w:hAnsi="Times New Roman" w:cs="Times New Roman"/>
          <w:sz w:val="24"/>
        </w:rPr>
        <w:t>&lt; (ХОД) до полного закрытия дверей. В случае отпускания кнопки &gt;</w:t>
      </w:r>
      <w:r>
        <w:rPr>
          <w:rFonts w:ascii="Times New Roman" w:hAnsi="Times New Roman" w:cs="Times New Roman"/>
          <w:sz w:val="24"/>
        </w:rPr>
        <w:sym w:font="Symbol" w:char="F0BD"/>
      </w:r>
      <w:r>
        <w:rPr>
          <w:rFonts w:ascii="Times New Roman" w:hAnsi="Times New Roman" w:cs="Times New Roman"/>
          <w:sz w:val="24"/>
        </w:rPr>
        <w:sym w:font="Symbol" w:char="F0BD"/>
      </w:r>
      <w:r>
        <w:rPr>
          <w:rFonts w:ascii="Times New Roman" w:hAnsi="Times New Roman" w:cs="Times New Roman"/>
          <w:sz w:val="24"/>
        </w:rPr>
        <w:t>&lt;, двери откр</w:t>
      </w:r>
      <w:r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ваются. После закрытия дверей, кабина лифта перемещается на заданный этаж.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Лифт не выходит из группы, поэтому при движении осуществляется обслуживание попутных вызовов.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в группу включен только один лифт, при открытой двери и поступлении пе</w:t>
      </w:r>
      <w:r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>вого вызова производится одиночный звуковой сигнал (звонок прибытия).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Установку режима с проводником необходимо производить из режима нормальная работа при открытых дверях.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5.19. </w:t>
      </w:r>
      <w:r>
        <w:rPr>
          <w:rFonts w:ascii="Times New Roman" w:hAnsi="Times New Roman" w:cs="Times New Roman"/>
          <w:b/>
          <w:bCs/>
          <w:sz w:val="24"/>
        </w:rPr>
        <w:t>Диспетчеризация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Для вывода информации о состоянии лифта на диспетчерский пункт в устройстве предусмотрены информационные сигналы:</w:t>
      </w:r>
    </w:p>
    <w:p w:rsidR="00B27BBB" w:rsidRDefault="00B27BBB">
      <w:pPr>
        <w:pStyle w:val="a7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контакт реле диспетчеризации (К2) - вывод общего сигнала о неисправности ли</w:t>
      </w:r>
      <w:r>
        <w:rPr>
          <w:rFonts w:ascii="Times New Roman" w:hAnsi="Times New Roman" w:cs="Times New Roman"/>
          <w:sz w:val="24"/>
        </w:rPr>
        <w:t>ф</w:t>
      </w:r>
      <w:r>
        <w:rPr>
          <w:rFonts w:ascii="Times New Roman" w:hAnsi="Times New Roman" w:cs="Times New Roman"/>
          <w:sz w:val="24"/>
        </w:rPr>
        <w:t>та;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контакт реле освещения кабины (К3) – дополнительный вывод в диспетчерскую сигнала о наличии пассажира в кабине или открытой двери шахты или кабины;</w:t>
      </w:r>
    </w:p>
    <w:p w:rsidR="00B27BBB" w:rsidRDefault="00B27BBB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информации о состоянии лифта в последовательном коде.</w:t>
      </w:r>
    </w:p>
    <w:p w:rsidR="00B27BBB" w:rsidRDefault="00B27BBB">
      <w:pPr>
        <w:pStyle w:val="a7"/>
        <w:spacing w:line="360" w:lineRule="auto"/>
        <w:ind w:left="709"/>
        <w:jc w:val="both"/>
      </w:pP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Для обмена с диспетчерской устройство УКЛ использует последовательный порт контроллера МК51 в режиме 3: передаются или принимаются 11 бит информации: старт-бит, 8 бит данных, 9-й бит четности ( не используется) и стоп-бит. 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Скорость приема-передачи определяется выражением: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F=(2</w:t>
      </w:r>
      <w:r>
        <w:rPr>
          <w:rFonts w:ascii="Times New Roman" w:eastAsia="MS Mincho" w:hAnsi="Times New Roman" w:cs="Times New Roman"/>
          <w:sz w:val="24"/>
          <w:vertAlign w:val="superscript"/>
        </w:rPr>
        <w:t>SMOD</w:t>
      </w:r>
      <w:r>
        <w:rPr>
          <w:rFonts w:ascii="Times New Roman" w:eastAsia="MS Mincho" w:hAnsi="Times New Roman" w:cs="Times New Roman"/>
          <w:sz w:val="24"/>
        </w:rPr>
        <w:t xml:space="preserve"> / 32 )*(f </w:t>
      </w:r>
      <w:r>
        <w:rPr>
          <w:rFonts w:ascii="Times New Roman" w:eastAsia="MS Mincho" w:hAnsi="Times New Roman" w:cs="Times New Roman"/>
          <w:sz w:val="24"/>
          <w:vertAlign w:val="subscript"/>
        </w:rPr>
        <w:t>РЕЗ</w:t>
      </w:r>
      <w:r>
        <w:rPr>
          <w:rFonts w:ascii="Times New Roman" w:eastAsia="MS Mincho" w:hAnsi="Times New Roman" w:cs="Times New Roman"/>
          <w:sz w:val="24"/>
        </w:rPr>
        <w:t xml:space="preserve"> / 12) : (256 - (TH1))= 6944 бит/с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где: smod = 1; f </w:t>
      </w:r>
      <w:r>
        <w:rPr>
          <w:rFonts w:ascii="Times New Roman" w:eastAsia="MS Mincho" w:hAnsi="Times New Roman" w:cs="Times New Roman"/>
          <w:sz w:val="24"/>
          <w:vertAlign w:val="subscript"/>
        </w:rPr>
        <w:t>РЕЗ</w:t>
      </w:r>
      <w:r>
        <w:rPr>
          <w:rFonts w:ascii="Times New Roman" w:eastAsia="MS Mincho" w:hAnsi="Times New Roman" w:cs="Times New Roman"/>
          <w:sz w:val="24"/>
        </w:rPr>
        <w:t xml:space="preserve"> =8000000 гц; TH1 = 253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Допустим, что в машинном помещении работает группа из шести лифтов. 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В канал связи с диспетчерской не реже 1-го раза в секунду поступает байт синхр</w:t>
      </w:r>
      <w:r>
        <w:rPr>
          <w:rFonts w:ascii="Times New Roman" w:eastAsia="MS Mincho" w:hAnsi="Times New Roman" w:cs="Times New Roman"/>
          <w:sz w:val="24"/>
        </w:rPr>
        <w:t>о</w:t>
      </w:r>
      <w:r>
        <w:rPr>
          <w:rFonts w:ascii="Times New Roman" w:eastAsia="MS Mincho" w:hAnsi="Times New Roman" w:cs="Times New Roman"/>
          <w:sz w:val="24"/>
        </w:rPr>
        <w:t>низации - нулевая посылка. После его приема, при условии, что все лифты включены, и</w:t>
      </w:r>
      <w:r>
        <w:rPr>
          <w:rFonts w:ascii="Times New Roman" w:eastAsia="MS Mincho" w:hAnsi="Times New Roman" w:cs="Times New Roman"/>
          <w:sz w:val="24"/>
        </w:rPr>
        <w:t>с</w:t>
      </w:r>
      <w:r>
        <w:rPr>
          <w:rFonts w:ascii="Times New Roman" w:eastAsia="MS Mincho" w:hAnsi="Times New Roman" w:cs="Times New Roman"/>
          <w:sz w:val="24"/>
        </w:rPr>
        <w:t xml:space="preserve">правны и не находятся в служебных режимах, должен поступить байт информации: </w:t>
      </w:r>
    </w:p>
    <w:p w:rsidR="00B27BBB" w:rsidRDefault="00B27BBB">
      <w:pPr>
        <w:pStyle w:val="a7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0 - 8мс - от 1-го лифта; </w:t>
      </w:r>
    </w:p>
    <w:p w:rsidR="00B27BBB" w:rsidRDefault="00B27BBB">
      <w:pPr>
        <w:pStyle w:val="a7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8 - 14мс. - от 2-го лифта; </w:t>
      </w:r>
    </w:p>
    <w:p w:rsidR="00B27BBB" w:rsidRDefault="00B27BBB">
      <w:pPr>
        <w:pStyle w:val="a7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14 - 20мс. - от 3-го лифта; </w:t>
      </w:r>
    </w:p>
    <w:p w:rsidR="00B27BBB" w:rsidRDefault="00B27BBB">
      <w:pPr>
        <w:pStyle w:val="a7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20 - 26мс. от 4-го лифта; </w:t>
      </w:r>
    </w:p>
    <w:p w:rsidR="00B27BBB" w:rsidRDefault="00B27BBB">
      <w:pPr>
        <w:pStyle w:val="a7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26 - 32мс. - от 5-го лифта; </w:t>
      </w:r>
    </w:p>
    <w:p w:rsidR="00B27BBB" w:rsidRDefault="00B27BBB">
      <w:pPr>
        <w:pStyle w:val="a7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32 - 38мс. - от 6-го лифта.</w:t>
      </w:r>
    </w:p>
    <w:p w:rsidR="00B27BBB" w:rsidRDefault="00B27BBB">
      <w:pPr>
        <w:pStyle w:val="a7"/>
        <w:ind w:firstLine="709"/>
        <w:jc w:val="both"/>
        <w:rPr>
          <w:rFonts w:ascii="Times New Roman" w:eastAsia="MS Mincho" w:hAnsi="Times New Roman" w:cs="Times New Roman"/>
          <w:sz w:val="24"/>
        </w:rPr>
      </w:pP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Формат информационного байта: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Биты </w:t>
      </w:r>
    </w:p>
    <w:p w:rsidR="00B27BBB" w:rsidRDefault="00B27BBB">
      <w:pPr>
        <w:pStyle w:val="a7"/>
        <w:ind w:left="1418" w:hanging="713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0-4: </w:t>
      </w:r>
      <w:r>
        <w:rPr>
          <w:rFonts w:ascii="Times New Roman" w:eastAsia="MS Mincho" w:hAnsi="Times New Roman" w:cs="Times New Roman"/>
          <w:sz w:val="24"/>
        </w:rPr>
        <w:tab/>
        <w:t>Этаж, на котором находится лифт, если за 1 считать  нижний. Значения от 1 до 30 в двоичном коде.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5:     Двери открыты - 0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       Двери закрыты - 1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6:     Есть  15  кг  - 1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        Нет   15  кг  - 0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7:      не используется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Через 50мс. после прихода любого байта синхронизации из диспетчерской можно послать один запрос к не обнаруженному лифту (т.е. от которого не пришел байт инфо</w:t>
      </w:r>
      <w:r>
        <w:rPr>
          <w:rFonts w:ascii="Times New Roman" w:eastAsia="MS Mincho" w:hAnsi="Times New Roman" w:cs="Times New Roman"/>
          <w:sz w:val="24"/>
        </w:rPr>
        <w:t>р</w:t>
      </w:r>
      <w:r>
        <w:rPr>
          <w:rFonts w:ascii="Times New Roman" w:eastAsia="MS Mincho" w:hAnsi="Times New Roman" w:cs="Times New Roman"/>
          <w:sz w:val="24"/>
        </w:rPr>
        <w:t>мации).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 xml:space="preserve">  Формат запроса: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Биты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0-2:   1-6 в двоичном коде - номер запрашиваемого лифта;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3-7:   00000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Если  запрашиваемый лифт включен, он сразу после  получения  запроса ответит посылкой одного байта с кодом ошибки или кодом служебного режима. Формат ответа- двоичное число. 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Расшифровка после перевода в десятичный вид (дополнительно см.</w:t>
      </w:r>
      <w:r>
        <w:rPr>
          <w:rFonts w:ascii="Times New Roman" w:hAnsi="Times New Roman" w:cs="Times New Roman"/>
          <w:sz w:val="24"/>
        </w:rPr>
        <w:t xml:space="preserve"> п.</w:t>
      </w:r>
      <w:r>
        <w:rPr>
          <w:rFonts w:ascii="Times New Roman" w:hAnsi="Times New Roman" w:cs="Times New Roman"/>
          <w:bCs/>
          <w:sz w:val="24"/>
        </w:rPr>
        <w:t>12.3, Коды неисправностей (ошибок)</w:t>
      </w:r>
      <w:r>
        <w:rPr>
          <w:rFonts w:ascii="Times New Roman" w:eastAsia="MS Mincho" w:hAnsi="Times New Roman" w:cs="Times New Roman"/>
          <w:sz w:val="24"/>
        </w:rPr>
        <w:t>:</w:t>
      </w:r>
    </w:p>
    <w:p w:rsidR="00B27BBB" w:rsidRDefault="00B27BBB">
      <w:pPr>
        <w:pStyle w:val="a7"/>
        <w:ind w:left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8: режим МП1;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10: режим МП2;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14: режим ревизии;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38: режим погрузки;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41-99: расшифровку кодов неисправностей смотри п.12.3  (Коды неисправностей (ошибок)), настоящего руководства;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100: К</w:t>
      </w:r>
      <w:r>
        <w:rPr>
          <w:rFonts w:ascii="Times New Roman" w:hAnsi="Times New Roman" w:cs="Times New Roman"/>
          <w:bCs/>
          <w:sz w:val="24"/>
        </w:rPr>
        <w:t>од ошибки А0-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произошел сбой местоположения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101: К</w:t>
      </w:r>
      <w:r>
        <w:rPr>
          <w:rFonts w:ascii="Times New Roman" w:hAnsi="Times New Roman" w:cs="Times New Roman"/>
          <w:sz w:val="24"/>
        </w:rPr>
        <w:t>од ошибки А1- неисправен последовательный канал</w:t>
      </w:r>
      <w:r>
        <w:rPr>
          <w:rFonts w:ascii="Times New Roman" w:eastAsia="MS Mincho" w:hAnsi="Times New Roman" w:cs="Times New Roman"/>
          <w:sz w:val="24"/>
        </w:rPr>
        <w:t xml:space="preserve">; 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102: К</w:t>
      </w:r>
      <w:r>
        <w:rPr>
          <w:rFonts w:ascii="Times New Roman" w:hAnsi="Times New Roman" w:cs="Times New Roman"/>
          <w:sz w:val="24"/>
        </w:rPr>
        <w:t>од ошибки А2</w:t>
      </w:r>
      <w:r>
        <w:rPr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более контрольного времени открыты двери шахты (30 с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кунд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sz w:val="24"/>
        </w:rPr>
      </w:pPr>
      <w:r>
        <w:rPr>
          <w:rFonts w:ascii="Times New Roman" w:eastAsia="MS Mincho" w:hAnsi="Times New Roman" w:cs="Times New Roman"/>
          <w:sz w:val="24"/>
        </w:rPr>
        <w:t>103: К</w:t>
      </w:r>
      <w:r>
        <w:rPr>
          <w:rFonts w:ascii="Times New Roman" w:hAnsi="Times New Roman" w:cs="Times New Roman"/>
          <w:bCs/>
          <w:sz w:val="24"/>
        </w:rPr>
        <w:t xml:space="preserve">од ошибки А3 </w:t>
      </w:r>
      <w:r>
        <w:rPr>
          <w:rFonts w:ascii="Times New Roman" w:hAnsi="Times New Roman" w:cs="Times New Roman"/>
          <w:sz w:val="24"/>
        </w:rPr>
        <w:t>- пропадание посылок в последовательном канале</w:t>
      </w:r>
      <w:r>
        <w:rPr>
          <w:rFonts w:ascii="Times New Roman" w:hAnsi="Times New Roman" w:cs="Times New Roman"/>
          <w:bCs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104: </w:t>
      </w:r>
      <w:r>
        <w:rPr>
          <w:rFonts w:ascii="Times New Roman" w:hAnsi="Times New Roman" w:cs="Times New Roman"/>
          <w:sz w:val="24"/>
        </w:rPr>
        <w:t>Код ошибки А4 - искажение посылок в последовательном канале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110: </w:t>
      </w:r>
      <w:r>
        <w:rPr>
          <w:rFonts w:ascii="Times New Roman" w:hAnsi="Times New Roman" w:cs="Times New Roman"/>
          <w:bCs/>
          <w:sz w:val="24"/>
        </w:rPr>
        <w:t>Код ошибки b0 - неисправность матрицы М0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111: </w:t>
      </w:r>
      <w:r>
        <w:rPr>
          <w:rFonts w:ascii="Times New Roman" w:hAnsi="Times New Roman" w:cs="Times New Roman"/>
          <w:bCs/>
          <w:sz w:val="24"/>
        </w:rPr>
        <w:t>Код ошибки b1 - неисправен вход Stb</w:t>
      </w:r>
      <w:r>
        <w:rPr>
          <w:sz w:val="24"/>
        </w:rPr>
        <w:t>1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112: </w:t>
      </w:r>
      <w:r>
        <w:rPr>
          <w:rFonts w:ascii="Times New Roman" w:hAnsi="Times New Roman" w:cs="Times New Roman"/>
          <w:bCs/>
          <w:sz w:val="24"/>
        </w:rPr>
        <w:t>Код ошибки b2 - неисправен вход Stb2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113: </w:t>
      </w:r>
      <w:r>
        <w:rPr>
          <w:rFonts w:ascii="Times New Roman" w:hAnsi="Times New Roman" w:cs="Times New Roman"/>
          <w:bCs/>
          <w:sz w:val="24"/>
        </w:rPr>
        <w:t>Код ошибки b3 - неисправен вход Stb3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114: </w:t>
      </w:r>
      <w:r>
        <w:rPr>
          <w:rFonts w:ascii="Times New Roman" w:hAnsi="Times New Roman" w:cs="Times New Roman"/>
          <w:bCs/>
          <w:sz w:val="24"/>
        </w:rPr>
        <w:t>Код ошибки b4 - неисправен вход Stb4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115: </w:t>
      </w:r>
      <w:r>
        <w:rPr>
          <w:rFonts w:ascii="Times New Roman" w:hAnsi="Times New Roman" w:cs="Times New Roman"/>
          <w:bCs/>
          <w:sz w:val="24"/>
        </w:rPr>
        <w:t>Код ошибки b5 - неисправен вход Stb5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116: </w:t>
      </w:r>
      <w:r>
        <w:rPr>
          <w:rFonts w:ascii="Times New Roman" w:hAnsi="Times New Roman" w:cs="Times New Roman"/>
          <w:bCs/>
          <w:sz w:val="24"/>
        </w:rPr>
        <w:t>Код ошибки b6 - неисправен вход Stb6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117: </w:t>
      </w:r>
      <w:r>
        <w:rPr>
          <w:rFonts w:ascii="Times New Roman" w:hAnsi="Times New Roman" w:cs="Times New Roman"/>
          <w:bCs/>
          <w:sz w:val="24"/>
        </w:rPr>
        <w:t>Код ошибки b7 - неисправен вход Stb7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118: </w:t>
      </w:r>
      <w:r>
        <w:rPr>
          <w:rFonts w:ascii="Times New Roman" w:hAnsi="Times New Roman" w:cs="Times New Roman"/>
          <w:bCs/>
          <w:sz w:val="24"/>
        </w:rPr>
        <w:t>Код ошибки b8 - неисправен вход Stb8</w:t>
      </w:r>
      <w:r>
        <w:rPr>
          <w:rFonts w:ascii="Times New Roman" w:eastAsia="MS Mincho" w:hAnsi="Times New Roman" w:cs="Times New Roman"/>
          <w:sz w:val="24"/>
        </w:rPr>
        <w:t>;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149: </w:t>
      </w:r>
      <w:r>
        <w:rPr>
          <w:rFonts w:ascii="Times New Roman" w:hAnsi="Times New Roman" w:cs="Times New Roman"/>
          <w:bCs/>
          <w:sz w:val="24"/>
        </w:rPr>
        <w:t xml:space="preserve">Код ошибки </w:t>
      </w:r>
      <w:r>
        <w:rPr>
          <w:rFonts w:ascii="Times New Roman" w:hAnsi="Times New Roman" w:cs="Times New Roman"/>
          <w:bCs/>
          <w:sz w:val="24"/>
          <w:vertAlign w:val="superscript"/>
        </w:rPr>
        <w:t>○</w:t>
      </w:r>
      <w:r>
        <w:rPr>
          <w:rFonts w:ascii="Times New Roman" w:hAnsi="Times New Roman" w:cs="Times New Roman"/>
          <w:bCs/>
          <w:sz w:val="24"/>
        </w:rPr>
        <w:t>9 - замкнут ключ перевозки пожарных подразделений при отсу</w:t>
      </w:r>
      <w:r>
        <w:rPr>
          <w:rFonts w:ascii="Times New Roman" w:hAnsi="Times New Roman" w:cs="Times New Roman"/>
          <w:bCs/>
          <w:sz w:val="24"/>
        </w:rPr>
        <w:t>т</w:t>
      </w:r>
      <w:r>
        <w:rPr>
          <w:rFonts w:ascii="Times New Roman" w:hAnsi="Times New Roman" w:cs="Times New Roman"/>
          <w:bCs/>
          <w:sz w:val="24"/>
        </w:rPr>
        <w:t>ствии пожарной опасности.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Примечание.</w:t>
      </w:r>
    </w:p>
    <w:p w:rsidR="00B27BBB" w:rsidRDefault="00B27BBB">
      <w:pPr>
        <w:pStyle w:val="a7"/>
        <w:spacing w:line="360" w:lineRule="auto"/>
        <w:ind w:firstLine="709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Для получения дополнительной информации обращаться к разработчику.</w:t>
      </w:r>
    </w:p>
    <w:p w:rsidR="00B27BBB" w:rsidRDefault="00B27BBB">
      <w:pPr>
        <w:pStyle w:val="a7"/>
        <w:ind w:firstLine="709"/>
        <w:rPr>
          <w:rFonts w:ascii="Times New Roman" w:eastAsia="MS Mincho" w:hAnsi="Times New Roman" w:cs="Times New Roman"/>
          <w:sz w:val="24"/>
        </w:rPr>
      </w:pPr>
    </w:p>
    <w:p w:rsidR="00B27BBB" w:rsidRDefault="00B27BBB">
      <w:pPr>
        <w:pStyle w:val="a7"/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5.20. </w:t>
      </w:r>
      <w:r>
        <w:rPr>
          <w:rFonts w:ascii="Times New Roman" w:hAnsi="Times New Roman" w:cs="Times New Roman"/>
          <w:b/>
          <w:bCs/>
          <w:sz w:val="24"/>
        </w:rPr>
        <w:t>Организация работы узла замедления.</w:t>
      </w:r>
      <w:r>
        <w:rPr>
          <w:rFonts w:ascii="Times New Roman" w:hAnsi="Times New Roman" w:cs="Times New Roman"/>
          <w:sz w:val="24"/>
        </w:rPr>
        <w:t xml:space="preserve"> 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Устройство управления позволяет организовать работу лифта двумя способами: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замедление к требуемой остановке по шунтам и датчикам замедления;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замедление к требуемой остановке производится счетным способом с использов</w:t>
      </w:r>
      <w:r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нием установленного на ограничитель скорости индуктивного датчика и решетчатого м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таллического колеса.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работе лифта с использованием шунтов команда на замедление к требуемой остановке подается от датчика замедления установленного на кабине при взаимодействии с шунтами замедления, установленными в шахте.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использовании счетного способа в устройство управления при движении п</w:t>
      </w:r>
      <w:r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даются импульсы от индуктивного датчика. Устройство производит подсчет импульсов и автоматически рассчитывает и формирует путь замедления.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использования счетного способа необходимо произвести следующие де</w:t>
      </w:r>
      <w:r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>ствия: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установить датчик нижнего и верхнего этажа на необходимом расстоянии и пр</w:t>
      </w:r>
      <w:r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извести пробные пуски в режиме МП1 на рабочей скорости на нижний и верхний этажи. Путь замедления должен обеспечить подъезд к точной остановке на установившейся м</w:t>
      </w:r>
      <w:r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лой скорости; 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запрограммировать  (функция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7, параметр С1 - 1) на работу счетным способом;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установить кабину лифта в точной остановке нижнего этажа и произвести пуск лифта вверх до крайней остановки в режиме МП1 (калибровочный рейс);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произвести пробные пуски в режиме МП1 на каждый этаж сверху вниз и снизу вверх, при необходимости произвести корректировку пути замедления (функция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7, п</w:t>
      </w:r>
      <w:r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раметр С2) или произвести общий сброс калибровки (функция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7, параметр С3-1) с п</w:t>
      </w:r>
      <w:r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следующим повторением вышеописанных действий.</w:t>
      </w:r>
    </w:p>
    <w:p w:rsidR="00B27BBB" w:rsidRDefault="00B27BBB">
      <w:pPr>
        <w:pStyle w:val="a7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Примечание. </w:t>
      </w:r>
    </w:p>
    <w:p w:rsidR="00B27BBB" w:rsidRDefault="00B27BBB">
      <w:pPr>
        <w:pStyle w:val="a7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установке на работу счетным способом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7, параметр С1-1) автоматически у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тановится работа датчика ДТО на замыкание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7, параметр В9-1), измените параметр при необходимости.</w:t>
      </w:r>
    </w:p>
    <w:p w:rsidR="00B27BBB" w:rsidRDefault="00B27BBB">
      <w:pPr>
        <w:pStyle w:val="a7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калибровочном рейсе производится автоматическая запись верхнего этажа. Если последовательность индикации соответствует заводской программировать индик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цию  нет необходимости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7, А2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задание индикации). Если индикация не соответствует заводской перед калибровочным рейсом необходимо запрограммировать последовател</w:t>
      </w:r>
      <w:r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ность индикации, т.к. при программировании индикации производится сброс калибровки.</w:t>
      </w:r>
    </w:p>
    <w:p w:rsidR="00B27BBB" w:rsidRDefault="00B27BBB">
      <w:pPr>
        <w:pStyle w:val="PlainText"/>
        <w:ind w:left="709" w:firstLine="0"/>
        <w:jc w:val="both"/>
        <w:rPr>
          <w:b/>
        </w:rPr>
      </w:pPr>
      <w:r>
        <w:br w:type="page"/>
      </w:r>
      <w:r>
        <w:rPr>
          <w:b/>
        </w:rPr>
        <w:lastRenderedPageBreak/>
        <w:t>Общие указания по применению, монтажу и эксплуатации устройс</w:t>
      </w:r>
      <w:r>
        <w:rPr>
          <w:b/>
        </w:rPr>
        <w:t>т</w:t>
      </w:r>
      <w:r>
        <w:rPr>
          <w:b/>
        </w:rPr>
        <w:t>ва.</w:t>
      </w:r>
    </w:p>
    <w:p w:rsidR="00B27BBB" w:rsidRDefault="00B27BBB">
      <w:pPr>
        <w:pStyle w:val="PlainText"/>
        <w:rPr>
          <w:b/>
        </w:rPr>
      </w:pP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>6. Основные требования при наладке и эксплуатации устройств.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>При наладке и эксплуатации категорически запрещается:</w:t>
      </w:r>
    </w:p>
    <w:p w:rsidR="00B27BBB" w:rsidRDefault="00B27BBB">
      <w:pPr>
        <w:pStyle w:val="PlainText"/>
        <w:jc w:val="both"/>
      </w:pPr>
      <w:r>
        <w:t>изменять принципиальные и монтажные схемы, а также схемы соединений, уст</w:t>
      </w:r>
      <w:r>
        <w:t>а</w:t>
      </w:r>
      <w:r>
        <w:t>на</w:t>
      </w:r>
      <w:r>
        <w:t>в</w:t>
      </w:r>
      <w:r>
        <w:t>ливать в устройство аппараты, не предусмотренные принципиальной схемой, без с</w:t>
      </w:r>
      <w:r>
        <w:t>о</w:t>
      </w:r>
      <w:r>
        <w:t>гласов</w:t>
      </w:r>
      <w:r>
        <w:t>а</w:t>
      </w:r>
      <w:r>
        <w:t>ния с организацией-разработчиком;</w:t>
      </w:r>
    </w:p>
    <w:p w:rsidR="00B27BBB" w:rsidRDefault="00B27BBB">
      <w:pPr>
        <w:pStyle w:val="PlainText"/>
        <w:jc w:val="both"/>
      </w:pPr>
      <w:r>
        <w:t>производить замену примененных аппаратов на аппараты другого типа или с др</w:t>
      </w:r>
      <w:r>
        <w:t>у</w:t>
      </w:r>
      <w:r>
        <w:t>гими номинальными параметрами без согласования их с заводом-изготовителем и орган</w:t>
      </w:r>
      <w:r>
        <w:t>и</w:t>
      </w:r>
      <w:r>
        <w:t>зацией-разработчиком;</w:t>
      </w:r>
    </w:p>
    <w:p w:rsidR="00B27BBB" w:rsidRDefault="00B27BBB">
      <w:pPr>
        <w:pStyle w:val="PlainText"/>
        <w:jc w:val="both"/>
      </w:pPr>
      <w:r>
        <w:t>производить монтаж, наладку и эксплуатацию устройств в климатических услов</w:t>
      </w:r>
      <w:r>
        <w:t>и</w:t>
      </w:r>
      <w:r>
        <w:t>ях, не соответствующих требованиям АЕИГ.656353.039 ТУ. Температура окружа</w:t>
      </w:r>
      <w:r>
        <w:t>ю</w:t>
      </w:r>
      <w:r>
        <w:t>щего воздуха должна быть в пределах +5</w:t>
      </w:r>
      <w:r>
        <w:sym w:font="Times New Roman" w:char="00B0"/>
      </w:r>
      <w:r>
        <w:t>- +35</w:t>
      </w:r>
      <w:r>
        <w:sym w:font="Times New Roman" w:char="00B0"/>
      </w:r>
      <w:r>
        <w:t xml:space="preserve"> С; 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>налаживать и эксплуатировать устройства при о</w:t>
      </w:r>
      <w:r>
        <w:rPr>
          <w:b/>
        </w:rPr>
        <w:t>б</w:t>
      </w:r>
      <w:r>
        <w:rPr>
          <w:b/>
        </w:rPr>
        <w:t xml:space="preserve">разовании конденсата;  </w:t>
      </w:r>
    </w:p>
    <w:p w:rsidR="00B27BBB" w:rsidRDefault="00B27BBB">
      <w:pPr>
        <w:pStyle w:val="PlainText"/>
        <w:jc w:val="both"/>
      </w:pPr>
      <w:r>
        <w:t>производить наладку и эксплуатацию устройств необученным персоналом.</w:t>
      </w:r>
    </w:p>
    <w:p w:rsidR="00B27BBB" w:rsidRDefault="00B27BBB">
      <w:pPr>
        <w:pStyle w:val="PlainText"/>
        <w:jc w:val="both"/>
      </w:pPr>
      <w:r>
        <w:t>В случае невыполнения вышеупомянутых требований завод-изготовитель и орг</w:t>
      </w:r>
      <w:r>
        <w:t>а</w:t>
      </w:r>
      <w:r>
        <w:t>низация-разработчик не несет ответственности по гарантийным обязательствам.</w:t>
      </w:r>
    </w:p>
    <w:p w:rsidR="00B27BBB" w:rsidRDefault="00B27BBB">
      <w:pPr>
        <w:pStyle w:val="PlainText"/>
        <w:jc w:val="both"/>
        <w:rPr>
          <w:b/>
        </w:rPr>
      </w:pPr>
      <w:r>
        <w:br w:type="page"/>
      </w:r>
      <w:r>
        <w:lastRenderedPageBreak/>
        <w:t xml:space="preserve">7. </w:t>
      </w:r>
      <w:r>
        <w:rPr>
          <w:b/>
        </w:rPr>
        <w:t>Указание мер безопасности.</w:t>
      </w:r>
    </w:p>
    <w:p w:rsidR="00B27BBB" w:rsidRDefault="00B27BBB">
      <w:pPr>
        <w:pStyle w:val="PlainText"/>
        <w:jc w:val="both"/>
      </w:pPr>
      <w:r>
        <w:t>7.1. Производить эксплуатацию устройства типа УКЛ следует в соответствии со сл</w:t>
      </w:r>
      <w:r>
        <w:t>е</w:t>
      </w:r>
      <w:r>
        <w:t>дующими правилами:</w:t>
      </w:r>
    </w:p>
    <w:p w:rsidR="00B27BBB" w:rsidRDefault="00B27BBB">
      <w:pPr>
        <w:pStyle w:val="PlainText"/>
        <w:ind w:firstLine="567"/>
        <w:jc w:val="both"/>
      </w:pPr>
      <w:r>
        <w:t>правила технической эксплуатации электроустановок потребителей Госэнергонадз</w:t>
      </w:r>
      <w:r>
        <w:t>о</w:t>
      </w:r>
      <w:r>
        <w:t>ра;</w:t>
      </w:r>
    </w:p>
    <w:p w:rsidR="00B27BBB" w:rsidRDefault="00B27BBB">
      <w:pPr>
        <w:pStyle w:val="PlainText"/>
        <w:ind w:firstLine="567"/>
        <w:jc w:val="both"/>
      </w:pPr>
      <w:r>
        <w:t>правила техники безопасности при эксплуатации электроустановок Госэнергонадз</w:t>
      </w:r>
      <w:r>
        <w:t>о</w:t>
      </w:r>
      <w:r>
        <w:t>ра;</w:t>
      </w:r>
    </w:p>
    <w:p w:rsidR="00B27BBB" w:rsidRDefault="00B27BBB">
      <w:pPr>
        <w:pStyle w:val="PlainText"/>
        <w:ind w:firstLine="567"/>
        <w:jc w:val="both"/>
      </w:pPr>
      <w:r>
        <w:t>правила устройства и безопасной эксплуатации лифтов Госгортехнадзора;</w:t>
      </w:r>
    </w:p>
    <w:p w:rsidR="00B27BBB" w:rsidRDefault="00B27BBB">
      <w:pPr>
        <w:pStyle w:val="PlainText"/>
        <w:ind w:firstLine="567"/>
        <w:jc w:val="both"/>
      </w:pPr>
      <w:r>
        <w:t>настоящим документом.</w:t>
      </w:r>
    </w:p>
    <w:p w:rsidR="00B27BBB" w:rsidRDefault="00B27BBB">
      <w:pPr>
        <w:pStyle w:val="PlainText"/>
        <w:jc w:val="both"/>
      </w:pPr>
      <w:r>
        <w:t>7.2. При  производстве ремонтных работ в УКЛ необходимо производить отключ</w:t>
      </w:r>
      <w:r>
        <w:t>е</w:t>
      </w:r>
      <w:r>
        <w:t>ние вводного устройства лифта.</w:t>
      </w:r>
    </w:p>
    <w:p w:rsidR="00B27BBB" w:rsidRDefault="00B27BBB">
      <w:pPr>
        <w:pStyle w:val="PlainText"/>
        <w:jc w:val="both"/>
      </w:pPr>
      <w:r>
        <w:t>7.3. Замену плат производить только при полностью снятом напряжении.</w:t>
      </w:r>
    </w:p>
    <w:p w:rsidR="00B27BBB" w:rsidRDefault="00B27BBB">
      <w:pPr>
        <w:pStyle w:val="PlainText"/>
        <w:jc w:val="both"/>
      </w:pPr>
      <w:r>
        <w:t>7.4. В устройстве предусмотрены следующие меры защиты от поражения электр</w:t>
      </w:r>
      <w:r>
        <w:t>и</w:t>
      </w:r>
      <w:r>
        <w:t xml:space="preserve">ческим током в соответствии с ГОСТ </w:t>
      </w:r>
      <w:r w:rsidR="00C93899">
        <w:t>Р 51321.1</w:t>
      </w:r>
      <w:r w:rsidR="00367798">
        <w:t>-2000</w:t>
      </w:r>
      <w:r>
        <w:t>:</w:t>
      </w:r>
    </w:p>
    <w:p w:rsidR="00B27BBB" w:rsidRDefault="00B27BBB">
      <w:pPr>
        <w:pStyle w:val="PlainText"/>
        <w:numPr>
          <w:ilvl w:val="2"/>
          <w:numId w:val="6"/>
        </w:numPr>
        <w:jc w:val="both"/>
      </w:pPr>
      <w:r>
        <w:t>Защита от прямого прикосновения к токоведущим частям обеспечивается:</w:t>
      </w:r>
    </w:p>
    <w:p w:rsidR="00B27BBB" w:rsidRDefault="00B27BBB">
      <w:pPr>
        <w:pStyle w:val="PlainText"/>
        <w:numPr>
          <w:ilvl w:val="0"/>
          <w:numId w:val="7"/>
        </w:numPr>
        <w:jc w:val="both"/>
      </w:pPr>
      <w:r>
        <w:t>изоляцией токоведущих частей;</w:t>
      </w:r>
    </w:p>
    <w:p w:rsidR="00B27BBB" w:rsidRDefault="00B27BBB">
      <w:pPr>
        <w:pStyle w:val="PlainText"/>
        <w:numPr>
          <w:ilvl w:val="0"/>
          <w:numId w:val="7"/>
        </w:numPr>
        <w:jc w:val="both"/>
      </w:pPr>
      <w:r>
        <w:t>ограждениями (защитными стеклами) на платах с высоким напряжением и с</w:t>
      </w:r>
      <w:r>
        <w:t>и</w:t>
      </w:r>
      <w:r>
        <w:t>ловом  клеммнике.</w:t>
      </w:r>
    </w:p>
    <w:p w:rsidR="00B27BBB" w:rsidRDefault="00B27BBB">
      <w:pPr>
        <w:pStyle w:val="PlainText"/>
        <w:ind w:left="720" w:firstLine="0"/>
        <w:jc w:val="both"/>
      </w:pPr>
      <w:r>
        <w:t>7.4.2. Защита от непрямого прикосновения к токоведущим частям обеспечивается:</w:t>
      </w:r>
    </w:p>
    <w:p w:rsidR="00B27BBB" w:rsidRDefault="00B27BBB">
      <w:pPr>
        <w:pStyle w:val="PlainText"/>
        <w:numPr>
          <w:ilvl w:val="0"/>
          <w:numId w:val="7"/>
        </w:numPr>
        <w:jc w:val="both"/>
      </w:pPr>
      <w:r>
        <w:t xml:space="preserve">при помощи цепей защиты пот ГОСТ </w:t>
      </w:r>
      <w:r w:rsidR="00C93899">
        <w:t>Р 51321.1</w:t>
      </w:r>
      <w:r w:rsidR="00367798">
        <w:t>-2000</w:t>
      </w:r>
      <w:r>
        <w:t>;</w:t>
      </w:r>
    </w:p>
    <w:p w:rsidR="00B27BBB" w:rsidRDefault="00B27BBB">
      <w:pPr>
        <w:pStyle w:val="PlainText"/>
        <w:numPr>
          <w:ilvl w:val="0"/>
          <w:numId w:val="7"/>
        </w:numPr>
        <w:jc w:val="both"/>
      </w:pPr>
      <w:r>
        <w:t>вид системы заземления – ТТ по ГОСТ Р 50571.2, класс 01 по ГОСТ 12.2.007.0.</w:t>
      </w:r>
    </w:p>
    <w:p w:rsidR="00B27BBB" w:rsidRDefault="00B27BBB">
      <w:pPr>
        <w:pStyle w:val="PlainText"/>
        <w:numPr>
          <w:ilvl w:val="2"/>
          <w:numId w:val="6"/>
        </w:numPr>
        <w:jc w:val="both"/>
      </w:pPr>
      <w:r>
        <w:t>Защита от короткого замыкания обеспечивается:</w:t>
      </w:r>
    </w:p>
    <w:p w:rsidR="00B27BBB" w:rsidRDefault="00B27BBB">
      <w:pPr>
        <w:pStyle w:val="PlainText"/>
        <w:numPr>
          <w:ilvl w:val="0"/>
          <w:numId w:val="7"/>
        </w:numPr>
        <w:jc w:val="both"/>
      </w:pPr>
      <w:r>
        <w:t>отключением автоматических выключателей;</w:t>
      </w:r>
    </w:p>
    <w:p w:rsidR="00B27BBB" w:rsidRDefault="00B27BBB">
      <w:pPr>
        <w:pStyle w:val="PlainText"/>
        <w:numPr>
          <w:ilvl w:val="0"/>
          <w:numId w:val="7"/>
        </w:numPr>
        <w:jc w:val="both"/>
      </w:pPr>
      <w:r>
        <w:t>срабатыванием плавких предохранителей.</w:t>
      </w:r>
    </w:p>
    <w:p w:rsidR="00A8310B" w:rsidRDefault="00B27BBB" w:rsidP="00A8310B">
      <w:pPr>
        <w:pStyle w:val="PlainText"/>
        <w:ind w:left="720" w:firstLine="0"/>
        <w:jc w:val="both"/>
      </w:pPr>
      <w:r>
        <w:br w:type="page"/>
      </w:r>
      <w:r w:rsidR="00A8310B">
        <w:lastRenderedPageBreak/>
        <w:t xml:space="preserve">8. </w:t>
      </w:r>
      <w:r w:rsidR="00A8310B">
        <w:rPr>
          <w:b/>
        </w:rPr>
        <w:t>Порядок установки.</w:t>
      </w:r>
    </w:p>
    <w:p w:rsidR="00A8310B" w:rsidRDefault="00A8310B" w:rsidP="00A8310B">
      <w:pPr>
        <w:pStyle w:val="PlainText"/>
        <w:jc w:val="both"/>
      </w:pPr>
      <w:r>
        <w:t>8.1. Устройство УКЛ устанавливают в машинном помещении лифта.</w:t>
      </w:r>
    </w:p>
    <w:p w:rsidR="00A8310B" w:rsidRDefault="00A8310B" w:rsidP="00A8310B">
      <w:pPr>
        <w:pStyle w:val="PlainText"/>
        <w:jc w:val="both"/>
      </w:pPr>
      <w:r>
        <w:t>8.2. Монтаж лифта с устройством УКЛ должен производится  специализированной монтажной организацией в соответствии с технической документацией лифта.</w:t>
      </w:r>
    </w:p>
    <w:p w:rsidR="00A8310B" w:rsidRDefault="00A8310B" w:rsidP="00A8310B">
      <w:pPr>
        <w:pStyle w:val="PlainText"/>
        <w:jc w:val="both"/>
      </w:pPr>
      <w:r>
        <w:t>8.3. Размещение и установка устройства УКЛ в машинном помещении производи</w:t>
      </w:r>
      <w:r>
        <w:t>т</w:t>
      </w:r>
      <w:r>
        <w:t>ся по чертежам завода-изготовителя лифта.</w:t>
      </w:r>
    </w:p>
    <w:p w:rsidR="00A8310B" w:rsidRDefault="00A8310B" w:rsidP="00A8310B">
      <w:pPr>
        <w:pStyle w:val="PlainText"/>
        <w:jc w:val="both"/>
      </w:pPr>
      <w:r>
        <w:t>Подключение внешних проводов к устройству производить с обеспечением степ</w:t>
      </w:r>
      <w:r>
        <w:t>е</w:t>
      </w:r>
      <w:r>
        <w:t xml:space="preserve">ни защиты </w:t>
      </w:r>
      <w:r>
        <w:rPr>
          <w:bCs/>
        </w:rPr>
        <w:t>IP20.</w:t>
      </w:r>
    </w:p>
    <w:p w:rsidR="00A8310B" w:rsidRDefault="00A8310B" w:rsidP="00A8310B">
      <w:pPr>
        <w:pStyle w:val="PlainText"/>
        <w:jc w:val="both"/>
      </w:pPr>
      <w:r>
        <w:t>8.4. При выполнении внешних электрических соединений следует руководств</w:t>
      </w:r>
      <w:r>
        <w:t>о</w:t>
      </w:r>
      <w:r>
        <w:t>ваться схемой электрических соединений лифта.</w:t>
      </w:r>
    </w:p>
    <w:p w:rsidR="00A8310B" w:rsidRDefault="00A8310B" w:rsidP="00A8310B">
      <w:pPr>
        <w:pStyle w:val="PlainText"/>
        <w:jc w:val="both"/>
      </w:pPr>
      <w:r>
        <w:t xml:space="preserve">Подключение внешних проводов к силовым клеммам ХТ1 производится медным проводом сечением </w:t>
      </w:r>
      <w:r>
        <w:rPr>
          <w:lang w:val="en-US"/>
        </w:rPr>
        <w:t>min</w:t>
      </w:r>
      <w:r>
        <w:t xml:space="preserve"> 4 мм</w:t>
      </w:r>
      <w:r>
        <w:rPr>
          <w:vertAlign w:val="superscript"/>
        </w:rPr>
        <w:sym w:font="Symbol" w:char="F032"/>
      </w:r>
      <w:r>
        <w:t xml:space="preserve">, </w:t>
      </w:r>
      <w:r>
        <w:rPr>
          <w:lang w:val="en-US"/>
        </w:rPr>
        <w:t>m</w:t>
      </w:r>
      <w:r>
        <w:t>а</w:t>
      </w:r>
      <w:r>
        <w:rPr>
          <w:lang w:val="en-US"/>
        </w:rPr>
        <w:t>x</w:t>
      </w:r>
      <w:r w:rsidRPr="000154BB">
        <w:t xml:space="preserve"> </w:t>
      </w:r>
      <w:r>
        <w:t>10 мм</w:t>
      </w:r>
      <w:r w:rsidRPr="000154BB">
        <w:rPr>
          <w:vertAlign w:val="superscript"/>
        </w:rPr>
        <w:t>2</w:t>
      </w:r>
      <w:r>
        <w:t xml:space="preserve">.  </w:t>
      </w:r>
    </w:p>
    <w:p w:rsidR="00A8310B" w:rsidRDefault="00A8310B" w:rsidP="00A8310B">
      <w:pPr>
        <w:pStyle w:val="PlainText"/>
        <w:jc w:val="both"/>
      </w:pPr>
      <w:r>
        <w:t>8.5. Произвести проверку сопротивления изоляции омметром между цепями +24В (3) и корпусом (N),  (-L) и корпусом (N). Сопротивление  должно быть не менее 5мОм.</w:t>
      </w:r>
    </w:p>
    <w:p w:rsidR="00A8310B" w:rsidRDefault="00A8310B" w:rsidP="00A8310B">
      <w:pPr>
        <w:pStyle w:val="PlainText"/>
        <w:jc w:val="both"/>
      </w:pPr>
      <w:r>
        <w:t>8.6. По окончании выполнения электрических соединений производится проверка сопротивления изоляции силовых цепей в соответствии с таблицей. При этом, предвар</w:t>
      </w:r>
      <w:r>
        <w:t>и</w:t>
      </w:r>
      <w:r>
        <w:t>тельно, необходимо  выполнить следующее:</w:t>
      </w:r>
    </w:p>
    <w:p w:rsidR="00A8310B" w:rsidRDefault="00A8310B" w:rsidP="00A8310B">
      <w:pPr>
        <w:pStyle w:val="PlainText"/>
        <w:jc w:val="both"/>
      </w:pPr>
      <w:r>
        <w:t>отключить вводное устройство лифта;</w:t>
      </w:r>
    </w:p>
    <w:p w:rsidR="00A8310B" w:rsidRDefault="00A8310B" w:rsidP="00A8310B">
      <w:pPr>
        <w:pStyle w:val="PlainText"/>
        <w:jc w:val="both"/>
      </w:pPr>
      <w:r>
        <w:t>отсоединить разъемы от плат;</w:t>
      </w:r>
    </w:p>
    <w:p w:rsidR="00A8310B" w:rsidRDefault="00A8310B" w:rsidP="00A8310B">
      <w:pPr>
        <w:pStyle w:val="PlainText"/>
        <w:jc w:val="both"/>
      </w:pPr>
      <w:r>
        <w:t>включить автоматические выключатели в шкафу (QF1, QF2);</w:t>
      </w:r>
    </w:p>
    <w:p w:rsidR="00A8310B" w:rsidRDefault="00A8310B" w:rsidP="00A8310B">
      <w:pPr>
        <w:pStyle w:val="PlainText"/>
        <w:jc w:val="both"/>
      </w:pPr>
      <w:r>
        <w:t>удалить предохранители FU1…FU5;</w:t>
      </w:r>
    </w:p>
    <w:p w:rsidR="00A8310B" w:rsidRDefault="00A8310B" w:rsidP="00A8310B">
      <w:pPr>
        <w:pStyle w:val="PlainText"/>
        <w:jc w:val="both"/>
      </w:pPr>
      <w:r>
        <w:t>удалить реле;</w:t>
      </w:r>
    </w:p>
    <w:p w:rsidR="00A8310B" w:rsidRDefault="00A8310B" w:rsidP="00A8310B">
      <w:pPr>
        <w:pStyle w:val="PlainText"/>
        <w:jc w:val="both"/>
      </w:pPr>
      <w:r>
        <w:t>отсоединить плату А5 (RC-фильтр);</w:t>
      </w:r>
    </w:p>
    <w:p w:rsidR="00A8310B" w:rsidRDefault="00A8310B" w:rsidP="00A8310B">
      <w:pPr>
        <w:pStyle w:val="PlainText"/>
        <w:jc w:val="both"/>
      </w:pPr>
      <w:r>
        <w:t>отсоединить провод с маркировкой N от С2 (R2);</w:t>
      </w:r>
    </w:p>
    <w:p w:rsidR="00A8310B" w:rsidRDefault="00A8310B" w:rsidP="00A8310B">
      <w:pPr>
        <w:pStyle w:val="PlainText"/>
        <w:jc w:val="both"/>
      </w:pPr>
      <w:r>
        <w:t>отсоединить внешние провода от клемм ХТ1: L11, L21, L31, L17, L27, L35, L18, L28, от клемм ХТ2: L51, L52, L53, L160.</w:t>
      </w:r>
    </w:p>
    <w:p w:rsidR="00B27BBB" w:rsidRDefault="00B27BBB">
      <w:pPr>
        <w:pStyle w:val="PlainText"/>
        <w:jc w:val="both"/>
      </w:pPr>
    </w:p>
    <w:p w:rsidR="00B27BBB" w:rsidRDefault="00B27BBB">
      <w:pPr>
        <w:pStyle w:val="PlainText"/>
      </w:pPr>
      <w:r>
        <w:br w:type="page"/>
      </w:r>
      <w:r>
        <w:lastRenderedPageBreak/>
        <w:t>Таблица проверки сопротивления изоляции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7"/>
        <w:gridCol w:w="1701"/>
        <w:gridCol w:w="1809"/>
      </w:tblGrid>
      <w:tr w:rsidR="00B27BBB">
        <w:tblPrEx>
          <w:tblCellMar>
            <w:top w:w="0" w:type="dxa"/>
            <w:bottom w:w="0" w:type="dxa"/>
          </w:tblCellMar>
        </w:tblPrEx>
        <w:tc>
          <w:tcPr>
            <w:tcW w:w="6237" w:type="dxa"/>
            <w:tcBorders>
              <w:left w:val="nil"/>
              <w:bottom w:val="nil"/>
            </w:tcBorders>
          </w:tcPr>
          <w:p w:rsidR="00B27BBB" w:rsidRDefault="00B27BBB">
            <w:pPr>
              <w:pStyle w:val="PlainText"/>
              <w:ind w:firstLine="0"/>
            </w:pPr>
          </w:p>
          <w:p w:rsidR="00B27BBB" w:rsidRDefault="00B27BBB">
            <w:pPr>
              <w:pStyle w:val="PlainText"/>
              <w:ind w:firstLine="0"/>
            </w:pPr>
            <w:r>
              <w:t>Точки приложения напряжения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B27BBB" w:rsidRDefault="00B27BBB">
            <w:pPr>
              <w:pStyle w:val="PlainText"/>
              <w:ind w:firstLine="0"/>
              <w:jc w:val="both"/>
            </w:pPr>
            <w:r>
              <w:t xml:space="preserve">Номинальное напряжение 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 xml:space="preserve">Мегомметра  </w:t>
            </w:r>
          </w:p>
          <w:p w:rsidR="00B27BBB" w:rsidRDefault="00B27BBB">
            <w:pPr>
              <w:pStyle w:val="PlainText"/>
              <w:ind w:firstLine="0"/>
              <w:jc w:val="left"/>
            </w:pPr>
            <w:r>
              <w:t>(В)</w:t>
            </w:r>
          </w:p>
        </w:tc>
        <w:tc>
          <w:tcPr>
            <w:tcW w:w="1809" w:type="dxa"/>
            <w:tcBorders>
              <w:bottom w:val="nil"/>
              <w:right w:val="nil"/>
            </w:tcBorders>
          </w:tcPr>
          <w:p w:rsidR="00B27BBB" w:rsidRDefault="00B27BBB">
            <w:pPr>
              <w:pStyle w:val="PlainText"/>
              <w:ind w:firstLine="0"/>
              <w:jc w:val="both"/>
            </w:pPr>
            <w:r>
              <w:t xml:space="preserve">Минимальное 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 xml:space="preserve">допустимое 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 xml:space="preserve">сопротивление  </w:t>
            </w:r>
          </w:p>
          <w:p w:rsidR="00B27BBB" w:rsidRDefault="00B27BBB">
            <w:pPr>
              <w:pStyle w:val="PlainText"/>
              <w:ind w:firstLine="0"/>
              <w:jc w:val="left"/>
            </w:pPr>
            <w:r>
              <w:t>(мОм)</w:t>
            </w:r>
          </w:p>
        </w:tc>
      </w:tr>
      <w:tr w:rsidR="00B27BBB">
        <w:tblPrEx>
          <w:tblCellMar>
            <w:top w:w="0" w:type="dxa"/>
            <w:bottom w:w="0" w:type="dxa"/>
          </w:tblCellMar>
        </w:tblPrEx>
        <w:tc>
          <w:tcPr>
            <w:tcW w:w="6237" w:type="dxa"/>
            <w:tcBorders>
              <w:left w:val="nil"/>
              <w:bottom w:val="nil"/>
            </w:tcBorders>
          </w:tcPr>
          <w:p w:rsidR="00B27BBB" w:rsidRDefault="00B27BBB">
            <w:pPr>
              <w:pStyle w:val="PlainText"/>
              <w:ind w:firstLine="0"/>
              <w:jc w:val="both"/>
            </w:pPr>
            <w:r>
              <w:t>Между клеммами ХТ1 с маркировкой: L11, L12, L13 п</w:t>
            </w:r>
            <w:r>
              <w:t>о</w:t>
            </w:r>
            <w:r>
              <w:t>парно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>Между клеммами ХТ1 с маркировкой: L11, L12, L13 и корпусом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>Между клеммами ХТ1 с маркировкой: L17, L27, L35, L18, L28 попа</w:t>
            </w:r>
            <w:r>
              <w:t>р</w:t>
            </w:r>
            <w:r>
              <w:t>но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>Между клеммами ХТ1 с маркировкой: L17, L27, L35, L18, L28 и ко</w:t>
            </w:r>
            <w:r>
              <w:t>р</w:t>
            </w:r>
            <w:r>
              <w:t>пусом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>Между клеммами ХТ2: с маркировкой: L51, L52, L53 п</w:t>
            </w:r>
            <w:r>
              <w:t>о</w:t>
            </w:r>
            <w:r>
              <w:t>па</w:t>
            </w:r>
            <w:r>
              <w:t>р</w:t>
            </w:r>
            <w:r>
              <w:t>но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>Между клеммами ХТ2: с маркировкой: L51, L52, L53 и корп</w:t>
            </w:r>
            <w:r>
              <w:t>у</w:t>
            </w:r>
            <w:r>
              <w:t>сом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>Между выводами 2(L15), 4(L35), 6(L25) пускателя КМ1 попарно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>Между выводами 2(L15), 4(L35), 6(L25) пускателя КМ1 и корпусом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>Между выводами 5(303) пускателя КМ4 и корпусом</w:t>
            </w:r>
          </w:p>
          <w:p w:rsidR="00B27BBB" w:rsidRDefault="00B27BBB">
            <w:pPr>
              <w:pStyle w:val="PlainText"/>
              <w:ind w:firstLine="0"/>
              <w:jc w:val="both"/>
            </w:pPr>
            <w:r>
              <w:t>Между выводами 6(L160) пускателя КМ4 и корпусом</w:t>
            </w:r>
          </w:p>
        </w:tc>
        <w:tc>
          <w:tcPr>
            <w:tcW w:w="1701" w:type="dxa"/>
            <w:tcBorders>
              <w:bottom w:val="nil"/>
            </w:tcBorders>
          </w:tcPr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  <w:r>
              <w:t xml:space="preserve">  </w:t>
            </w:r>
          </w:p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  <w:r>
              <w:t>1000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</w:tc>
        <w:tc>
          <w:tcPr>
            <w:tcW w:w="1809" w:type="dxa"/>
            <w:tcBorders>
              <w:bottom w:val="nil"/>
              <w:right w:val="nil"/>
            </w:tcBorders>
          </w:tcPr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  <w:r>
              <w:t>5</w:t>
            </w: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</w:p>
          <w:p w:rsidR="00B27BBB" w:rsidRDefault="00B27BBB">
            <w:pPr>
              <w:pStyle w:val="PlainText"/>
              <w:ind w:firstLine="0"/>
              <w:jc w:val="left"/>
            </w:pPr>
          </w:p>
        </w:tc>
      </w:tr>
    </w:tbl>
    <w:p w:rsidR="00B27BBB" w:rsidRDefault="00B27BBB">
      <w:pPr>
        <w:pStyle w:val="PlainText"/>
        <w:jc w:val="both"/>
      </w:pPr>
    </w:p>
    <w:p w:rsidR="00B27BBB" w:rsidRDefault="00B27BBB">
      <w:pPr>
        <w:pStyle w:val="PlainText"/>
        <w:jc w:val="both"/>
        <w:rPr>
          <w:b/>
        </w:rPr>
      </w:pPr>
      <w:r>
        <w:br w:type="page"/>
      </w:r>
      <w:r>
        <w:lastRenderedPageBreak/>
        <w:t xml:space="preserve">9. </w:t>
      </w:r>
      <w:r>
        <w:rPr>
          <w:b/>
        </w:rPr>
        <w:t>Подготовка к работе.</w:t>
      </w:r>
    </w:p>
    <w:p w:rsidR="00B27BBB" w:rsidRDefault="00B27BBB">
      <w:pPr>
        <w:pStyle w:val="PlainText"/>
        <w:jc w:val="both"/>
      </w:pPr>
      <w:r>
        <w:t>9.1. Проверить  отсутствие перемычек (609)-(240),  (508)-(229),  отсу</w:t>
      </w:r>
      <w:r>
        <w:t>т</w:t>
      </w:r>
      <w:r>
        <w:t>ствие реле в розетках В-XS, Н-XS.</w:t>
      </w:r>
    </w:p>
    <w:p w:rsidR="00B27BBB" w:rsidRDefault="00B27BBB">
      <w:pPr>
        <w:pStyle w:val="PlainText"/>
        <w:jc w:val="both"/>
      </w:pPr>
      <w:r>
        <w:t>9.2. Установить  перемычки   согласно   принципиальной   схеме лифта.</w:t>
      </w:r>
    </w:p>
    <w:p w:rsidR="00B27BBB" w:rsidRDefault="00B27BBB">
      <w:pPr>
        <w:pStyle w:val="PlainText"/>
        <w:jc w:val="both"/>
      </w:pPr>
      <w:r>
        <w:t>9.3. Проверить наличие и исправность всех предохранителей.</w:t>
      </w:r>
    </w:p>
    <w:p w:rsidR="00B27BBB" w:rsidRDefault="00B27BBB">
      <w:pPr>
        <w:pStyle w:val="PlainText"/>
        <w:jc w:val="both"/>
      </w:pPr>
      <w:r>
        <w:t>9.4. Проверить  правильность  всех  внешних соединений методом “прозвонки”.</w:t>
      </w:r>
    </w:p>
    <w:p w:rsidR="00B27BBB" w:rsidRDefault="00B27BBB">
      <w:pPr>
        <w:pStyle w:val="PlainText"/>
        <w:jc w:val="both"/>
      </w:pPr>
      <w:r>
        <w:t>9.5. Произвести  установку  всех  предохранительных  устройств лифта в рабочее с</w:t>
      </w:r>
      <w:r>
        <w:t>о</w:t>
      </w:r>
      <w:r>
        <w:t>стояние.</w:t>
      </w:r>
    </w:p>
    <w:p w:rsidR="00B27BBB" w:rsidRDefault="00B27BBB">
      <w:pPr>
        <w:pStyle w:val="PlainText"/>
        <w:jc w:val="both"/>
      </w:pPr>
      <w:r>
        <w:t xml:space="preserve">9.6. При использовании внутренней схемы контроля скорости и датчика скорости удалите диод VD10, установленный на клеммнике ХТ3:9 (608) – ХТ3:10 (505). </w:t>
      </w:r>
    </w:p>
    <w:p w:rsidR="00B27BBB" w:rsidRDefault="00B27BBB">
      <w:pPr>
        <w:pStyle w:val="PlainText"/>
        <w:jc w:val="both"/>
      </w:pPr>
      <w:r>
        <w:t>9.7. Установить переключатель режимов работ в положение МП2.</w:t>
      </w:r>
    </w:p>
    <w:p w:rsidR="00B27BBB" w:rsidRDefault="00B27BBB">
      <w:pPr>
        <w:pStyle w:val="PlainText"/>
        <w:jc w:val="both"/>
      </w:pPr>
      <w:r>
        <w:t>9.8. Включить автоматические выключатели QF1,QF2 и тумблер “Сеть”.</w:t>
      </w:r>
    </w:p>
    <w:p w:rsidR="00B27BBB" w:rsidRDefault="00B27BBB">
      <w:pPr>
        <w:pStyle w:val="PlainText"/>
        <w:jc w:val="both"/>
      </w:pPr>
      <w:r>
        <w:t>9.9. Подать напряжение на устройство.</w:t>
      </w:r>
    </w:p>
    <w:p w:rsidR="00B27BBB" w:rsidRDefault="00B27BBB">
      <w:pPr>
        <w:pStyle w:val="PlainText"/>
        <w:jc w:val="both"/>
      </w:pPr>
      <w:r>
        <w:t>9.10. Запрограммировать устройство (см. раздел ”Программирование с</w:t>
      </w:r>
      <w:r>
        <w:t>и</w:t>
      </w:r>
      <w:r>
        <w:t>стемы”).</w:t>
      </w:r>
    </w:p>
    <w:p w:rsidR="00B27BBB" w:rsidRDefault="00B27BBB">
      <w:pPr>
        <w:pStyle w:val="PlainText"/>
        <w:jc w:val="both"/>
      </w:pPr>
      <w:r>
        <w:t>9.11. Проверка исполнения алгоритма работы.</w:t>
      </w:r>
    </w:p>
    <w:p w:rsidR="00B27BBB" w:rsidRDefault="00B27BBB">
      <w:pPr>
        <w:pStyle w:val="PlainText"/>
        <w:jc w:val="both"/>
      </w:pPr>
      <w:r>
        <w:t>Проверку производить по приложению к техническому описанию и инструкции по эк</w:t>
      </w:r>
      <w:r>
        <w:t>с</w:t>
      </w:r>
      <w:r>
        <w:t>плуатации на лифт.</w:t>
      </w:r>
    </w:p>
    <w:p w:rsidR="00B27BBB" w:rsidRDefault="00B27BBB">
      <w:pPr>
        <w:pStyle w:val="PlainText"/>
        <w:jc w:val="both"/>
        <w:rPr>
          <w:b/>
        </w:rPr>
      </w:pPr>
      <w:r>
        <w:br w:type="page"/>
      </w:r>
      <w:r>
        <w:lastRenderedPageBreak/>
        <w:t xml:space="preserve">10. </w:t>
      </w:r>
      <w:r>
        <w:rPr>
          <w:b/>
        </w:rPr>
        <w:t>Программирование системы.</w:t>
      </w:r>
    </w:p>
    <w:p w:rsidR="00B27BBB" w:rsidRDefault="00B27BBB">
      <w:pPr>
        <w:pStyle w:val="PlainText"/>
        <w:jc w:val="both"/>
      </w:pPr>
      <w:r>
        <w:t>10.1. При изготовлении плат МПУ на заводе - изготовителе устанавливается пер</w:t>
      </w:r>
      <w:r>
        <w:t>е</w:t>
      </w:r>
      <w:r>
        <w:t xml:space="preserve">мычка 5-7, разрешающая программирование всех параметров системы управления. При отсутствии данной перемычки разрешается изменение уставок только в параметрах А8 и А9. </w:t>
      </w:r>
    </w:p>
    <w:p w:rsidR="00B27BBB" w:rsidRDefault="00B27BBB">
      <w:pPr>
        <w:pStyle w:val="PlainText"/>
        <w:jc w:val="both"/>
      </w:pPr>
      <w:r>
        <w:t>Во избежание несанкционированных изменений параметров по окончании н</w:t>
      </w:r>
      <w:r>
        <w:t>а</w:t>
      </w:r>
      <w:r>
        <w:t>ладки лифта удалите да</w:t>
      </w:r>
      <w:r>
        <w:t>н</w:t>
      </w:r>
      <w:r>
        <w:t>ную перемычку.</w:t>
      </w:r>
    </w:p>
    <w:p w:rsidR="00B27BBB" w:rsidRDefault="00B27BBB">
      <w:pPr>
        <w:pStyle w:val="PlainText"/>
        <w:jc w:val="both"/>
      </w:pPr>
      <w:r>
        <w:t>10.2. При применении устройства на лифте с неподвижным полом удалите зав</w:t>
      </w:r>
      <w:r>
        <w:t>о</w:t>
      </w:r>
      <w:r>
        <w:t>дскую перемычку 4-6 на плате МПУ.</w:t>
      </w:r>
    </w:p>
    <w:p w:rsidR="00B27BBB" w:rsidRDefault="00B27BBB">
      <w:pPr>
        <w:pStyle w:val="PlainText"/>
        <w:jc w:val="both"/>
      </w:pPr>
      <w:r>
        <w:t>Автоматически произойдет установка уставок на отсутствие 15кГ (параметр b2), 90%, 110% (параметр b3) и будет запрещен переход в режим фиктивной погрузки по кно</w:t>
      </w:r>
      <w:r>
        <w:t>п</w:t>
      </w:r>
      <w:r>
        <w:t xml:space="preserve">ке </w:t>
      </w:r>
      <w:r>
        <w:sym w:font="Times New Roman" w:char="201D"/>
      </w:r>
      <w:r>
        <w:t>отмена”. Установка диодов вместо отсутствующих датчиков не требуется.</w:t>
      </w:r>
    </w:p>
    <w:p w:rsidR="00B27BBB" w:rsidRDefault="00B27BBB">
      <w:pPr>
        <w:pStyle w:val="PlainText"/>
        <w:jc w:val="both"/>
      </w:pPr>
      <w:r>
        <w:t xml:space="preserve">10.3. </w:t>
      </w:r>
      <w:r>
        <w:rPr>
          <w:b/>
        </w:rPr>
        <w:t>Программирование</w:t>
      </w:r>
      <w:r>
        <w:t>.</w:t>
      </w:r>
    </w:p>
    <w:p w:rsidR="00B27BBB" w:rsidRDefault="00B27BBB">
      <w:pPr>
        <w:pStyle w:val="PlainText"/>
        <w:jc w:val="both"/>
      </w:pPr>
      <w:r>
        <w:t>Для программирования системы управления установите режим МП2. Вызовите фун</w:t>
      </w:r>
      <w:r>
        <w:t>к</w:t>
      </w:r>
      <w:r>
        <w:t>цию F7. При кратковременном нажатии кнопки ВВЕРХ (перебор с младшего пар</w:t>
      </w:r>
      <w:r>
        <w:t>а</w:t>
      </w:r>
      <w:r>
        <w:t>метра к старшим) или ВНИЗ (перебор со старшего параметра к младшим) на индикатор платы МПУ будут п</w:t>
      </w:r>
      <w:r>
        <w:t>о</w:t>
      </w:r>
      <w:r>
        <w:t>очередно выводиться ранее установленные уставки. Для изменения, в момент показа уставки, кра</w:t>
      </w:r>
      <w:r>
        <w:t>т</w:t>
      </w:r>
      <w:r>
        <w:t>ковременно нажмите кнопку ВНИЗ. На индикатор будут поочередно выводиться возможные значения уставки да</w:t>
      </w:r>
      <w:r>
        <w:t>н</w:t>
      </w:r>
      <w:r>
        <w:t>ного параметра. При нажатии кнопки ТО, в момент показа, в</w:t>
      </w:r>
      <w:r>
        <w:t>ы</w:t>
      </w:r>
      <w:r>
        <w:t>бранная уставка запоминается. На индикатор повторно выводится параметр и устан</w:t>
      </w:r>
      <w:r>
        <w:t>о</w:t>
      </w:r>
      <w:r>
        <w:t>вленная уставка.</w:t>
      </w:r>
    </w:p>
    <w:p w:rsidR="00B27BBB" w:rsidRDefault="00B27BBB">
      <w:pPr>
        <w:pStyle w:val="PlainText"/>
        <w:jc w:val="both"/>
      </w:pPr>
      <w:r>
        <w:t>Примечание:</w:t>
      </w:r>
    </w:p>
    <w:p w:rsidR="00B27BBB" w:rsidRDefault="00B27BBB">
      <w:pPr>
        <w:pStyle w:val="PlainText"/>
        <w:jc w:val="both"/>
      </w:pPr>
      <w:r>
        <w:t xml:space="preserve">Для ускоренного выхода из режима программирования переключитесь в другой режим управления (МП1, РЕВИЗИЯ и т.д.), при программировании последовательности индикации в случае ускоренного выхода возможна неправильная запись индикации. </w:t>
      </w:r>
    </w:p>
    <w:p w:rsidR="00B27BBB" w:rsidRDefault="00B27BBB">
      <w:pPr>
        <w:pStyle w:val="PlainText"/>
        <w:jc w:val="both"/>
      </w:pPr>
      <w:r>
        <w:t xml:space="preserve">10.4 </w:t>
      </w:r>
      <w:r>
        <w:rPr>
          <w:b/>
        </w:rPr>
        <w:t>Параметры программирования</w:t>
      </w:r>
      <w:r>
        <w:t>:</w:t>
      </w:r>
    </w:p>
    <w:p w:rsidR="00B27BBB" w:rsidRDefault="00B27BBB">
      <w:pPr>
        <w:pStyle w:val="PlainText"/>
        <w:jc w:val="both"/>
      </w:pPr>
      <w:r>
        <w:rPr>
          <w:b/>
        </w:rPr>
        <w:t xml:space="preserve">А1 </w:t>
      </w:r>
      <w:r>
        <w:t>– просмотр количества остановок и соответствия индикации номеру остановки.</w:t>
      </w:r>
    </w:p>
    <w:p w:rsidR="00B27BBB" w:rsidRDefault="00B27BBB">
      <w:pPr>
        <w:pStyle w:val="PlainText"/>
        <w:jc w:val="both"/>
      </w:pPr>
      <w:r>
        <w:t>Демонстрационная уставка.</w:t>
      </w:r>
    </w:p>
    <w:p w:rsidR="00B27BBB" w:rsidRDefault="00B27BBB">
      <w:pPr>
        <w:pStyle w:val="PlainText"/>
        <w:jc w:val="both"/>
      </w:pPr>
      <w:r>
        <w:t>Показывается общее количество остановок. При нажатии кнопки ВНИЗ показыв</w:t>
      </w:r>
      <w:r>
        <w:t>а</w:t>
      </w:r>
      <w:r>
        <w:t xml:space="preserve">ется последовательность выбранной индикации (см. А2). </w:t>
      </w:r>
    </w:p>
    <w:p w:rsidR="00B27BBB" w:rsidRDefault="00B27BBB">
      <w:pPr>
        <w:pStyle w:val="PlainText"/>
        <w:jc w:val="both"/>
      </w:pPr>
      <w:r>
        <w:t>Заводская уставка:</w:t>
      </w:r>
    </w:p>
    <w:p w:rsidR="00B27BBB" w:rsidRDefault="00B27BBB">
      <w:pPr>
        <w:pStyle w:val="PlainText"/>
        <w:ind w:left="720" w:firstLine="0"/>
        <w:jc w:val="both"/>
      </w:pPr>
      <w:r>
        <w:t>- в зависимости от исполнения платы 8,16,24,30;</w:t>
      </w:r>
    </w:p>
    <w:p w:rsidR="00B27BBB" w:rsidRDefault="00B27BBB">
      <w:pPr>
        <w:pStyle w:val="PlainText"/>
        <w:ind w:left="720" w:firstLine="0"/>
        <w:jc w:val="both"/>
      </w:pPr>
      <w:r>
        <w:t>- порядок индикации 1,2,3… до верхней остановки.</w:t>
      </w:r>
    </w:p>
    <w:p w:rsidR="00B27BBB" w:rsidRDefault="00B27BBB">
      <w:pPr>
        <w:pStyle w:val="PlainText"/>
        <w:ind w:left="720" w:firstLine="0"/>
        <w:jc w:val="both"/>
      </w:pPr>
      <w:r>
        <w:rPr>
          <w:b/>
        </w:rPr>
        <w:lastRenderedPageBreak/>
        <w:t xml:space="preserve">А2 </w:t>
      </w:r>
      <w:r>
        <w:t>– задание индикации.</w:t>
      </w:r>
    </w:p>
    <w:p w:rsidR="00B27BBB" w:rsidRDefault="00B27BBB">
      <w:pPr>
        <w:pStyle w:val="PlainText"/>
        <w:jc w:val="both"/>
      </w:pPr>
      <w:r>
        <w:t>После нажатия кнопки ВНИЗ возникает перебор возможной индикации:</w:t>
      </w:r>
    </w:p>
    <w:p w:rsidR="00B27BBB" w:rsidRDefault="00B27BBB">
      <w:pPr>
        <w:pStyle w:val="PlainText"/>
        <w:jc w:val="both"/>
      </w:pPr>
      <w:r>
        <w:t>П2; П1; П0(на индикаторе П); -4; -3; -2; -1; 0; 1; 2; ….30</w:t>
      </w:r>
    </w:p>
    <w:p w:rsidR="00B27BBB" w:rsidRDefault="00B27BBB">
      <w:pPr>
        <w:pStyle w:val="PlainText"/>
        <w:jc w:val="both"/>
      </w:pPr>
      <w:r>
        <w:t>Для присвоения этажам соответствующей индикации необходимо, в момент показа  цифр кратковременно нажимать кнопку ТО, фиксируя привязку «горящей» индикации к порядковому номеру остановки. Последней нажимается верхняя остановка.</w:t>
      </w:r>
    </w:p>
    <w:p w:rsidR="00B27BBB" w:rsidRDefault="00B27BBB">
      <w:pPr>
        <w:pStyle w:val="PlainText"/>
        <w:jc w:val="both"/>
      </w:pPr>
      <w:r>
        <w:t>Внимание!</w:t>
      </w:r>
    </w:p>
    <w:p w:rsidR="00B27BBB" w:rsidRDefault="00B27BBB">
      <w:pPr>
        <w:pStyle w:val="PlainText"/>
        <w:jc w:val="both"/>
      </w:pPr>
      <w:r>
        <w:t>В случае нажатия кнопки ТО  в момент перебора индикации старая информация стирается и поэтому необходимо обязательно запрограммировать последовательность и</w:t>
      </w:r>
      <w:r>
        <w:t>н</w:t>
      </w:r>
      <w:r>
        <w:t>дикации для всех этажей. Если ни разу не нажимать кнопку ТО, сохранится старый пор</w:t>
      </w:r>
      <w:r>
        <w:t>я</w:t>
      </w:r>
      <w:r>
        <w:t>док индикации.</w:t>
      </w:r>
    </w:p>
    <w:p w:rsidR="00B27BBB" w:rsidRDefault="00B27BBB">
      <w:pPr>
        <w:pStyle w:val="PlainText"/>
        <w:jc w:val="both"/>
      </w:pPr>
      <w:r>
        <w:t>После появления цифры 30 индикатор на плате гаснет, происходит запись таблицы индикации в память, после этого вновь показывается уставка А1 со значением нового о</w:t>
      </w:r>
      <w:r>
        <w:t>б</w:t>
      </w:r>
      <w:r>
        <w:t>щего количества остановок. Рекомендуется проверить произведенный ввод последов</w:t>
      </w:r>
      <w:r>
        <w:t>а</w:t>
      </w:r>
      <w:r>
        <w:t>тельности индикации  (см. п. А1).</w:t>
      </w:r>
    </w:p>
    <w:p w:rsidR="00B27BBB" w:rsidRDefault="00B27BBB">
      <w:pPr>
        <w:pStyle w:val="PlainText"/>
        <w:spacing w:line="240" w:lineRule="auto"/>
        <w:ind w:firstLine="709"/>
        <w:jc w:val="both"/>
        <w:rPr>
          <w:b/>
          <w:szCs w:val="24"/>
        </w:rPr>
      </w:pPr>
      <w:r>
        <w:rPr>
          <w:b/>
          <w:szCs w:val="24"/>
        </w:rPr>
        <w:t>При установке на работу счетным способом (</w:t>
      </w:r>
      <w:r>
        <w:rPr>
          <w:b/>
          <w:szCs w:val="24"/>
          <w:lang w:val="en-US"/>
        </w:rPr>
        <w:t>F</w:t>
      </w:r>
      <w:r>
        <w:rPr>
          <w:b/>
          <w:szCs w:val="24"/>
        </w:rPr>
        <w:t>7, параметр С1-1) и если посл</w:t>
      </w:r>
      <w:r>
        <w:rPr>
          <w:b/>
          <w:szCs w:val="24"/>
        </w:rPr>
        <w:t>е</w:t>
      </w:r>
      <w:r>
        <w:rPr>
          <w:b/>
          <w:szCs w:val="24"/>
        </w:rPr>
        <w:t>довательность индикации соответствует заводской (</w:t>
      </w:r>
      <w:r>
        <w:rPr>
          <w:b/>
        </w:rPr>
        <w:t>1,2,3…)</w:t>
      </w:r>
      <w:r>
        <w:rPr>
          <w:b/>
          <w:szCs w:val="24"/>
        </w:rPr>
        <w:t xml:space="preserve"> программировать инд</w:t>
      </w:r>
      <w:r>
        <w:rPr>
          <w:b/>
          <w:szCs w:val="24"/>
        </w:rPr>
        <w:t>и</w:t>
      </w:r>
      <w:r>
        <w:rPr>
          <w:b/>
          <w:szCs w:val="24"/>
        </w:rPr>
        <w:t>кацию  нет необходимости.</w:t>
      </w:r>
    </w:p>
    <w:p w:rsidR="00B27BBB" w:rsidRDefault="00B27BBB">
      <w:pPr>
        <w:pStyle w:val="PlainText"/>
        <w:spacing w:line="240" w:lineRule="auto"/>
        <w:ind w:firstLine="709"/>
        <w:jc w:val="both"/>
        <w:rPr>
          <w:b/>
        </w:rPr>
      </w:pPr>
    </w:p>
    <w:p w:rsidR="00B27BBB" w:rsidRDefault="00B27BBB">
      <w:pPr>
        <w:pStyle w:val="PlainText"/>
        <w:jc w:val="both"/>
      </w:pPr>
      <w:r>
        <w:t>Пример.</w:t>
      </w:r>
    </w:p>
    <w:p w:rsidR="00B27BBB" w:rsidRDefault="00B27BBB">
      <w:pPr>
        <w:pStyle w:val="PlainText"/>
        <w:jc w:val="both"/>
      </w:pPr>
      <w:r>
        <w:t>Необходимо запрограммировать лифт на 6 остановок со следующей последов</w:t>
      </w:r>
      <w:r>
        <w:t>а</w:t>
      </w:r>
      <w:r>
        <w:t>тельностью индикации: 0, 1, 3, 4, 7, 9.</w:t>
      </w:r>
    </w:p>
    <w:p w:rsidR="00B27BBB" w:rsidRDefault="00B27BBB">
      <w:pPr>
        <w:pStyle w:val="PlainText"/>
        <w:jc w:val="both"/>
      </w:pPr>
      <w:r>
        <w:t>В момент показа уставки «А2-0» кратковременно нажимаем кнопку ВНИЗ. Прои</w:t>
      </w:r>
      <w:r>
        <w:t>с</w:t>
      </w:r>
      <w:r>
        <w:t>ходит показ индикации: П2; П1; П0; -4; -3; -2; -1; 0 (кратковременно нажимаем ТО), 1 (ТО), 2, 3 (ТО), 4 (ТО), 5, 6, 7 (ТО), 8, 9 (ТО), 10, 11 и т.д. далее кнопку ТО не нажимаем.</w:t>
      </w:r>
    </w:p>
    <w:p w:rsidR="00B27BBB" w:rsidRDefault="00B27BBB">
      <w:pPr>
        <w:pStyle w:val="PlainText"/>
        <w:jc w:val="both"/>
      </w:pPr>
      <w:r>
        <w:t>После записи на индикаторе высвечивается уставка А1 и общее количество остан</w:t>
      </w:r>
      <w:r>
        <w:t>о</w:t>
      </w:r>
      <w:r>
        <w:t>вок т.е. цифра 6.</w:t>
      </w:r>
    </w:p>
    <w:p w:rsidR="00B27BBB" w:rsidRDefault="00B27BBB">
      <w:pPr>
        <w:pStyle w:val="PlainText"/>
        <w:jc w:val="both"/>
      </w:pPr>
      <w:r>
        <w:rPr>
          <w:b/>
        </w:rPr>
        <w:t>А3</w:t>
      </w:r>
      <w:r>
        <w:t xml:space="preserve"> -установка номера посадочной остановки (1;2;3;4;5;6;7;8). </w:t>
      </w:r>
    </w:p>
    <w:p w:rsidR="00B27BBB" w:rsidRDefault="00B27BBB">
      <w:pPr>
        <w:pStyle w:val="PlainText"/>
        <w:jc w:val="both"/>
      </w:pPr>
      <w:r>
        <w:t xml:space="preserve">Установить порядковый номер остановки посадочного этажа, начиная с единицы,  индикация номера этажа будет производиться соответственно списку заданному в уставке А2.  </w:t>
      </w:r>
    </w:p>
    <w:p w:rsidR="00B27BBB" w:rsidRDefault="00B27BBB">
      <w:pPr>
        <w:pStyle w:val="PlainText"/>
        <w:jc w:val="both"/>
      </w:pPr>
      <w:r>
        <w:t>В случае, если посадочный этаж является крайним нижним, установить номер, равный номеру нижней остановки, т.е. 1 (установка датчика посадочного этажа не треб</w:t>
      </w:r>
      <w:r>
        <w:t>у</w:t>
      </w:r>
      <w:r>
        <w:t xml:space="preserve">ется). </w:t>
      </w:r>
    </w:p>
    <w:p w:rsidR="00B27BBB" w:rsidRDefault="00B27BBB">
      <w:pPr>
        <w:pStyle w:val="PlainText"/>
        <w:jc w:val="both"/>
      </w:pPr>
      <w:r>
        <w:lastRenderedPageBreak/>
        <w:t>Заводская уставка - 1;</w:t>
      </w:r>
    </w:p>
    <w:p w:rsidR="00B27BBB" w:rsidRDefault="00B27BBB">
      <w:pPr>
        <w:pStyle w:val="PlainText"/>
        <w:jc w:val="both"/>
      </w:pPr>
      <w:r>
        <w:rPr>
          <w:b/>
        </w:rPr>
        <w:t>А4</w:t>
      </w:r>
      <w:r>
        <w:t xml:space="preserve"> - номер лифта в группе (1...6).</w:t>
      </w:r>
    </w:p>
    <w:p w:rsidR="00B27BBB" w:rsidRDefault="00B27BBB">
      <w:pPr>
        <w:pStyle w:val="PlainText"/>
        <w:jc w:val="both"/>
      </w:pPr>
      <w:r>
        <w:t>Заводская уставка - 4;</w:t>
      </w:r>
    </w:p>
    <w:p w:rsidR="00B27BBB" w:rsidRDefault="00B27BBB">
      <w:pPr>
        <w:pStyle w:val="PlainText"/>
        <w:jc w:val="both"/>
      </w:pPr>
      <w:r>
        <w:rPr>
          <w:b/>
        </w:rPr>
        <w:t>А5</w:t>
      </w:r>
      <w:r>
        <w:t xml:space="preserve"> - контрольное время движения между этажами в секундах (10; 20; 40; 80).</w:t>
      </w:r>
    </w:p>
    <w:p w:rsidR="00B27BBB" w:rsidRDefault="00B27BBB">
      <w:pPr>
        <w:pStyle w:val="PlainText"/>
        <w:jc w:val="both"/>
      </w:pPr>
      <w:r>
        <w:t>Заводская уставка - 20с.;</w:t>
      </w:r>
    </w:p>
    <w:p w:rsidR="00B27BBB" w:rsidRDefault="00B27BBB">
      <w:pPr>
        <w:pStyle w:val="PlainText"/>
        <w:jc w:val="both"/>
      </w:pPr>
      <w:r>
        <w:rPr>
          <w:b/>
        </w:rPr>
        <w:t>А6</w:t>
      </w:r>
      <w:r>
        <w:t xml:space="preserve"> - Работа лифта.</w:t>
      </w:r>
    </w:p>
    <w:p w:rsidR="00B27BBB" w:rsidRDefault="00B27BBB">
      <w:pPr>
        <w:pStyle w:val="PlainText"/>
        <w:jc w:val="both"/>
      </w:pPr>
      <w:r>
        <w:t>0 - одиночная работа лифта;</w:t>
      </w:r>
    </w:p>
    <w:p w:rsidR="00B27BBB" w:rsidRDefault="00B27BBB">
      <w:pPr>
        <w:pStyle w:val="PlainText"/>
        <w:jc w:val="both"/>
      </w:pPr>
      <w:r>
        <w:t>1 - групповая работа лифта;</w:t>
      </w:r>
    </w:p>
    <w:p w:rsidR="00B27BBB" w:rsidRDefault="00B27BBB">
      <w:pPr>
        <w:pStyle w:val="PlainText"/>
        <w:jc w:val="both"/>
      </w:pPr>
      <w:r>
        <w:t>Заводская уставка - 1;</w:t>
      </w:r>
    </w:p>
    <w:p w:rsidR="00B27BBB" w:rsidRDefault="00B27BBB">
      <w:pPr>
        <w:pStyle w:val="PlainText"/>
        <w:jc w:val="both"/>
      </w:pPr>
      <w:r>
        <w:rPr>
          <w:b/>
        </w:rPr>
        <w:t xml:space="preserve">А7 </w:t>
      </w:r>
      <w:r>
        <w:t>- Контрольное время открытия (закрытия) дверей в секундах (6; 8; 10; 12; 14).</w:t>
      </w:r>
    </w:p>
    <w:p w:rsidR="00B27BBB" w:rsidRDefault="00B27BBB">
      <w:pPr>
        <w:pStyle w:val="PlainText"/>
        <w:jc w:val="both"/>
      </w:pPr>
      <w:r>
        <w:t>Заводская уставка - 8с.;</w:t>
      </w:r>
    </w:p>
    <w:p w:rsidR="00B27BBB" w:rsidRDefault="00B27BBB">
      <w:pPr>
        <w:pStyle w:val="PlainText"/>
        <w:jc w:val="both"/>
      </w:pPr>
      <w:r>
        <w:rPr>
          <w:b/>
        </w:rPr>
        <w:t xml:space="preserve">А8 </w:t>
      </w:r>
      <w:r>
        <w:t>- Время выдержки с открытой дверью без пассажира в секундах (4; 6; 8; 10; 12).</w:t>
      </w:r>
    </w:p>
    <w:p w:rsidR="00B27BBB" w:rsidRDefault="00B27BBB">
      <w:pPr>
        <w:pStyle w:val="PlainText"/>
        <w:jc w:val="both"/>
      </w:pPr>
      <w:r>
        <w:t>Заводская уставка - 8с.;</w:t>
      </w:r>
    </w:p>
    <w:p w:rsidR="00B27BBB" w:rsidRDefault="00B27BBB">
      <w:pPr>
        <w:pStyle w:val="PlainText"/>
        <w:jc w:val="both"/>
      </w:pPr>
      <w:r>
        <w:rPr>
          <w:b/>
        </w:rPr>
        <w:t xml:space="preserve">А9 </w:t>
      </w:r>
      <w:r>
        <w:t>- Время выдержки с открытой дверью с пассажиром при наличии приказа в с</w:t>
      </w:r>
      <w:r>
        <w:t>е</w:t>
      </w:r>
      <w:r>
        <w:t>ку</w:t>
      </w:r>
      <w:r>
        <w:t>н</w:t>
      </w:r>
      <w:r>
        <w:t>дах (2; 4; 6; 8).</w:t>
      </w:r>
    </w:p>
    <w:p w:rsidR="00B27BBB" w:rsidRDefault="00B27BBB">
      <w:pPr>
        <w:pStyle w:val="PlainText"/>
        <w:jc w:val="both"/>
      </w:pPr>
      <w:r>
        <w:t>Заводская уставка - 4с.;</w:t>
      </w:r>
    </w:p>
    <w:p w:rsidR="00B27BBB" w:rsidRDefault="00B27BBB">
      <w:pPr>
        <w:pStyle w:val="PlainText"/>
        <w:jc w:val="both"/>
      </w:pPr>
      <w:r>
        <w:rPr>
          <w:b/>
        </w:rPr>
        <w:t>b1</w:t>
      </w:r>
      <w:r>
        <w:t xml:space="preserve"> - Время опускания в зону обслуживания в ревизии в секундах (6; 8; 10; 12; 14; 16).</w:t>
      </w:r>
    </w:p>
    <w:p w:rsidR="00B27BBB" w:rsidRDefault="00B27BBB">
      <w:pPr>
        <w:pStyle w:val="PlainText"/>
        <w:jc w:val="both"/>
      </w:pPr>
      <w:r>
        <w:t>Заводская уставка - 6с.;</w:t>
      </w:r>
    </w:p>
    <w:p w:rsidR="00B27BBB" w:rsidRDefault="00B27BBB">
      <w:pPr>
        <w:pStyle w:val="PlainText"/>
        <w:jc w:val="both"/>
      </w:pPr>
      <w:r>
        <w:rPr>
          <w:b/>
        </w:rPr>
        <w:t>b2</w:t>
      </w:r>
      <w:r>
        <w:t xml:space="preserve"> - Наличие датчика загрузки 15кГ.</w:t>
      </w:r>
    </w:p>
    <w:p w:rsidR="00B27BBB" w:rsidRDefault="00B27BBB">
      <w:pPr>
        <w:pStyle w:val="PlainText"/>
        <w:jc w:val="both"/>
      </w:pPr>
      <w:r>
        <w:t>0 - датчик отсутствует;</w:t>
      </w:r>
    </w:p>
    <w:p w:rsidR="00B27BBB" w:rsidRDefault="00B27BBB">
      <w:pPr>
        <w:pStyle w:val="PlainText"/>
        <w:jc w:val="both"/>
      </w:pPr>
      <w:r>
        <w:t>1 - датчик установлен.</w:t>
      </w:r>
    </w:p>
    <w:p w:rsidR="00B27BBB" w:rsidRDefault="00B27BBB">
      <w:pPr>
        <w:pStyle w:val="PlainText"/>
        <w:jc w:val="both"/>
      </w:pPr>
      <w:r>
        <w:t>Заводская уставка - 1;</w:t>
      </w:r>
    </w:p>
    <w:p w:rsidR="00B27BBB" w:rsidRDefault="00B27BBB">
      <w:pPr>
        <w:pStyle w:val="PlainText"/>
        <w:jc w:val="both"/>
      </w:pPr>
      <w:r>
        <w:t>Примечание:</w:t>
      </w:r>
    </w:p>
    <w:p w:rsidR="00B27BBB" w:rsidRDefault="00B27BBB">
      <w:pPr>
        <w:pStyle w:val="PlainText"/>
        <w:spacing w:line="240" w:lineRule="auto"/>
        <w:jc w:val="both"/>
      </w:pPr>
      <w:r>
        <w:t>В случае установки уставки на отсутствие датчика  загрузки 15кГ автоматически будет запрещен переход в режим фиктивной погру</w:t>
      </w:r>
      <w:r>
        <w:t>з</w:t>
      </w:r>
      <w:r>
        <w:t xml:space="preserve">ки по кнопке </w:t>
      </w:r>
      <w:r>
        <w:sym w:font="Times New Roman" w:char="201D"/>
      </w:r>
      <w:r>
        <w:t>отмена”.</w:t>
      </w:r>
    </w:p>
    <w:p w:rsidR="00B27BBB" w:rsidRDefault="00B27BBB">
      <w:pPr>
        <w:pStyle w:val="PlainText"/>
        <w:jc w:val="both"/>
      </w:pPr>
      <w:r>
        <w:rPr>
          <w:b/>
        </w:rPr>
        <w:t>b3</w:t>
      </w:r>
      <w:r>
        <w:t xml:space="preserve"> - наличие датчика загрузки 110%.</w:t>
      </w:r>
    </w:p>
    <w:p w:rsidR="00B27BBB" w:rsidRDefault="00B27BBB">
      <w:pPr>
        <w:pStyle w:val="PlainText"/>
        <w:spacing w:line="240" w:lineRule="auto"/>
        <w:jc w:val="both"/>
      </w:pPr>
      <w:r>
        <w:t>0 -  датчик отсутствует;</w:t>
      </w:r>
    </w:p>
    <w:p w:rsidR="00B27BBB" w:rsidRDefault="00B27BBB">
      <w:pPr>
        <w:pStyle w:val="PlainText"/>
        <w:spacing w:line="240" w:lineRule="auto"/>
        <w:jc w:val="both"/>
      </w:pPr>
      <w:r>
        <w:t>1 - датчик установлен.</w:t>
      </w:r>
    </w:p>
    <w:p w:rsidR="00B27BBB" w:rsidRDefault="00B27BBB">
      <w:pPr>
        <w:pStyle w:val="PlainText"/>
        <w:jc w:val="both"/>
      </w:pPr>
      <w:r>
        <w:t>Заводская уставка - 1;</w:t>
      </w:r>
    </w:p>
    <w:p w:rsidR="00B27BBB" w:rsidRDefault="00B27BBB">
      <w:pPr>
        <w:pStyle w:val="PlainText"/>
        <w:jc w:val="both"/>
      </w:pPr>
      <w:r>
        <w:t>Установка диода вместо отсутствующего датчика не требуется.</w:t>
      </w:r>
    </w:p>
    <w:p w:rsidR="00B27BBB" w:rsidRDefault="00B27BBB">
      <w:pPr>
        <w:pStyle w:val="PlainText"/>
        <w:jc w:val="both"/>
      </w:pPr>
      <w:r>
        <w:rPr>
          <w:b/>
          <w:bCs/>
        </w:rPr>
        <w:t>b5</w:t>
      </w:r>
      <w:r>
        <w:t>- обратные связи пускателей.</w:t>
      </w:r>
    </w:p>
    <w:p w:rsidR="00B27BBB" w:rsidRDefault="00B27BBB">
      <w:pPr>
        <w:pStyle w:val="PlainText"/>
        <w:ind w:firstLine="0"/>
        <w:jc w:val="both"/>
      </w:pPr>
      <w:r>
        <w:t xml:space="preserve">            0 -  110В</w:t>
      </w:r>
    </w:p>
    <w:p w:rsidR="00B27BBB" w:rsidRDefault="00B27BBB">
      <w:pPr>
        <w:pStyle w:val="PlainText"/>
        <w:ind w:firstLine="0"/>
        <w:jc w:val="both"/>
      </w:pPr>
      <w:r>
        <w:t xml:space="preserve">            1 – в матрице</w:t>
      </w:r>
    </w:p>
    <w:p w:rsidR="00B27BBB" w:rsidRDefault="00B27BBB">
      <w:pPr>
        <w:pStyle w:val="PlainText"/>
        <w:ind w:firstLine="0"/>
        <w:jc w:val="both"/>
      </w:pPr>
      <w:r>
        <w:lastRenderedPageBreak/>
        <w:tab/>
        <w:t>Заводская уставка – 0;</w:t>
      </w:r>
    </w:p>
    <w:p w:rsidR="00B27BBB" w:rsidRDefault="00B27BBB">
      <w:pPr>
        <w:pStyle w:val="PlainText"/>
        <w:ind w:firstLine="0"/>
        <w:jc w:val="both"/>
      </w:pPr>
      <w:r>
        <w:tab/>
      </w:r>
      <w:r>
        <w:rPr>
          <w:b/>
          <w:bCs/>
        </w:rPr>
        <w:t>b6</w:t>
      </w:r>
      <w:r>
        <w:t xml:space="preserve"> – отключение вызовов, приказов.</w:t>
      </w:r>
    </w:p>
    <w:p w:rsidR="00B27BBB" w:rsidRDefault="00B27BBB">
      <w:pPr>
        <w:pStyle w:val="PlainText"/>
        <w:ind w:firstLine="0"/>
        <w:jc w:val="both"/>
      </w:pPr>
      <w:r>
        <w:tab/>
        <w:t>По нажатию кнопки ВНИЗ возникает перебор:</w:t>
      </w:r>
    </w:p>
    <w:p w:rsidR="00B27BBB" w:rsidRDefault="00B27BBB">
      <w:pPr>
        <w:pStyle w:val="PlainText"/>
        <w:ind w:firstLine="0"/>
        <w:jc w:val="both"/>
      </w:pPr>
      <w:r>
        <w:tab/>
        <w:t>2,3,…..30 ( вызовы вниз ), 31, 32,….60 (вызовы вверх),61,62…90 (приказы).</w:t>
      </w:r>
    </w:p>
    <w:p w:rsidR="00B27BBB" w:rsidRDefault="00B27BBB">
      <w:pPr>
        <w:pStyle w:val="PlainText"/>
        <w:ind w:firstLine="0"/>
        <w:jc w:val="both"/>
      </w:pPr>
      <w:r>
        <w:tab/>
        <w:t>Нажатием кнопки ТО отключается текущий вызов или приказ. Если вызов</w:t>
      </w:r>
    </w:p>
    <w:p w:rsidR="00B27BBB" w:rsidRDefault="00B27BBB">
      <w:pPr>
        <w:pStyle w:val="PlainText"/>
        <w:ind w:firstLine="0"/>
        <w:jc w:val="both"/>
      </w:pPr>
      <w:r>
        <w:tab/>
        <w:t xml:space="preserve">или приказ был ранее отключен, он в списке не высвечивается. </w:t>
      </w:r>
    </w:p>
    <w:p w:rsidR="00B27BBB" w:rsidRDefault="00B27BBB">
      <w:pPr>
        <w:pStyle w:val="PlainText"/>
        <w:ind w:firstLine="709"/>
        <w:jc w:val="both"/>
      </w:pPr>
      <w:r>
        <w:t>Значением уставки является количество отключенных вызовов, приказов.</w:t>
      </w:r>
    </w:p>
    <w:p w:rsidR="00B27BBB" w:rsidRDefault="00B27BBB">
      <w:pPr>
        <w:pStyle w:val="PlainText"/>
        <w:ind w:firstLine="0"/>
        <w:jc w:val="both"/>
      </w:pPr>
      <w:r>
        <w:tab/>
        <w:t>Заводская уставка- 0;</w:t>
      </w:r>
    </w:p>
    <w:p w:rsidR="00B27BBB" w:rsidRDefault="00B27BBB">
      <w:pPr>
        <w:pStyle w:val="PlainText"/>
        <w:ind w:firstLine="709"/>
        <w:jc w:val="both"/>
      </w:pPr>
      <w:r>
        <w:rPr>
          <w:b/>
          <w:bCs/>
        </w:rPr>
        <w:t>b7</w:t>
      </w:r>
      <w:r>
        <w:t xml:space="preserve"> – подключение отключенных ранее вызовов и приказов.</w:t>
      </w:r>
    </w:p>
    <w:p w:rsidR="00B27BBB" w:rsidRDefault="00B27BBB">
      <w:pPr>
        <w:pStyle w:val="PlainText"/>
        <w:ind w:firstLine="0"/>
        <w:jc w:val="both"/>
      </w:pPr>
      <w:r>
        <w:tab/>
        <w:t>По нажатию кнопки ВНИЗ возникает перебор отключенных вызовов, приказов.</w:t>
      </w:r>
    </w:p>
    <w:p w:rsidR="00B27BBB" w:rsidRDefault="00B27BBB">
      <w:pPr>
        <w:pStyle w:val="PlainText"/>
        <w:ind w:left="709" w:firstLine="0"/>
        <w:jc w:val="both"/>
      </w:pPr>
      <w:r>
        <w:t>Hажатием кнопки ТО соответствующий вызов или приказ возвращается в работу. Значением уставки является количество отключенных вызовов, приказов.</w:t>
      </w:r>
    </w:p>
    <w:p w:rsidR="00B27BBB" w:rsidRDefault="00B27BBB">
      <w:pPr>
        <w:pStyle w:val="PlainText"/>
        <w:ind w:firstLine="0"/>
        <w:jc w:val="both"/>
      </w:pPr>
      <w:r>
        <w:t xml:space="preserve">            Заводская уставка- 0;</w:t>
      </w:r>
    </w:p>
    <w:p w:rsidR="00B27BBB" w:rsidRDefault="00B27BBB">
      <w:pPr>
        <w:pStyle w:val="PlainText"/>
        <w:ind w:firstLine="0"/>
        <w:jc w:val="both"/>
      </w:pPr>
      <w:r>
        <w:tab/>
      </w:r>
      <w:r>
        <w:rPr>
          <w:b/>
          <w:bCs/>
          <w:lang w:val="en-US"/>
        </w:rPr>
        <w:t>b</w:t>
      </w:r>
      <w:r>
        <w:rPr>
          <w:b/>
          <w:bCs/>
        </w:rPr>
        <w:t xml:space="preserve">8 </w:t>
      </w:r>
      <w:r>
        <w:t>– вывод информации на семисегментный индикатор местоположения кабины в последовательном или матричном виде.</w:t>
      </w:r>
    </w:p>
    <w:p w:rsidR="00B27BBB" w:rsidRDefault="00B27BBB">
      <w:pPr>
        <w:pStyle w:val="PlainText"/>
        <w:ind w:firstLine="0"/>
        <w:jc w:val="both"/>
      </w:pPr>
      <w:r>
        <w:tab/>
        <w:t>При использовании одноканального индикатора ТЛК03 (+24В, -</w:t>
      </w:r>
      <w:r>
        <w:rPr>
          <w:lang w:val="en-US"/>
        </w:rPr>
        <w:t>L</w:t>
      </w:r>
      <w:r>
        <w:t>, информационная линия 655) необходимо установить уставку на однопроводную схему подключения.</w:t>
      </w:r>
    </w:p>
    <w:p w:rsidR="00B27BBB" w:rsidRDefault="00B27BBB">
      <w:pPr>
        <w:pStyle w:val="PlainText"/>
        <w:ind w:firstLine="0"/>
        <w:jc w:val="both"/>
      </w:pPr>
      <w:r>
        <w:t xml:space="preserve">            0 -  матричная схема подключения индикатора;</w:t>
      </w:r>
    </w:p>
    <w:p w:rsidR="00B27BBB" w:rsidRDefault="00B27BBB">
      <w:pPr>
        <w:pStyle w:val="PlainText"/>
        <w:ind w:firstLine="0"/>
        <w:jc w:val="both"/>
      </w:pPr>
      <w:r>
        <w:t xml:space="preserve">            1 – однопроводная схема подключения индикатора.</w:t>
      </w:r>
    </w:p>
    <w:p w:rsidR="00B27BBB" w:rsidRDefault="00B27BBB">
      <w:pPr>
        <w:pStyle w:val="PlainText"/>
        <w:ind w:firstLine="0"/>
        <w:jc w:val="both"/>
      </w:pPr>
      <w:r>
        <w:tab/>
        <w:t>Заводская уставка- 0;</w:t>
      </w:r>
    </w:p>
    <w:p w:rsidR="00B27BBB" w:rsidRDefault="00B27BBB">
      <w:pPr>
        <w:pStyle w:val="PlainText"/>
        <w:ind w:firstLine="709"/>
        <w:jc w:val="both"/>
      </w:pPr>
      <w:r>
        <w:rPr>
          <w:b/>
          <w:bCs/>
        </w:rPr>
        <w:t>B9</w:t>
      </w:r>
      <w:r>
        <w:t xml:space="preserve"> – применение датчиков точной остановки на размыкание или на замыкание.</w:t>
      </w:r>
    </w:p>
    <w:p w:rsidR="00B27BBB" w:rsidRDefault="00B27BBB">
      <w:pPr>
        <w:pStyle w:val="PlainText"/>
        <w:jc w:val="both"/>
      </w:pPr>
      <w:r>
        <w:t>0 - датчик на размыкание;</w:t>
      </w:r>
    </w:p>
    <w:p w:rsidR="00B27BBB" w:rsidRDefault="00B27BBB">
      <w:pPr>
        <w:pStyle w:val="PlainText"/>
        <w:jc w:val="both"/>
      </w:pPr>
      <w:r>
        <w:t>1 - датчик на замыкание.</w:t>
      </w:r>
    </w:p>
    <w:p w:rsidR="00B27BBB" w:rsidRDefault="00B27BBB">
      <w:pPr>
        <w:pStyle w:val="PlainText"/>
        <w:jc w:val="both"/>
      </w:pPr>
      <w:r>
        <w:t>Заводская уставка - 0;</w:t>
      </w:r>
    </w:p>
    <w:p w:rsidR="00B27BBB" w:rsidRDefault="00B27BBB">
      <w:pPr>
        <w:pStyle w:val="PlainText"/>
        <w:ind w:firstLine="0"/>
        <w:jc w:val="both"/>
      </w:pPr>
      <w:r>
        <w:tab/>
      </w:r>
      <w:r>
        <w:rPr>
          <w:b/>
          <w:bCs/>
        </w:rPr>
        <w:t>С1</w:t>
      </w:r>
      <w:r>
        <w:t xml:space="preserve"> – Организация работы узла замедления (см. 5.20)</w:t>
      </w:r>
    </w:p>
    <w:p w:rsidR="00B27BBB" w:rsidRDefault="00B27BB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0 - замедление к требуемой остановке по шунтам и датчикам замедления;</w:t>
      </w:r>
    </w:p>
    <w:p w:rsidR="00B27BBB" w:rsidRDefault="00B27BB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замедление к требуемой остановке производится счетным способом </w:t>
      </w:r>
    </w:p>
    <w:p w:rsidR="00B27BBB" w:rsidRDefault="00B27BBB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Заводская уставка - 0;</w:t>
      </w:r>
    </w:p>
    <w:p w:rsidR="00B27BBB" w:rsidRDefault="00B27BBB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установки С1-1, автоматически устанавливается параметр В9-1 </w:t>
      </w:r>
    </w:p>
    <w:p w:rsidR="00B27BBB" w:rsidRDefault="00B27BBB">
      <w:pPr>
        <w:pStyle w:val="PlainText"/>
        <w:ind w:firstLine="0"/>
        <w:jc w:val="both"/>
      </w:pPr>
      <w:r>
        <w:tab/>
      </w:r>
      <w:r>
        <w:rPr>
          <w:b/>
          <w:bCs/>
        </w:rPr>
        <w:t>С2</w:t>
      </w:r>
      <w:r>
        <w:t xml:space="preserve"> – корректировка пути замедления (см. 5.20)</w:t>
      </w:r>
    </w:p>
    <w:p w:rsidR="00B27BBB" w:rsidRDefault="00B27BBB">
      <w:pPr>
        <w:pStyle w:val="PlainText"/>
        <w:jc w:val="both"/>
      </w:pPr>
      <w:r>
        <w:t xml:space="preserve">Показывается количество импульсов замедления «С2-ХХ». </w:t>
      </w:r>
    </w:p>
    <w:p w:rsidR="00B27BBB" w:rsidRDefault="00B27BBB">
      <w:pPr>
        <w:pStyle w:val="PlainText"/>
        <w:jc w:val="both"/>
      </w:pPr>
      <w:r>
        <w:t xml:space="preserve">При нажатии кнопки ВНИЗ показывается последовательность чисел (-4,-3,-2,-1, 0,1,2,3,4). При нажатии кнопки ТО корректировочное число прибавляется  или вычитается </w:t>
      </w:r>
      <w:r>
        <w:lastRenderedPageBreak/>
        <w:t>от количества импульсов замедления, т.е. увеличивая или уменьшая путь замедления.</w:t>
      </w:r>
    </w:p>
    <w:p w:rsidR="00B27BBB" w:rsidRDefault="00B27BBB">
      <w:pPr>
        <w:pStyle w:val="PlainText"/>
        <w:ind w:firstLine="0"/>
        <w:jc w:val="both"/>
      </w:pPr>
      <w:r>
        <w:tab/>
      </w:r>
      <w:r>
        <w:rPr>
          <w:b/>
          <w:bCs/>
        </w:rPr>
        <w:t>С3</w:t>
      </w:r>
      <w:r>
        <w:t xml:space="preserve"> – сброс калибровки (см. 5.20)</w:t>
      </w:r>
    </w:p>
    <w:p w:rsidR="00B27BBB" w:rsidRDefault="00B27BBB">
      <w:pPr>
        <w:pStyle w:val="PlainText"/>
        <w:jc w:val="both"/>
      </w:pPr>
      <w:r>
        <w:t>При нажатии кнопки ВНИЗ показываются числа 0,1. При нажатии кнопки ТО пр</w:t>
      </w:r>
      <w:r>
        <w:t>о</w:t>
      </w:r>
      <w:r>
        <w:t>изводится:</w:t>
      </w:r>
    </w:p>
    <w:p w:rsidR="00B27BBB" w:rsidRDefault="00B27BBB">
      <w:pPr>
        <w:pStyle w:val="PlainText"/>
        <w:ind w:firstLine="0"/>
        <w:jc w:val="both"/>
      </w:pPr>
      <w:r>
        <w:tab/>
        <w:t>0 - выход без сброса калибровки;</w:t>
      </w:r>
    </w:p>
    <w:p w:rsidR="00B27BBB" w:rsidRDefault="00B27BBB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1 - сброс калибровки; </w:t>
      </w:r>
    </w:p>
    <w:p w:rsidR="00B27BBB" w:rsidRDefault="00B27BBB">
      <w:pPr>
        <w:pStyle w:val="PlainText"/>
        <w:ind w:firstLine="0"/>
        <w:jc w:val="both"/>
      </w:pPr>
      <w:r>
        <w:tab/>
      </w:r>
      <w:r>
        <w:rPr>
          <w:b/>
          <w:bCs/>
        </w:rPr>
        <w:t>С5</w:t>
      </w:r>
      <w:r>
        <w:t xml:space="preserve"> – возврат к заводским параметрам.</w:t>
      </w:r>
    </w:p>
    <w:p w:rsidR="00B27BBB" w:rsidRDefault="00B27BBB">
      <w:pPr>
        <w:pStyle w:val="PlainText"/>
        <w:jc w:val="both"/>
      </w:pPr>
      <w:r>
        <w:t>При нажатии кнопки ВНИЗ показываются числа 0,1. При нажатии кнопки ТО пр</w:t>
      </w:r>
      <w:r>
        <w:t>о</w:t>
      </w:r>
      <w:r>
        <w:t>изводится:</w:t>
      </w:r>
    </w:p>
    <w:p w:rsidR="00B27BBB" w:rsidRDefault="00B27BBB">
      <w:pPr>
        <w:pStyle w:val="PlainText"/>
        <w:ind w:firstLine="0"/>
        <w:jc w:val="both"/>
      </w:pPr>
      <w:r>
        <w:tab/>
        <w:t>0 - выход;</w:t>
      </w:r>
    </w:p>
    <w:p w:rsidR="00B27BBB" w:rsidRDefault="00B27BBB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1 - возврат к заводским параметрам; </w:t>
      </w:r>
    </w:p>
    <w:p w:rsidR="00B27BBB" w:rsidRDefault="00B27BBB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B27BBB" w:rsidRDefault="00B27BBB">
      <w:pPr>
        <w:pStyle w:val="PlainText"/>
        <w:jc w:val="both"/>
      </w:pPr>
      <w:r>
        <w:t>10.4. М</w:t>
      </w:r>
      <w:r>
        <w:rPr>
          <w:b/>
        </w:rPr>
        <w:t>етодика проверки.</w:t>
      </w:r>
    </w:p>
    <w:p w:rsidR="00B27BBB" w:rsidRDefault="00B27BBB">
      <w:pPr>
        <w:pStyle w:val="PlainText"/>
        <w:jc w:val="both"/>
      </w:pPr>
      <w:r>
        <w:t>При подаче напряжения на плату управления (МПУ) происходит считывание уст</w:t>
      </w:r>
      <w:r>
        <w:t>а</w:t>
      </w:r>
      <w:r>
        <w:t>вок из электрически стираемого программируемого ПЗУ (флэш-памяти) ЭКР1568РР1 (DD6). В сл</w:t>
      </w:r>
      <w:r>
        <w:t>у</w:t>
      </w:r>
      <w:r>
        <w:t>чае неисправности или отсутствия запрограммированных уставок на индик</w:t>
      </w:r>
      <w:r>
        <w:t>а</w:t>
      </w:r>
      <w:r>
        <w:t xml:space="preserve">тор выводится ошибка b9. Необходимо запрограммировать уставки (функция </w:t>
      </w:r>
      <w:r>
        <w:rPr>
          <w:lang w:val="en-US"/>
        </w:rPr>
        <w:t>F</w:t>
      </w:r>
      <w:r>
        <w:t>7-</w:t>
      </w:r>
      <w:r>
        <w:rPr>
          <w:lang w:val="en-US"/>
        </w:rPr>
        <w:t>C</w:t>
      </w:r>
      <w:r>
        <w:t>5)</w:t>
      </w:r>
    </w:p>
    <w:p w:rsidR="00B27BBB" w:rsidRDefault="00B27BBB">
      <w:pPr>
        <w:pStyle w:val="PlainText"/>
        <w:ind w:left="709" w:firstLine="0"/>
        <w:jc w:val="both"/>
      </w:pPr>
      <w:r>
        <w:br w:type="page"/>
      </w:r>
      <w:r>
        <w:lastRenderedPageBreak/>
        <w:t xml:space="preserve">11. </w:t>
      </w:r>
      <w:r>
        <w:rPr>
          <w:b/>
        </w:rPr>
        <w:t>Порядок работы</w:t>
      </w:r>
    </w:p>
    <w:p w:rsidR="00B27BBB" w:rsidRDefault="00B27BBB">
      <w:pPr>
        <w:pStyle w:val="PlainText"/>
        <w:jc w:val="both"/>
      </w:pPr>
      <w:r>
        <w:t>11.1. Состав персонала, обслуживающего электрооборудование лифта.</w:t>
      </w:r>
    </w:p>
    <w:p w:rsidR="00B27BBB" w:rsidRDefault="00B27BBB">
      <w:pPr>
        <w:pStyle w:val="PlainText"/>
        <w:jc w:val="both"/>
      </w:pPr>
      <w:r>
        <w:t>Персонал, эксплуатирующий устройства управления серии УКЛ,  должен быть а</w:t>
      </w:r>
      <w:r>
        <w:t>т</w:t>
      </w:r>
      <w:r>
        <w:t>тест</w:t>
      </w:r>
      <w:r>
        <w:t>о</w:t>
      </w:r>
      <w:r>
        <w:t>ван на заводе-изготовителе или на предприятии, имеющем на это соответствующее разр</w:t>
      </w:r>
      <w:r>
        <w:t>е</w:t>
      </w:r>
      <w:r>
        <w:t>шение.</w:t>
      </w:r>
    </w:p>
    <w:p w:rsidR="00B27BBB" w:rsidRDefault="00B27BBB">
      <w:pPr>
        <w:pStyle w:val="PlainText"/>
        <w:jc w:val="both"/>
      </w:pPr>
      <w:r>
        <w:t>11.2. Для пуска лифта в эксплуатацию,  необходимо в станции управления вкл</w:t>
      </w:r>
      <w:r>
        <w:t>ю</w:t>
      </w:r>
      <w:r>
        <w:t xml:space="preserve">чить автоматы QF1, QF2, установить режим НОРМАЛЬНАЯ РАБОТА или ПОГРУЗКА.  </w:t>
      </w:r>
    </w:p>
    <w:p w:rsidR="00B27BBB" w:rsidRDefault="00B27BBB">
      <w:pPr>
        <w:pStyle w:val="PlainText"/>
        <w:jc w:val="both"/>
      </w:pPr>
      <w:r>
        <w:t>11.3. Закрыть дверь  шкафа  на ключ. Ключ должен быть изъят из двери и унесен обслуживающим перс</w:t>
      </w:r>
      <w:r>
        <w:t>о</w:t>
      </w:r>
      <w:r>
        <w:t>налом.</w:t>
      </w:r>
    </w:p>
    <w:p w:rsidR="00B27BBB" w:rsidRDefault="00B27BBB">
      <w:pPr>
        <w:pStyle w:val="PlainText"/>
        <w:jc w:val="both"/>
      </w:pPr>
      <w:r>
        <w:t>11.3. Так как цепи 24В гальванически развязаны от  корпуса (N), периодически, не р</w:t>
      </w:r>
      <w:r>
        <w:t>е</w:t>
      </w:r>
      <w:r>
        <w:t>же одного раза в год, производить  замер сопротивления изоляции омметром между ц</w:t>
      </w:r>
      <w:r>
        <w:t>е</w:t>
      </w:r>
      <w:r>
        <w:t>пями +24В (3) и корпусом (N), -L и корпусом (N). Сопротивление изоляции должно быть не менее 5мОм.</w:t>
      </w:r>
    </w:p>
    <w:p w:rsidR="00B27BBB" w:rsidRDefault="00B27BBB">
      <w:pPr>
        <w:pStyle w:val="PlainText"/>
        <w:jc w:val="both"/>
      </w:pPr>
      <w:r>
        <w:t>11.4. Периодически, но не реже одного раза в 6 месяцев производить очистку ус</w:t>
      </w:r>
      <w:r>
        <w:t>т</w:t>
      </w:r>
      <w:r>
        <w:t>ройства от пыли с помощью пылесоса и мягкой кисточки. Очистку устройств, эксплуат</w:t>
      </w:r>
      <w:r>
        <w:t>и</w:t>
      </w:r>
      <w:r>
        <w:t>руемых в условиях п</w:t>
      </w:r>
      <w:r>
        <w:t>о</w:t>
      </w:r>
      <w:r>
        <w:t>вышенной запыленности, производить ежемесячно.</w:t>
      </w:r>
    </w:p>
    <w:p w:rsidR="00B27BBB" w:rsidRDefault="00B27BBB">
      <w:pPr>
        <w:pStyle w:val="PlainText"/>
        <w:jc w:val="both"/>
      </w:pPr>
      <w:r>
        <w:t>Периодически, но не реже одного раза в год промывать спиртом контакты реле и разъемные соедин</w:t>
      </w:r>
      <w:r>
        <w:t>е</w:t>
      </w:r>
      <w:r>
        <w:t xml:space="preserve">ния. </w:t>
      </w:r>
    </w:p>
    <w:p w:rsidR="00B27BBB" w:rsidRDefault="00B27BBB">
      <w:pPr>
        <w:pStyle w:val="PlainText"/>
        <w:jc w:val="both"/>
      </w:pPr>
      <w:r>
        <w:t>Внимание!</w:t>
      </w:r>
    </w:p>
    <w:p w:rsidR="00B27BBB" w:rsidRDefault="00B27BBB">
      <w:pPr>
        <w:pStyle w:val="PlainText"/>
        <w:ind w:firstLine="709"/>
        <w:jc w:val="both"/>
        <w:rPr>
          <w:b/>
        </w:rPr>
      </w:pPr>
      <w:r>
        <w:t xml:space="preserve">Для уменьшения попадания токопроводящей пыли в устройство необходимо при эксплуатации обязательно закрывать дверь шкафа на ключ. </w:t>
      </w:r>
      <w:r>
        <w:br w:type="page"/>
      </w:r>
      <w:r>
        <w:lastRenderedPageBreak/>
        <w:t xml:space="preserve">12. </w:t>
      </w:r>
      <w:r>
        <w:rPr>
          <w:b/>
        </w:rPr>
        <w:t>Возможные неисправности и способы их устранения.</w:t>
      </w:r>
    </w:p>
    <w:p w:rsidR="00B27BBB" w:rsidRDefault="00B27BBB">
      <w:pPr>
        <w:pStyle w:val="PlainText"/>
        <w:jc w:val="both"/>
      </w:pPr>
      <w:r>
        <w:t>12.1. Порядок действий при возникновении неисправности в ходе  эксплуат</w:t>
      </w:r>
      <w:r>
        <w:t>а</w:t>
      </w:r>
      <w:r>
        <w:t>ции.</w:t>
      </w:r>
    </w:p>
    <w:p w:rsidR="00B27BBB" w:rsidRDefault="00B27BBB">
      <w:pPr>
        <w:pStyle w:val="PlainText"/>
        <w:jc w:val="both"/>
      </w:pPr>
      <w:r>
        <w:t>Для определения  характера  неисправности:</w:t>
      </w:r>
    </w:p>
    <w:p w:rsidR="00B27BBB" w:rsidRDefault="00B27BBB">
      <w:pPr>
        <w:pStyle w:val="PlainText"/>
        <w:jc w:val="both"/>
      </w:pPr>
      <w:r>
        <w:t>произвести осмотр индикации;</w:t>
      </w:r>
    </w:p>
    <w:p w:rsidR="00B27BBB" w:rsidRDefault="00B27BBB">
      <w:pPr>
        <w:pStyle w:val="PlainText"/>
        <w:jc w:val="both"/>
      </w:pPr>
      <w:r>
        <w:t>при появлении кода неисправности по таблице кодов неисправностей определить х</w:t>
      </w:r>
      <w:r>
        <w:t>а</w:t>
      </w:r>
      <w:r>
        <w:t>рактер отказа;</w:t>
      </w:r>
    </w:p>
    <w:p w:rsidR="00B27BBB" w:rsidRDefault="00B27BBB">
      <w:pPr>
        <w:pStyle w:val="PlainText"/>
        <w:jc w:val="both"/>
      </w:pPr>
      <w:r>
        <w:t>проверить  целостность  разъемных соединений.</w:t>
      </w:r>
    </w:p>
    <w:p w:rsidR="00B27BBB" w:rsidRDefault="00B27BBB">
      <w:pPr>
        <w:pStyle w:val="PlainText"/>
        <w:jc w:val="both"/>
      </w:pPr>
      <w:r>
        <w:t>12.2. При возникновении неисправности лифта, в большинстве случаев, система автоматич</w:t>
      </w:r>
      <w:r>
        <w:t>е</w:t>
      </w:r>
      <w:r>
        <w:t>ски определяет характер отказа, высвечивая на индикаторе платы МПУ номер возникшей неи</w:t>
      </w:r>
      <w:r>
        <w:t>с</w:t>
      </w:r>
      <w:r>
        <w:t>правности (ошибки). Код ошибки записывается в память. После устран</w:t>
      </w:r>
      <w:r>
        <w:t>е</w:t>
      </w:r>
      <w:r>
        <w:t>ния неиспра</w:t>
      </w:r>
      <w:r>
        <w:t>в</w:t>
      </w:r>
      <w:r>
        <w:t>ности, код ошибки сохраняется в памяти, функция F1, F8. Система "помнит" 110 п</w:t>
      </w:r>
      <w:r>
        <w:t>о</w:t>
      </w:r>
      <w:r>
        <w:t>следних ошибок (функция F1) до выключения питания и 10 последних ошибок (функция F8) после выключения пит</w:t>
      </w:r>
      <w:r>
        <w:t>а</w:t>
      </w:r>
      <w:r>
        <w:t>ния. Запись ошибки в память позволяет найти и ус</w:t>
      </w:r>
      <w:r>
        <w:t>т</w:t>
      </w:r>
      <w:r>
        <w:t>ранить быстро сменяющиеся неиспра</w:t>
      </w:r>
      <w:r>
        <w:t>в</w:t>
      </w:r>
      <w:r>
        <w:t>ности (сбои) лифта.</w:t>
      </w:r>
    </w:p>
    <w:p w:rsidR="00B27BBB" w:rsidRDefault="00B27BBB">
      <w:pPr>
        <w:pStyle w:val="PlainText"/>
        <w:jc w:val="both"/>
      </w:pPr>
      <w:r>
        <w:t xml:space="preserve">После включения  питания  система  определяет  исправность  микросхем ПЗУ, ОЗУ и электрически стираемого программируемого ПЗУ (ЭКР1568РР1). </w:t>
      </w:r>
    </w:p>
    <w:p w:rsidR="00B27BBB" w:rsidRDefault="00B27BBB">
      <w:pPr>
        <w:pStyle w:val="PlainText"/>
        <w:jc w:val="both"/>
      </w:pPr>
      <w:r>
        <w:t>При неисправности программы, расположенной внутри процессора,  на индикат</w:t>
      </w:r>
      <w:r>
        <w:t>о</w:t>
      </w:r>
      <w:r>
        <w:t>ре высвечивается знак "</w:t>
      </w:r>
      <w:r>
        <w:rPr>
          <w:u w:val="single"/>
        </w:rPr>
        <w:t>=</w:t>
      </w:r>
      <w:r>
        <w:t>" в старшем разряде, при неисправности программы, записа</w:t>
      </w:r>
      <w:r>
        <w:t>н</w:t>
      </w:r>
      <w:r>
        <w:t>ной в ПЗУ, высвеч</w:t>
      </w:r>
      <w:r>
        <w:t>и</w:t>
      </w:r>
      <w:r>
        <w:t>вается знак "</w:t>
      </w:r>
      <w:r>
        <w:rPr>
          <w:u w:val="single"/>
        </w:rPr>
        <w:t>=</w:t>
      </w:r>
      <w:r>
        <w:t>" в младшем разряде.</w:t>
      </w:r>
    </w:p>
    <w:p w:rsidR="00B27BBB" w:rsidRDefault="00B27BBB">
      <w:pPr>
        <w:pStyle w:val="PlainText"/>
        <w:jc w:val="both"/>
      </w:pPr>
      <w:r>
        <w:t>При несовпадении версий программ или порядковых номеров установленных ми</w:t>
      </w:r>
      <w:r>
        <w:t>к</w:t>
      </w:r>
      <w:r>
        <w:t>росхем на индикаторе высвечивается знак "??" с последующим перезапуском пр</w:t>
      </w:r>
      <w:r>
        <w:t>о</w:t>
      </w:r>
      <w:r>
        <w:t xml:space="preserve">граммы. </w:t>
      </w:r>
    </w:p>
    <w:p w:rsidR="00B27BBB" w:rsidRDefault="00B27BBB">
      <w:pPr>
        <w:pStyle w:val="PlainText"/>
        <w:jc w:val="both"/>
      </w:pPr>
      <w:r>
        <w:t xml:space="preserve">12.3.  </w:t>
      </w:r>
      <w:r>
        <w:rPr>
          <w:b/>
        </w:rPr>
        <w:t>Коды неисправностей</w:t>
      </w:r>
      <w:r>
        <w:t xml:space="preserve"> (ошибок).</w:t>
      </w:r>
    </w:p>
    <w:p w:rsidR="00B27BBB" w:rsidRDefault="00B27BBB">
      <w:pPr>
        <w:pStyle w:val="PlainText"/>
        <w:jc w:val="both"/>
      </w:pPr>
      <w:r>
        <w:rPr>
          <w:b/>
        </w:rPr>
        <w:t>Код ошибки 41</w:t>
      </w:r>
      <w:r>
        <w:t xml:space="preserve"> - отсутствие 24В.</w:t>
      </w:r>
    </w:p>
    <w:p w:rsidR="00B27BBB" w:rsidRDefault="00B27BBB">
      <w:pPr>
        <w:pStyle w:val="PlainText"/>
        <w:jc w:val="both"/>
      </w:pPr>
      <w:r>
        <w:t>При возникновении данной неисправности убедитесь  в  исправности предохран</w:t>
      </w:r>
      <w:r>
        <w:t>и</w:t>
      </w:r>
      <w:r>
        <w:t>теля FU5 (+24В).</w:t>
      </w:r>
    </w:p>
    <w:p w:rsidR="00B27BBB" w:rsidRDefault="00B27BBB">
      <w:pPr>
        <w:pStyle w:val="PlainText"/>
        <w:jc w:val="both"/>
      </w:pPr>
      <w:r>
        <w:t>При отсутствии напряжения (+24В) убедитесь в исправности соединений,  испра</w:t>
      </w:r>
      <w:r>
        <w:t>в</w:t>
      </w:r>
      <w:r>
        <w:t xml:space="preserve">ности платы ПП, отсутствия нагрузки превышающей норму (I </w:t>
      </w:r>
      <w:r>
        <w:sym w:font="Times New Roman" w:char="003E"/>
      </w:r>
      <w:r>
        <w:t xml:space="preserve"> 2А, короткое з</w:t>
      </w:r>
      <w:r>
        <w:t>а</w:t>
      </w:r>
      <w:r>
        <w:t>мыкание).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устранения неисправности.</w:t>
      </w:r>
    </w:p>
    <w:p w:rsidR="00B27BBB" w:rsidRDefault="00B27BBB">
      <w:pPr>
        <w:pStyle w:val="PlainText"/>
        <w:jc w:val="both"/>
      </w:pPr>
      <w:r>
        <w:rPr>
          <w:b/>
        </w:rPr>
        <w:t>Код ошибки  42</w:t>
      </w:r>
      <w:r>
        <w:t xml:space="preserve"> - одновременное наличие сигналов от датчиков ДТО и ДЗ.</w:t>
      </w:r>
    </w:p>
    <w:p w:rsidR="00B27BBB" w:rsidRDefault="00B27BBB">
      <w:pPr>
        <w:pStyle w:val="PlainText"/>
        <w:jc w:val="both"/>
      </w:pPr>
      <w:r>
        <w:t>Проверить исправность датчиков и проводного монтажа.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устранения неисправности.</w:t>
      </w:r>
    </w:p>
    <w:p w:rsidR="00B27BBB" w:rsidRDefault="00B27BBB">
      <w:pPr>
        <w:pStyle w:val="PlainText"/>
        <w:jc w:val="both"/>
      </w:pPr>
      <w:r>
        <w:rPr>
          <w:b/>
        </w:rPr>
        <w:lastRenderedPageBreak/>
        <w:t>Код ошибки 43</w:t>
      </w:r>
      <w:r>
        <w:t xml:space="preserve"> - неисправна цепь блокировок.</w:t>
      </w:r>
    </w:p>
    <w:p w:rsidR="00B27BBB" w:rsidRDefault="00B27BBB">
      <w:pPr>
        <w:pStyle w:val="PlainText"/>
        <w:jc w:val="both"/>
      </w:pPr>
      <w:r>
        <w:t>Неисправен предохранитель FU2 (~110В), разорвана цепь блокировок.</w:t>
      </w:r>
    </w:p>
    <w:p w:rsidR="00B27BBB" w:rsidRDefault="00B27BBB">
      <w:pPr>
        <w:pStyle w:val="PlainText"/>
        <w:jc w:val="both"/>
      </w:pPr>
      <w:r>
        <w:t>Восстановить цепь блокировок, заменить предохранитель.</w:t>
      </w:r>
    </w:p>
    <w:p w:rsidR="00B27BBB" w:rsidRDefault="00B27BBB">
      <w:pPr>
        <w:pStyle w:val="PlainText"/>
        <w:jc w:val="both"/>
      </w:pPr>
      <w:r>
        <w:t>После устранения неисправности в режимах НОРМАЛЬНАЯ РАБОТА, МП1 в</w:t>
      </w:r>
      <w:r>
        <w:t>ы</w:t>
      </w:r>
      <w:r>
        <w:t>свечивается ошибка 44, система возвращается в рабочее состояние после переключения питания или при переводе в режимы МП2, РЕВИЗИЯ.</w:t>
      </w:r>
    </w:p>
    <w:p w:rsidR="00B27BBB" w:rsidRDefault="00B27BBB">
      <w:pPr>
        <w:pStyle w:val="PlainText"/>
        <w:jc w:val="both"/>
      </w:pPr>
      <w:r>
        <w:t xml:space="preserve"> </w:t>
      </w:r>
      <w:r>
        <w:rPr>
          <w:b/>
        </w:rPr>
        <w:t>Код ошибки 44</w:t>
      </w:r>
      <w:r>
        <w:t xml:space="preserve"> - охрана шахты.</w:t>
      </w:r>
    </w:p>
    <w:p w:rsidR="00B27BBB" w:rsidRDefault="00B27BBB">
      <w:pPr>
        <w:pStyle w:val="PlainText"/>
        <w:jc w:val="both"/>
      </w:pPr>
      <w:r>
        <w:t>Ошибка сбрасывается при переключении в режим МП2, РЕВИЗИЯ.</w:t>
      </w:r>
    </w:p>
    <w:p w:rsidR="00B27BBB" w:rsidRDefault="00B27BBB">
      <w:pPr>
        <w:pStyle w:val="PlainText"/>
        <w:jc w:val="both"/>
      </w:pPr>
      <w:r>
        <w:t>Производится контроль следующих неисправностей:</w:t>
      </w:r>
    </w:p>
    <w:p w:rsidR="00B27BBB" w:rsidRDefault="00B27BBB">
      <w:pPr>
        <w:pStyle w:val="PlainText"/>
        <w:jc w:val="both"/>
      </w:pPr>
      <w:r>
        <w:t>открыты две двери шахты;</w:t>
      </w:r>
    </w:p>
    <w:p w:rsidR="00B27BBB" w:rsidRDefault="00B27BBB">
      <w:pPr>
        <w:pStyle w:val="PlainText"/>
        <w:jc w:val="both"/>
      </w:pPr>
      <w:r>
        <w:t>несанкционированное открытие дверей шахты;</w:t>
      </w:r>
    </w:p>
    <w:p w:rsidR="00B27BBB" w:rsidRDefault="00B27BBB">
      <w:pPr>
        <w:pStyle w:val="PlainText"/>
        <w:jc w:val="both"/>
      </w:pPr>
      <w:r>
        <w:t>несанкционированное открытие дверей кабины;</w:t>
      </w:r>
    </w:p>
    <w:p w:rsidR="00B27BBB" w:rsidRDefault="00B27BBB">
      <w:pPr>
        <w:pStyle w:val="PlainText"/>
        <w:jc w:val="both"/>
      </w:pPr>
      <w:r>
        <w:t>при открытии дверей блокировочная  цепь  дверей  шахты или кабины собрана (з</w:t>
      </w:r>
      <w:r>
        <w:t>а</w:t>
      </w:r>
      <w:r>
        <w:t>в</w:t>
      </w:r>
      <w:r>
        <w:t>а</w:t>
      </w:r>
      <w:r>
        <w:t>ривание контактов);</w:t>
      </w:r>
    </w:p>
    <w:p w:rsidR="00B27BBB" w:rsidRDefault="00B27BBB">
      <w:pPr>
        <w:pStyle w:val="PlainText"/>
        <w:jc w:val="both"/>
      </w:pPr>
      <w:r>
        <w:t>при открытии дверей контакт выключателя конечного закрытия (ВКЗ) не замкну</w:t>
      </w:r>
      <w:r>
        <w:t>л</w:t>
      </w:r>
      <w:r>
        <w:t>ся. В исправном состоянии: контакт ВКЗ замкнут- двери открыты, разомкнут двери з</w:t>
      </w:r>
      <w:r>
        <w:t>а</w:t>
      </w:r>
      <w:r>
        <w:t xml:space="preserve">крыты. </w:t>
      </w:r>
    </w:p>
    <w:p w:rsidR="00B27BBB" w:rsidRDefault="00B27BBB">
      <w:pPr>
        <w:pStyle w:val="PlainText"/>
        <w:jc w:val="both"/>
      </w:pPr>
      <w:r>
        <w:t>Ошибка 44 возникает по истечении 2-2,5с. при неисправностях, условия возникн</w:t>
      </w:r>
      <w:r>
        <w:t>о</w:t>
      </w:r>
      <w:r>
        <w:t>в</w:t>
      </w:r>
      <w:r>
        <w:t>е</w:t>
      </w:r>
      <w:r>
        <w:t>ния которых для скорейшего выявления, описаны ниже. Охрана шахты контролируется в р</w:t>
      </w:r>
      <w:r>
        <w:t>е</w:t>
      </w:r>
      <w:r>
        <w:t>жимах: НОРМАЛЬНАЯ РАБОТА, ПОГРУЗКА, МП1.</w:t>
      </w:r>
    </w:p>
    <w:p w:rsidR="00B27BBB" w:rsidRDefault="00B27BBB">
      <w:pPr>
        <w:pStyle w:val="PlainText"/>
        <w:jc w:val="both"/>
      </w:pPr>
      <w:r>
        <w:t>Принятые сокращения: блокировочная цепь дверей шахты- двери шахты; блокир</w:t>
      </w:r>
      <w:r>
        <w:t>о</w:t>
      </w:r>
      <w:r>
        <w:t>вочная цепь дверей кабины- двери кабины; выключатель конечный закрытия дверей - ВКЗ.</w:t>
      </w:r>
    </w:p>
    <w:p w:rsidR="00B27BBB" w:rsidRDefault="00B27BBB">
      <w:pPr>
        <w:pStyle w:val="PlainText"/>
        <w:jc w:val="both"/>
      </w:pPr>
      <w:r>
        <w:t>Условия вызывающие данную ошибку:</w:t>
      </w:r>
    </w:p>
    <w:p w:rsidR="00B27BBB" w:rsidRDefault="00B27BBB">
      <w:pPr>
        <w:pStyle w:val="PlainText"/>
        <w:jc w:val="both"/>
      </w:pPr>
      <w:r>
        <w:t>разорвана цепь блокировочных выключателей  (ошибка 43);</w:t>
      </w:r>
    </w:p>
    <w:p w:rsidR="00B27BBB" w:rsidRDefault="00B27BBB">
      <w:pPr>
        <w:pStyle w:val="PlainText"/>
        <w:jc w:val="both"/>
      </w:pPr>
      <w:r>
        <w:rPr>
          <w:b/>
        </w:rPr>
        <w:t xml:space="preserve">С0- </w:t>
      </w:r>
      <w:r>
        <w:t>разорвана цепь дверей шахты при нахождении кабины не в точной ост</w:t>
      </w:r>
      <w:r>
        <w:t>а</w:t>
      </w:r>
      <w:r>
        <w:t>новке;</w:t>
      </w:r>
    </w:p>
    <w:p w:rsidR="00B27BBB" w:rsidRDefault="00B27BBB">
      <w:pPr>
        <w:pStyle w:val="PlainText"/>
        <w:jc w:val="both"/>
      </w:pPr>
      <w:r>
        <w:rPr>
          <w:b/>
        </w:rPr>
        <w:t xml:space="preserve">С1- </w:t>
      </w:r>
      <w:r>
        <w:t>разорвана цепь дверей кабины при закрытых дверях шахты, кабина находи</w:t>
      </w:r>
      <w:r>
        <w:t>т</w:t>
      </w:r>
      <w:r>
        <w:t>ся не в точной остановке;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 xml:space="preserve">С2- </w:t>
      </w:r>
      <w:r>
        <w:t>данная неисправность возникает при условии: при включенном приводе  дв</w:t>
      </w:r>
      <w:r>
        <w:t>е</w:t>
      </w:r>
      <w:r>
        <w:t>рей на закрытие (нет сигнала от ВКЗ) двери кабины закрыты, но не закрыты двери ша</w:t>
      </w:r>
      <w:r>
        <w:t>х</w:t>
      </w:r>
      <w:r>
        <w:t>ты;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 xml:space="preserve">С3- </w:t>
      </w:r>
      <w:r>
        <w:t>данная неисправность возникает при условии: при включенном приводе  дв</w:t>
      </w:r>
      <w:r>
        <w:t>е</w:t>
      </w:r>
      <w:r>
        <w:t xml:space="preserve">рей на закрытие (нет сигнала от ВКЗ) двери кабины открыты, но закрыты двери шахты </w:t>
      </w:r>
      <w:r>
        <w:lastRenderedPageBreak/>
        <w:t>или от платы ПП в плату МПУ не поступает сигнал 2ДШ;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 xml:space="preserve">С4- </w:t>
      </w:r>
      <w:r>
        <w:t>данная неисправность возникает при условии: при отсутствии сигнала от ВКЗ (контакт замкнут) двери шахты закрыты;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 xml:space="preserve">С5- </w:t>
      </w:r>
      <w:r>
        <w:t>данная неисправность возникает при условии: при отсутствии сигнала от ВКЗ (контакт замкнут) двери кабины закрыты;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 xml:space="preserve">С6- </w:t>
      </w:r>
      <w:r>
        <w:t>данная неисправность возникает при условии: при отсутствии сигнала от ВКЗ (контакт замкнут) от платы ПП в плату МПУ не поступает сигнал 2ДШ;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 xml:space="preserve">С7- </w:t>
      </w:r>
      <w:r>
        <w:t>данная неисправность возникает при условии: при наличии сигнала от ВКЗ (ко</w:t>
      </w:r>
      <w:r>
        <w:t>н</w:t>
      </w:r>
      <w:r>
        <w:t>такт разомкнут) от платы ПП в плату МПУ поступает сигнал 2ДШ (открыта дверь шахты);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 xml:space="preserve">С8- </w:t>
      </w:r>
      <w:r>
        <w:t>данная неисправность возникает при условии: при наличии сигнала от ВКЗ (ко</w:t>
      </w:r>
      <w:r>
        <w:t>н</w:t>
      </w:r>
      <w:r>
        <w:t>такт разомкнут) двери шахты открыты;</w:t>
      </w:r>
    </w:p>
    <w:p w:rsidR="00B27BBB" w:rsidRDefault="00B27BBB">
      <w:pPr>
        <w:pStyle w:val="PlainText"/>
        <w:jc w:val="both"/>
        <w:rPr>
          <w:b/>
        </w:rPr>
      </w:pPr>
      <w:r>
        <w:rPr>
          <w:b/>
        </w:rPr>
        <w:t xml:space="preserve">С9- </w:t>
      </w:r>
      <w:r>
        <w:t>данная неисправность возникает при условии: при наличии сигнала от ВКЗ (ко</w:t>
      </w:r>
      <w:r>
        <w:t>н</w:t>
      </w:r>
      <w:r>
        <w:t>такт разомкнут) двери кабины открыты;</w:t>
      </w:r>
    </w:p>
    <w:p w:rsidR="00B27BBB" w:rsidRDefault="00B27BBB">
      <w:pPr>
        <w:pStyle w:val="PlainText"/>
        <w:spacing w:line="240" w:lineRule="auto"/>
        <w:jc w:val="both"/>
      </w:pPr>
      <w:r>
        <w:t>Коды ошибок С0-С9 на индикатор не выводятся (на индикаторе платы ошибка 44), но записываются в память ошибок (функция F1, F8), причем вывод неисправности прои</w:t>
      </w:r>
      <w:r>
        <w:t>з</w:t>
      </w:r>
      <w:r>
        <w:t>водится в последовател</w:t>
      </w:r>
      <w:r>
        <w:t>ь</w:t>
      </w:r>
      <w:r>
        <w:t xml:space="preserve">ности ошибка </w:t>
      </w:r>
      <w:r>
        <w:sym w:font="Courier New" w:char="201D"/>
      </w:r>
      <w:r>
        <w:t xml:space="preserve"> С№ </w:t>
      </w:r>
      <w:r>
        <w:sym w:font="Courier New" w:char="201D"/>
      </w:r>
      <w:r>
        <w:t xml:space="preserve">, </w:t>
      </w:r>
      <w:r>
        <w:sym w:font="Courier New" w:char="201D"/>
      </w:r>
      <w:r>
        <w:t xml:space="preserve"> 44 </w:t>
      </w:r>
      <w:r>
        <w:sym w:font="Courier New" w:char="201D"/>
      </w:r>
      <w:r>
        <w:t>.</w:t>
      </w:r>
    </w:p>
    <w:p w:rsidR="00B27BBB" w:rsidRDefault="00B27BBB">
      <w:pPr>
        <w:pStyle w:val="PlainText"/>
        <w:jc w:val="both"/>
      </w:pPr>
      <w:r>
        <w:rPr>
          <w:b/>
        </w:rPr>
        <w:t>Код ошибки 45</w:t>
      </w:r>
      <w:r>
        <w:t xml:space="preserve"> - неисправность по датчику контроля скорости. 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 после  переключения питания.</w:t>
      </w:r>
    </w:p>
    <w:p w:rsidR="00B27BBB" w:rsidRDefault="00B27BBB">
      <w:pPr>
        <w:pStyle w:val="PlainText"/>
        <w:jc w:val="both"/>
      </w:pPr>
      <w:r>
        <w:t>Контроль скорости производится в движении и заключается в контроле наличия импул</w:t>
      </w:r>
      <w:r>
        <w:t>ь</w:t>
      </w:r>
      <w:r>
        <w:t xml:space="preserve">сов от датчика. </w:t>
      </w:r>
    </w:p>
    <w:p w:rsidR="00B27BBB" w:rsidRDefault="00B27BBB">
      <w:pPr>
        <w:pStyle w:val="PlainText"/>
        <w:jc w:val="both"/>
      </w:pPr>
      <w:r>
        <w:rPr>
          <w:b/>
        </w:rPr>
        <w:t>Код ошибки 46</w:t>
      </w:r>
      <w:r>
        <w:t xml:space="preserve"> - разорвана блокировочная цепь дверей кабины. Контроль в реж</w:t>
      </w:r>
      <w:r>
        <w:t>и</w:t>
      </w:r>
      <w:r>
        <w:t>ме МП1, МП2, Ревизия. Система возвращается в рабочее состояние  после  устранения неисправности.</w:t>
      </w:r>
    </w:p>
    <w:p w:rsidR="00B27BBB" w:rsidRDefault="00B27BBB">
      <w:pPr>
        <w:pStyle w:val="PlainText"/>
        <w:jc w:val="both"/>
      </w:pPr>
      <w:r>
        <w:rPr>
          <w:b/>
        </w:rPr>
        <w:t>Код  ошибки 47</w:t>
      </w:r>
      <w:r>
        <w:t xml:space="preserve"> - срабатывание системы защиты двигателя по перегреву.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устранения неисправности.</w:t>
      </w:r>
    </w:p>
    <w:p w:rsidR="00B27BBB" w:rsidRDefault="00B27BBB">
      <w:pPr>
        <w:pStyle w:val="PlainText"/>
        <w:jc w:val="both"/>
      </w:pPr>
      <w:r>
        <w:rPr>
          <w:b/>
        </w:rPr>
        <w:t>Код  ошибки 48</w:t>
      </w:r>
      <w:r>
        <w:t xml:space="preserve"> - 8 реверсов.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того как блокировочная  цепь дв</w:t>
      </w:r>
      <w:r>
        <w:t>е</w:t>
      </w:r>
      <w:r>
        <w:t>рей шахты и кабины собралась.</w:t>
      </w:r>
    </w:p>
    <w:p w:rsidR="00B27BBB" w:rsidRDefault="00B27BBB">
      <w:pPr>
        <w:pStyle w:val="PlainText"/>
        <w:jc w:val="both"/>
      </w:pPr>
      <w:r>
        <w:rPr>
          <w:b/>
        </w:rPr>
        <w:t>Код ошибки 49</w:t>
      </w:r>
      <w:r>
        <w:t xml:space="preserve"> - превышено контрольное время включения привода дверей на о</w:t>
      </w:r>
      <w:r>
        <w:t>т</w:t>
      </w:r>
      <w:r>
        <w:t>крытие.</w:t>
      </w:r>
    </w:p>
    <w:p w:rsidR="00B27BBB" w:rsidRDefault="00B27BBB">
      <w:pPr>
        <w:pStyle w:val="PlainText"/>
        <w:jc w:val="both"/>
      </w:pPr>
      <w:r>
        <w:t xml:space="preserve">Система возвращается в рабочее состояние после переключения питания.           </w:t>
      </w:r>
      <w:r>
        <w:tab/>
      </w:r>
      <w:r>
        <w:tab/>
      </w:r>
      <w:r>
        <w:rPr>
          <w:b/>
        </w:rPr>
        <w:t>Код ошибки 50</w:t>
      </w:r>
      <w:r>
        <w:t xml:space="preserve"> - превышено контрольное время включения привода дверей на з</w:t>
      </w:r>
      <w:r>
        <w:t>а</w:t>
      </w:r>
      <w:r>
        <w:t>кр</w:t>
      </w:r>
      <w:r>
        <w:t>ы</w:t>
      </w:r>
      <w:r>
        <w:t>тие.</w:t>
      </w:r>
    </w:p>
    <w:p w:rsidR="00B27BBB" w:rsidRDefault="00B27BBB">
      <w:pPr>
        <w:pStyle w:val="PlainText"/>
        <w:jc w:val="both"/>
      </w:pPr>
      <w:r>
        <w:lastRenderedPageBreak/>
        <w:t>Система возвращается в рабочее состояние после переключения питания.</w:t>
      </w:r>
    </w:p>
    <w:p w:rsidR="00B27BBB" w:rsidRDefault="00B27BBB">
      <w:pPr>
        <w:pStyle w:val="PlainText"/>
        <w:jc w:val="both"/>
      </w:pPr>
      <w:r>
        <w:rPr>
          <w:b/>
        </w:rPr>
        <w:t>Код ошибки 51</w:t>
      </w:r>
      <w:r>
        <w:t xml:space="preserve"> - четырехкратная неудачная попытка пуска лифта из ДТО.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переключения питания.</w:t>
      </w:r>
    </w:p>
    <w:p w:rsidR="00B27BBB" w:rsidRDefault="00B27BBB">
      <w:pPr>
        <w:pStyle w:val="PlainText"/>
        <w:jc w:val="both"/>
      </w:pPr>
      <w:r>
        <w:rPr>
          <w:b/>
        </w:rPr>
        <w:t>Код ошибки 52</w:t>
      </w:r>
      <w:r>
        <w:t xml:space="preserve"> - наличие ДТО более контрольного времени (4 сек) в движении.</w:t>
      </w:r>
    </w:p>
    <w:p w:rsidR="00B27BBB" w:rsidRDefault="00B27BBB">
      <w:pPr>
        <w:pStyle w:val="PlainText"/>
        <w:jc w:val="both"/>
      </w:pPr>
      <w:r>
        <w:t>Код ошибки  не  высвечивается,  а записывается в память ошибок.</w:t>
      </w:r>
    </w:p>
    <w:p w:rsidR="00B27BBB" w:rsidRDefault="00B27BBB">
      <w:pPr>
        <w:pStyle w:val="PlainText"/>
        <w:jc w:val="both"/>
      </w:pPr>
      <w:r>
        <w:t>При частом возникновении данного кода проверить исправность  пускателей гла</w:t>
      </w:r>
      <w:r>
        <w:t>в</w:t>
      </w:r>
      <w:r>
        <w:t>ного привода, тормоза, клеммных соединений.</w:t>
      </w:r>
    </w:p>
    <w:p w:rsidR="00B27BBB" w:rsidRDefault="00B27BBB">
      <w:pPr>
        <w:pStyle w:val="PlainText"/>
        <w:jc w:val="both"/>
      </w:pPr>
      <w:r>
        <w:rPr>
          <w:b/>
        </w:rPr>
        <w:t>Код ошибки 53</w:t>
      </w:r>
      <w:r>
        <w:t xml:space="preserve"> -  лифт находится между ДТО в движении более контрольного вр</w:t>
      </w:r>
      <w:r>
        <w:t>е</w:t>
      </w:r>
      <w:r>
        <w:t>мени.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переключения питания.</w:t>
      </w:r>
    </w:p>
    <w:p w:rsidR="00B27BBB" w:rsidRDefault="00B27BBB">
      <w:pPr>
        <w:pStyle w:val="PlainText"/>
        <w:jc w:val="both"/>
      </w:pPr>
      <w:r>
        <w:rPr>
          <w:b/>
        </w:rPr>
        <w:t>Код ошибки 54</w:t>
      </w:r>
      <w:r>
        <w:t xml:space="preserve"> - отсутствие КБР (кроме режима "РЕВИЗИЯ").</w:t>
      </w:r>
    </w:p>
    <w:p w:rsidR="00B27BBB" w:rsidRDefault="00B27BBB">
      <w:pPr>
        <w:pStyle w:val="PlainText"/>
        <w:jc w:val="both"/>
      </w:pPr>
      <w:r>
        <w:rPr>
          <w:b/>
        </w:rPr>
        <w:t>Код ошибки 55</w:t>
      </w:r>
      <w:r>
        <w:t xml:space="preserve"> - разрыв блокировочной цепи дверей кабины (ДК) в движении.</w:t>
      </w:r>
    </w:p>
    <w:p w:rsidR="00B27BBB" w:rsidRDefault="00B27BBB">
      <w:pPr>
        <w:pStyle w:val="PlainText"/>
        <w:jc w:val="both"/>
      </w:pPr>
      <w:r>
        <w:t>При возникновении данной неисправности в движении происходит немедленное отключение пускателей, реле аварии К1 и как следствие, возможно, отключение автом</w:t>
      </w:r>
      <w:r>
        <w:t>а</w:t>
      </w:r>
      <w:r>
        <w:t>тич</w:t>
      </w:r>
      <w:r>
        <w:t>е</w:t>
      </w:r>
      <w:r>
        <w:t xml:space="preserve">ского выключателя QF1.   </w:t>
      </w:r>
    </w:p>
    <w:p w:rsidR="00B27BBB" w:rsidRDefault="00B27BBB">
      <w:pPr>
        <w:pStyle w:val="PlainText"/>
        <w:jc w:val="both"/>
      </w:pPr>
      <w:r>
        <w:rPr>
          <w:b/>
        </w:rPr>
        <w:t>Код ошибки 56</w:t>
      </w:r>
      <w:r>
        <w:t xml:space="preserve"> -  отсутствует  сигнал  о  выключении  пускателей главного прив</w:t>
      </w:r>
      <w:r>
        <w:t>о</w:t>
      </w:r>
      <w:r>
        <w:t>да лифта.</w:t>
      </w:r>
    </w:p>
    <w:p w:rsidR="00B27BBB" w:rsidRDefault="00B27BBB">
      <w:pPr>
        <w:pStyle w:val="PlainText"/>
        <w:jc w:val="both"/>
      </w:pPr>
      <w:r>
        <w:t>Заклинивание пускателей  главного привода,  неисправен (пробит) симмисторный ключ управления пускателями, неисправна цепь обратной связи.</w:t>
      </w:r>
    </w:p>
    <w:p w:rsidR="00B27BBB" w:rsidRDefault="00B27BBB">
      <w:pPr>
        <w:pStyle w:val="PlainText"/>
        <w:jc w:val="both"/>
      </w:pPr>
      <w:r>
        <w:t>При заклинивании пускателей направления или неисправности симмисторного ключа происходит выключение QF1.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устранения неисправности.</w:t>
      </w:r>
    </w:p>
    <w:p w:rsidR="00B27BBB" w:rsidRDefault="00B27BBB">
      <w:pPr>
        <w:pStyle w:val="PlainText"/>
        <w:jc w:val="both"/>
      </w:pPr>
      <w:r>
        <w:rPr>
          <w:b/>
        </w:rPr>
        <w:t>Код ошибки 57</w:t>
      </w:r>
      <w:r>
        <w:t xml:space="preserve"> - отсутствует сигнал о выключении пускателя  привода дверей.</w:t>
      </w:r>
    </w:p>
    <w:p w:rsidR="00B27BBB" w:rsidRDefault="00B27BBB">
      <w:pPr>
        <w:pStyle w:val="PlainText"/>
        <w:jc w:val="both"/>
      </w:pPr>
      <w:r>
        <w:t>Заклинивание пускателей привода дверей, неисправен (пробит) симмисторный ключ, неисправна цепь обратной связи.</w:t>
      </w:r>
    </w:p>
    <w:p w:rsidR="00B27BBB" w:rsidRDefault="00B27BBB">
      <w:pPr>
        <w:pStyle w:val="PlainText"/>
        <w:jc w:val="both"/>
      </w:pPr>
      <w:r>
        <w:t>При заклинивании пускателя или неисправности симмисторного ключа происх</w:t>
      </w:r>
      <w:r>
        <w:t>о</w:t>
      </w:r>
      <w:r>
        <w:t>дит выключение QF1.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устранения неисправности.</w:t>
      </w:r>
    </w:p>
    <w:p w:rsidR="00B27BBB" w:rsidRDefault="00B27BBB">
      <w:pPr>
        <w:pStyle w:val="PlainText"/>
        <w:jc w:val="both"/>
      </w:pPr>
      <w:r>
        <w:rPr>
          <w:b/>
        </w:rPr>
        <w:t>Код ошибки 58</w:t>
      </w:r>
      <w:r>
        <w:t xml:space="preserve"> - нажата кнопка "ОТМЕНА".</w:t>
      </w:r>
    </w:p>
    <w:p w:rsidR="00B27BBB" w:rsidRDefault="00B27BBB">
      <w:pPr>
        <w:pStyle w:val="PlainText"/>
        <w:jc w:val="left"/>
      </w:pPr>
      <w:r>
        <w:t>Система возвращается в рабочее состояние после устранения неисправности.</w:t>
      </w:r>
      <w:r>
        <w:tab/>
        <w:t xml:space="preserve">      </w:t>
      </w:r>
      <w:r>
        <w:rPr>
          <w:b/>
        </w:rPr>
        <w:t xml:space="preserve"> </w:t>
      </w:r>
      <w:r>
        <w:rPr>
          <w:b/>
        </w:rPr>
        <w:tab/>
        <w:t>Код ошибки 59</w:t>
      </w:r>
      <w:r>
        <w:t xml:space="preserve"> - одновременно сигнал от ВКО и ВКЗ.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устранения неисправности.</w:t>
      </w:r>
    </w:p>
    <w:p w:rsidR="00B27BBB" w:rsidRDefault="00B27BBB">
      <w:pPr>
        <w:pStyle w:val="PlainText"/>
        <w:jc w:val="both"/>
      </w:pPr>
      <w:r>
        <w:rPr>
          <w:b/>
        </w:rPr>
        <w:t>Код ошибки  60</w:t>
      </w:r>
      <w:r>
        <w:t xml:space="preserve">  -  закорочен  на   " -L "   один   из   входов Str1...Str8 (501 - 508).</w:t>
      </w:r>
    </w:p>
    <w:p w:rsidR="00B27BBB" w:rsidRDefault="00B27BBB">
      <w:pPr>
        <w:pStyle w:val="PlainText"/>
        <w:jc w:val="both"/>
      </w:pPr>
      <w:r>
        <w:lastRenderedPageBreak/>
        <w:t>Отключить питание, отсоединить соответствующий разъем от платы МПУ и пр</w:t>
      </w:r>
      <w:r>
        <w:t>о</w:t>
      </w:r>
      <w:r>
        <w:t>звонить относительно -L цепи 501...508.  При наличии короткого замыкания устранить неиспра</w:t>
      </w:r>
      <w:r>
        <w:t>в</w:t>
      </w:r>
      <w:r>
        <w:t>ность. При исправности внешних цепей неисправна плата МПУ. Заменить плату МПУ.</w:t>
      </w:r>
    </w:p>
    <w:p w:rsidR="00B27BBB" w:rsidRDefault="00B27BBB">
      <w:pPr>
        <w:pStyle w:val="PlainText"/>
        <w:jc w:val="both"/>
      </w:pPr>
      <w:r>
        <w:rPr>
          <w:b/>
        </w:rPr>
        <w:t>Код ошибки  61...68</w:t>
      </w:r>
      <w:r>
        <w:t xml:space="preserve"> - неисправен вход str1...str8 (501-508) соответственно.  </w:t>
      </w:r>
    </w:p>
    <w:p w:rsidR="00B27BBB" w:rsidRDefault="00B27BBB">
      <w:pPr>
        <w:pStyle w:val="PlainText"/>
        <w:jc w:val="both"/>
      </w:pPr>
      <w:r>
        <w:t>Неисправна плата МПУ.  Заменить плату МПУ.</w:t>
      </w:r>
    </w:p>
    <w:p w:rsidR="00B27BBB" w:rsidRDefault="00B27BBB">
      <w:pPr>
        <w:pStyle w:val="PlainText"/>
        <w:jc w:val="both"/>
      </w:pPr>
      <w:r>
        <w:rPr>
          <w:b/>
        </w:rPr>
        <w:t>Код ошибки 69</w:t>
      </w:r>
      <w:r>
        <w:t xml:space="preserve"> - 90% без 15кГ. </w:t>
      </w:r>
    </w:p>
    <w:p w:rsidR="00B27BBB" w:rsidRDefault="00B27BBB">
      <w:pPr>
        <w:pStyle w:val="PlainText"/>
        <w:jc w:val="both"/>
      </w:pPr>
      <w:r>
        <w:t>Только для лифтов оборудованных датчиком загрузки 15кГ.</w:t>
      </w:r>
    </w:p>
    <w:p w:rsidR="00B27BBB" w:rsidRDefault="00B27BBB">
      <w:pPr>
        <w:pStyle w:val="PlainText"/>
        <w:jc w:val="both"/>
      </w:pPr>
      <w:r>
        <w:t>Неисправен выключатель 90%, неисправен выключатель 15 кг, обрыв цепей по</w:t>
      </w:r>
      <w:r>
        <w:t>д</w:t>
      </w:r>
      <w:r>
        <w:t>кл</w:t>
      </w:r>
      <w:r>
        <w:t>ю</w:t>
      </w:r>
      <w:r>
        <w:t>чения.</w:t>
      </w:r>
    </w:p>
    <w:p w:rsidR="00B27BBB" w:rsidRDefault="00B27BBB">
      <w:pPr>
        <w:pStyle w:val="PlainText"/>
        <w:jc w:val="both"/>
      </w:pPr>
      <w:r>
        <w:rPr>
          <w:b/>
        </w:rPr>
        <w:t>Код ошибки 70</w:t>
      </w:r>
      <w:r>
        <w:t xml:space="preserve"> - закорочен на "-L" один из входов  Str'1...Str'8 (701 - 708).</w:t>
      </w:r>
    </w:p>
    <w:p w:rsidR="00B27BBB" w:rsidRDefault="00B27BBB">
      <w:pPr>
        <w:pStyle w:val="PlainText"/>
        <w:jc w:val="both"/>
      </w:pPr>
      <w:r>
        <w:t>При данной неисправности, если лифт включен в группу, код ошибки не высвеч</w:t>
      </w:r>
      <w:r>
        <w:t>и</w:t>
      </w:r>
      <w:r>
        <w:t>вается,  а заносится в память ошибок. На индикаторе платы МПУ всех лифтов высвечив</w:t>
      </w:r>
      <w:r>
        <w:t>а</w:t>
      </w:r>
      <w:r>
        <w:t>ется код ошибки А1 (отсутствие посылок). В памяти ошибок предыдущая ошибка 70.  П</w:t>
      </w:r>
      <w:r>
        <w:t>о</w:t>
      </w:r>
      <w:r>
        <w:t>сле обсл</w:t>
      </w:r>
      <w:r>
        <w:t>у</w:t>
      </w:r>
      <w:r>
        <w:t>живания  приказов кабина лифта  опускается  на  посадочный  этаж  и стоит с открытой     дверью.</w:t>
      </w:r>
    </w:p>
    <w:p w:rsidR="00B27BBB" w:rsidRDefault="00B27BBB">
      <w:pPr>
        <w:pStyle w:val="PlainText"/>
        <w:jc w:val="both"/>
      </w:pPr>
      <w:r>
        <w:t>Отключить питание,  отсоединить разъем (Str`) от платы МПУ. Включить питание. При коротком замыкании во внешнем монтаже ошибка пропадает. При неисправности платы МПУ ошибка остается, заменить плату МПУ.</w:t>
      </w:r>
    </w:p>
    <w:p w:rsidR="00B27BBB" w:rsidRDefault="00B27BBB">
      <w:pPr>
        <w:pStyle w:val="PlainText"/>
        <w:jc w:val="both"/>
      </w:pPr>
      <w:r>
        <w:rPr>
          <w:b/>
        </w:rPr>
        <w:t>Код ошибки 71...78</w:t>
      </w:r>
      <w:r>
        <w:t xml:space="preserve"> - неисправен вход  Str'1...Str'8  (701..708) соответственно.</w:t>
      </w:r>
    </w:p>
    <w:p w:rsidR="00B27BBB" w:rsidRDefault="00B27BBB">
      <w:pPr>
        <w:pStyle w:val="PlainText"/>
        <w:jc w:val="both"/>
      </w:pPr>
      <w:r>
        <w:t>Контроль исправности производится только у ведущего лифта.</w:t>
      </w:r>
    </w:p>
    <w:p w:rsidR="00B27BBB" w:rsidRDefault="00B27BBB">
      <w:pPr>
        <w:pStyle w:val="PlainText"/>
        <w:jc w:val="both"/>
      </w:pPr>
      <w:r>
        <w:t>Если несколько  лифтов включены в группу,  то при возникновении ошибки да</w:t>
      </w:r>
      <w:r>
        <w:t>н</w:t>
      </w:r>
      <w:r>
        <w:t>ный лифт передает управление группой другому лифту. Ошибка сохраняется в памяти.</w:t>
      </w:r>
    </w:p>
    <w:p w:rsidR="00B27BBB" w:rsidRDefault="00B27BBB">
      <w:pPr>
        <w:pStyle w:val="PlainText"/>
        <w:jc w:val="both"/>
      </w:pPr>
      <w:r>
        <w:t>Если лифт  работает в  одиночном  режиме ошибка показывается постоянно.  В</w:t>
      </w:r>
      <w:r>
        <w:t>ы</w:t>
      </w:r>
      <w:r>
        <w:t>зовы в данной  строке не регистрируются. Заменить плату МПУ.</w:t>
      </w:r>
    </w:p>
    <w:p w:rsidR="00B27BBB" w:rsidRDefault="00B27BBB">
      <w:pPr>
        <w:pStyle w:val="PlainText"/>
        <w:jc w:val="both"/>
      </w:pPr>
      <w:r>
        <w:rPr>
          <w:b/>
        </w:rPr>
        <w:t>Код ошибки 79</w:t>
      </w:r>
      <w:r>
        <w:t xml:space="preserve">  - есть сигнал загрузки 110%, отсутствует сигнал загрузки 90%.</w:t>
      </w:r>
    </w:p>
    <w:p w:rsidR="00B27BBB" w:rsidRDefault="00B27BBB">
      <w:pPr>
        <w:pStyle w:val="PlainText"/>
        <w:jc w:val="both"/>
      </w:pPr>
      <w:r>
        <w:t>Только для лифтов оборудованных датчиком загрузки 110%.</w:t>
      </w:r>
    </w:p>
    <w:p w:rsidR="00B27BBB" w:rsidRDefault="00B27BBB">
      <w:pPr>
        <w:pStyle w:val="PlainText"/>
        <w:jc w:val="both"/>
      </w:pPr>
      <w:r>
        <w:t xml:space="preserve"> Неисправен выключатель 90% или 110%, обрыв цепей подключения.</w:t>
      </w:r>
    </w:p>
    <w:p w:rsidR="00B27BBB" w:rsidRDefault="00B27BBB">
      <w:pPr>
        <w:pStyle w:val="PlainText"/>
        <w:jc w:val="both"/>
      </w:pPr>
      <w:r>
        <w:rPr>
          <w:b/>
        </w:rPr>
        <w:t>Код ошибки 80</w:t>
      </w:r>
      <w:r>
        <w:t xml:space="preserve"> - неисправно ОЗУ в плате МПУ.</w:t>
      </w:r>
    </w:p>
    <w:p w:rsidR="00B27BBB" w:rsidRDefault="00B27BBB">
      <w:pPr>
        <w:pStyle w:val="PlainText"/>
        <w:jc w:val="both"/>
      </w:pPr>
      <w:r>
        <w:t>Тест производится при подаче питания на плату.</w:t>
      </w:r>
    </w:p>
    <w:p w:rsidR="00B27BBB" w:rsidRDefault="00B27BBB">
      <w:pPr>
        <w:pStyle w:val="PlainText"/>
        <w:jc w:val="both"/>
      </w:pPr>
      <w:r>
        <w:t>Заменить плату.</w:t>
      </w:r>
    </w:p>
    <w:p w:rsidR="00B27BBB" w:rsidRDefault="00B27BBB">
      <w:pPr>
        <w:pStyle w:val="PlainText"/>
        <w:jc w:val="both"/>
      </w:pPr>
      <w:r>
        <w:rPr>
          <w:b/>
        </w:rPr>
        <w:t>Код ошибки   81...84</w:t>
      </w:r>
      <w:r>
        <w:t xml:space="preserve">   -  закорочен  на  "-L"  один  из  входов Stb1...Stb4 соответс</w:t>
      </w:r>
      <w:r>
        <w:t>т</w:t>
      </w:r>
      <w:r>
        <w:t>ве</w:t>
      </w:r>
      <w:r>
        <w:t>н</w:t>
      </w:r>
      <w:r>
        <w:t>но.</w:t>
      </w:r>
    </w:p>
    <w:p w:rsidR="00B27BBB" w:rsidRDefault="00B27BBB">
      <w:pPr>
        <w:pStyle w:val="PlainText"/>
        <w:jc w:val="both"/>
      </w:pPr>
      <w:r>
        <w:lastRenderedPageBreak/>
        <w:t>Приказы в соответствующем столбце не регистрируются и не исполняются.</w:t>
      </w:r>
    </w:p>
    <w:p w:rsidR="00B27BBB" w:rsidRDefault="00B27BBB">
      <w:pPr>
        <w:pStyle w:val="PlainText"/>
        <w:jc w:val="both"/>
      </w:pPr>
      <w:r>
        <w:t>Отключить питание, отсоединить разъем Х3, выявить прозвонкой относител</w:t>
      </w:r>
      <w:r>
        <w:t>ь</w:t>
      </w:r>
      <w:r>
        <w:t>но -L неисправный столбец.</w:t>
      </w:r>
    </w:p>
    <w:p w:rsidR="00B27BBB" w:rsidRDefault="00B27BBB">
      <w:pPr>
        <w:pStyle w:val="PlainText"/>
        <w:jc w:val="both"/>
      </w:pPr>
      <w:r>
        <w:rPr>
          <w:b/>
        </w:rPr>
        <w:t>Код ошибки 85...88</w:t>
      </w:r>
      <w:r>
        <w:t xml:space="preserve">  -  закорочен  на  "-L" один из входов Stb5...Stb8 соответстве</w:t>
      </w:r>
      <w:r>
        <w:t>н</w:t>
      </w:r>
      <w:r>
        <w:t>но.</w:t>
      </w:r>
    </w:p>
    <w:p w:rsidR="00B27BBB" w:rsidRDefault="00B27BBB">
      <w:pPr>
        <w:pStyle w:val="PlainText"/>
        <w:jc w:val="both"/>
      </w:pPr>
      <w:r>
        <w:t>Отключить питание, отсоединить разъем Х3, выявить прозвонкой относител</w:t>
      </w:r>
      <w:r>
        <w:t>ь</w:t>
      </w:r>
      <w:r>
        <w:t>но -L неисправный столбец.</w:t>
      </w:r>
    </w:p>
    <w:p w:rsidR="00B27BBB" w:rsidRDefault="00B27BBB">
      <w:pPr>
        <w:pStyle w:val="PlainText"/>
        <w:jc w:val="both"/>
      </w:pPr>
      <w:r>
        <w:rPr>
          <w:b/>
        </w:rPr>
        <w:t xml:space="preserve">Код ошибки 89 </w:t>
      </w:r>
      <w:r>
        <w:t>- контрольное время движения между этажами менее 1,7 с.</w:t>
      </w:r>
    </w:p>
    <w:p w:rsidR="00B27BBB" w:rsidRDefault="00B27BBB">
      <w:pPr>
        <w:pStyle w:val="PlainText"/>
        <w:jc w:val="both"/>
      </w:pPr>
      <w:r>
        <w:t>Неисправен датчик точной остановки (дребезг), несоблюдение зазоров между шу</w:t>
      </w:r>
      <w:r>
        <w:t>н</w:t>
      </w:r>
      <w:r>
        <w:t>том и датчиком.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переключения питания.</w:t>
      </w:r>
    </w:p>
    <w:p w:rsidR="00B27BBB" w:rsidRDefault="00B27BBB">
      <w:pPr>
        <w:pStyle w:val="PlainText"/>
        <w:jc w:val="both"/>
      </w:pPr>
      <w:r>
        <w:rPr>
          <w:b/>
        </w:rPr>
        <w:t xml:space="preserve">Код ошибки 90 </w:t>
      </w:r>
      <w:r>
        <w:t>- отсутствие сигнала от платы контроля фаз.</w:t>
      </w:r>
    </w:p>
    <w:p w:rsidR="00B27BBB" w:rsidRDefault="00B27BBB">
      <w:pPr>
        <w:pStyle w:val="PlainText"/>
        <w:jc w:val="both"/>
      </w:pPr>
      <w:r>
        <w:t>Возможные неисправности:</w:t>
      </w:r>
    </w:p>
    <w:p w:rsidR="00B27BBB" w:rsidRDefault="00B27BBB">
      <w:pPr>
        <w:pStyle w:val="PlainText"/>
        <w:jc w:val="both"/>
      </w:pPr>
      <w:r>
        <w:t>отсутствует одна из фаз питающего напряжения;</w:t>
      </w:r>
    </w:p>
    <w:p w:rsidR="00B27BBB" w:rsidRDefault="00B27BBB">
      <w:pPr>
        <w:pStyle w:val="PlainText"/>
        <w:jc w:val="both"/>
      </w:pPr>
      <w:r>
        <w:t>неправильно сфазирована сеть;</w:t>
      </w:r>
    </w:p>
    <w:p w:rsidR="00B27BBB" w:rsidRDefault="00B27BBB">
      <w:pPr>
        <w:pStyle w:val="PlainText"/>
        <w:jc w:val="both"/>
      </w:pPr>
      <w:r>
        <w:t>неисправна плата контроля фаз (ПКФ);</w:t>
      </w:r>
    </w:p>
    <w:p w:rsidR="00B27BBB" w:rsidRDefault="00B27BBB">
      <w:pPr>
        <w:pStyle w:val="PlainText"/>
        <w:jc w:val="both"/>
      </w:pPr>
      <w:r>
        <w:t>неисправен внешний монтаж.</w:t>
      </w:r>
    </w:p>
    <w:p w:rsidR="00B27BBB" w:rsidRDefault="00B27BBB">
      <w:pPr>
        <w:pStyle w:val="PlainText"/>
        <w:jc w:val="both"/>
      </w:pPr>
      <w:r>
        <w:rPr>
          <w:b/>
        </w:rPr>
        <w:t>Код ошибки   91...98</w:t>
      </w:r>
      <w:r>
        <w:t xml:space="preserve">  - закорочен на "-L" один из входов Stb'1...Stb'8 соответстве</w:t>
      </w:r>
      <w:r>
        <w:t>н</w:t>
      </w:r>
      <w:r>
        <w:t>но.</w:t>
      </w:r>
    </w:p>
    <w:p w:rsidR="00B27BBB" w:rsidRDefault="00B27BBB">
      <w:pPr>
        <w:pStyle w:val="PlainText"/>
        <w:jc w:val="both"/>
      </w:pPr>
      <w:r>
        <w:t>Вызовы в соответствующем столбце не регистрируются и не  исполняются.</w:t>
      </w:r>
    </w:p>
    <w:p w:rsidR="00B27BBB" w:rsidRDefault="00B27BBB">
      <w:pPr>
        <w:pStyle w:val="PlainText"/>
        <w:jc w:val="both"/>
      </w:pPr>
      <w:r>
        <w:t>При неисправности  Stb'5  при отсутствии вызовов или приказов, при свободной кабине ведущий лифт опускается на посадочный этаж и стоит с  открытой дверью.</w:t>
      </w:r>
    </w:p>
    <w:p w:rsidR="00B27BBB" w:rsidRDefault="00B27BBB">
      <w:pPr>
        <w:pStyle w:val="PlainText"/>
        <w:jc w:val="both"/>
      </w:pPr>
      <w:r>
        <w:t>Отключить питание, отсоединить разъем Х3, выявить прозвонкой неисправный сто</w:t>
      </w:r>
      <w:r>
        <w:t>л</w:t>
      </w:r>
      <w:r>
        <w:t>бец.</w:t>
      </w:r>
    </w:p>
    <w:p w:rsidR="00B27BBB" w:rsidRDefault="00B27BBB">
      <w:pPr>
        <w:pStyle w:val="PlainText"/>
        <w:jc w:val="both"/>
      </w:pPr>
      <w:r>
        <w:rPr>
          <w:b/>
        </w:rPr>
        <w:t>Код ошибки 99</w:t>
      </w:r>
      <w:r>
        <w:t xml:space="preserve"> - пожарная или сейсмическая  опасность.</w:t>
      </w:r>
    </w:p>
    <w:p w:rsidR="00B27BBB" w:rsidRDefault="00B27BBB">
      <w:pPr>
        <w:pStyle w:val="PlainText"/>
        <w:ind w:left="284" w:firstLine="284"/>
        <w:jc w:val="both"/>
      </w:pPr>
      <w:r>
        <w:t xml:space="preserve">  Система возвращается в рабочее состояние после переключения питания.</w:t>
      </w:r>
    </w:p>
    <w:p w:rsidR="00B27BBB" w:rsidRDefault="004B0A92">
      <w:pPr>
        <w:pStyle w:val="Plain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97790</wp:posOffset>
                </wp:positionV>
                <wp:extent cx="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98E62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7pt" to="108pt,7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" o:allowincell="f">
                <o:lock v:ext="edit" shapetype="f"/>
              </v:line>
            </w:pict>
          </mc:Fallback>
        </mc:AlternateContent>
      </w:r>
      <w:r w:rsidR="00B27BBB">
        <w:rPr>
          <w:b/>
        </w:rPr>
        <w:t xml:space="preserve">Код ошибки </w:t>
      </w:r>
      <w:r w:rsidR="00B27BBB">
        <w:rPr>
          <w:vertAlign w:val="superscript"/>
        </w:rPr>
        <w:t>○</w:t>
      </w:r>
      <w:r w:rsidR="00B27BBB">
        <w:rPr>
          <w:b/>
        </w:rPr>
        <w:t>9 -</w:t>
      </w:r>
      <w:r w:rsidR="00B27BBB">
        <w:t xml:space="preserve"> замкнут ключ перевозки пожарных подразделений при отсутс</w:t>
      </w:r>
      <w:r w:rsidR="00B27BBB">
        <w:t>т</w:t>
      </w:r>
      <w:r w:rsidR="00B27BBB">
        <w:t>вии пожарной опасности.</w:t>
      </w:r>
    </w:p>
    <w:p w:rsidR="00B27BBB" w:rsidRDefault="00B27BBB">
      <w:pPr>
        <w:pStyle w:val="PlainText"/>
        <w:jc w:val="both"/>
      </w:pPr>
      <w:r>
        <w:t xml:space="preserve">Лифт стоит с открытой дверью.   </w:t>
      </w:r>
    </w:p>
    <w:p w:rsidR="00B27BBB" w:rsidRDefault="00B27BBB">
      <w:pPr>
        <w:pStyle w:val="PlainText"/>
        <w:jc w:val="both"/>
      </w:pPr>
      <w:r>
        <w:t>Система возвращается в рабочее состояние после переключения питания.</w:t>
      </w:r>
    </w:p>
    <w:p w:rsidR="00B27BBB" w:rsidRDefault="00B27BBB">
      <w:pPr>
        <w:pStyle w:val="PlainText"/>
        <w:ind w:left="284" w:firstLine="284"/>
        <w:jc w:val="both"/>
      </w:pPr>
      <w:r>
        <w:t xml:space="preserve">  </w:t>
      </w:r>
      <w:r>
        <w:rPr>
          <w:b/>
        </w:rPr>
        <w:t>Код ошибки А0</w:t>
      </w:r>
      <w:r>
        <w:t xml:space="preserve"> - произошел сбой местоположения.</w:t>
      </w:r>
    </w:p>
    <w:p w:rsidR="00B27BBB" w:rsidRDefault="00B27BBB">
      <w:pPr>
        <w:pStyle w:val="PlainText"/>
        <w:jc w:val="both"/>
      </w:pPr>
      <w:r>
        <w:t>При сбое  местоположения  лифт  после освобождения кабины лифта пассажиром опускается на посадочный этаж для корректировки.  Ошибка записывается в п</w:t>
      </w:r>
      <w:r>
        <w:t>а</w:t>
      </w:r>
      <w:r>
        <w:t>мять.</w:t>
      </w:r>
    </w:p>
    <w:p w:rsidR="00B27BBB" w:rsidRDefault="00B27BBB">
      <w:pPr>
        <w:pStyle w:val="PlainText"/>
        <w:jc w:val="both"/>
      </w:pPr>
      <w:r>
        <w:lastRenderedPageBreak/>
        <w:t>При частом возникновении данной ошибки проверить надежность цепей датчика то</w:t>
      </w:r>
      <w:r>
        <w:t>ч</w:t>
      </w:r>
      <w:r>
        <w:t>ной остановки,  зазоры между шунтами и датчиком точной остановки.</w:t>
      </w:r>
    </w:p>
    <w:p w:rsidR="00B27BBB" w:rsidRDefault="00B27BBB">
      <w:pPr>
        <w:pStyle w:val="PlainText"/>
        <w:jc w:val="both"/>
      </w:pPr>
      <w:r>
        <w:rPr>
          <w:b/>
        </w:rPr>
        <w:t>Код ошибки А1</w:t>
      </w:r>
      <w:r>
        <w:t xml:space="preserve"> - неисправен последовательный канал.</w:t>
      </w:r>
    </w:p>
    <w:p w:rsidR="00B27BBB" w:rsidRDefault="00B27BBB">
      <w:pPr>
        <w:pStyle w:val="PlainText"/>
        <w:jc w:val="both"/>
      </w:pPr>
      <w:r>
        <w:t>Лифт работающий  в одиночном режиме (запрограммирован на одиночную р</w:t>
      </w:r>
      <w:r>
        <w:t>а</w:t>
      </w:r>
      <w:r>
        <w:t>боту) контроля данной ошибки не производит.</w:t>
      </w:r>
    </w:p>
    <w:p w:rsidR="00B27BBB" w:rsidRDefault="00B27BBB">
      <w:pPr>
        <w:pStyle w:val="PlainText"/>
        <w:jc w:val="both"/>
      </w:pPr>
      <w:r>
        <w:t>Контроль производится у лифтов при входе в группу.</w:t>
      </w:r>
    </w:p>
    <w:p w:rsidR="00B27BBB" w:rsidRDefault="00B27BBB">
      <w:pPr>
        <w:pStyle w:val="PlainText"/>
        <w:jc w:val="both"/>
      </w:pPr>
      <w:r>
        <w:t>Условия возникновения данной ошибки:</w:t>
      </w:r>
    </w:p>
    <w:p w:rsidR="00B27BBB" w:rsidRDefault="00B27BBB">
      <w:pPr>
        <w:pStyle w:val="PlainText"/>
        <w:jc w:val="both"/>
      </w:pPr>
      <w:r>
        <w:t>закорочен на "-L" один из входов Str'1...Str'8 (см. ошибка 70);</w:t>
      </w:r>
    </w:p>
    <w:p w:rsidR="00B27BBB" w:rsidRDefault="00B27BBB">
      <w:pPr>
        <w:pStyle w:val="PlainText"/>
        <w:jc w:val="both"/>
      </w:pPr>
      <w:r>
        <w:t>нет связи между лифтами (цепь с маркировкой 900);</w:t>
      </w:r>
    </w:p>
    <w:p w:rsidR="00B27BBB" w:rsidRDefault="00B27BBB">
      <w:pPr>
        <w:pStyle w:val="PlainText"/>
        <w:jc w:val="both"/>
      </w:pPr>
      <w:r>
        <w:t>неисправен приемный канал последовательного канала.</w:t>
      </w:r>
    </w:p>
    <w:p w:rsidR="00B27BBB" w:rsidRDefault="00B27BBB">
      <w:pPr>
        <w:pStyle w:val="PlainText"/>
        <w:jc w:val="both"/>
      </w:pPr>
      <w:r>
        <w:t>Лифт при данной неисправности обслуживает только приказы, после чего опуск</w:t>
      </w:r>
      <w:r>
        <w:t>а</w:t>
      </w:r>
      <w:r>
        <w:t>ется на посадочный этаж и стоит с открытой дверью.</w:t>
      </w:r>
    </w:p>
    <w:p w:rsidR="00B27BBB" w:rsidRDefault="00B27BBB">
      <w:pPr>
        <w:pStyle w:val="PlainText"/>
        <w:jc w:val="both"/>
      </w:pPr>
      <w:r>
        <w:rPr>
          <w:b/>
        </w:rPr>
        <w:t>Код ошибки  А2</w:t>
      </w:r>
      <w:r>
        <w:t xml:space="preserve"> - более контрольного времени открыты двери шахты (30 с</w:t>
      </w:r>
      <w:r>
        <w:t>е</w:t>
      </w:r>
      <w:r>
        <w:t>кунд).</w:t>
      </w:r>
    </w:p>
    <w:p w:rsidR="00B27BBB" w:rsidRDefault="00B27BBB">
      <w:pPr>
        <w:pStyle w:val="PlainText"/>
        <w:jc w:val="both"/>
      </w:pPr>
      <w:r>
        <w:t>Возможные неисправности:</w:t>
      </w:r>
    </w:p>
    <w:p w:rsidR="00B27BBB" w:rsidRDefault="00B27BBB">
      <w:pPr>
        <w:pStyle w:val="PlainText"/>
        <w:jc w:val="both"/>
      </w:pPr>
      <w:r>
        <w:t>неисправен механический (фотореверс) реверс дверей;</w:t>
      </w:r>
    </w:p>
    <w:p w:rsidR="00B27BBB" w:rsidRDefault="00B27BBB">
      <w:pPr>
        <w:pStyle w:val="PlainText"/>
        <w:jc w:val="both"/>
      </w:pPr>
      <w:r>
        <w:t xml:space="preserve">нажата кнопка &lt; </w:t>
      </w:r>
      <w:r>
        <w:sym w:font="Symbol" w:char="F0BD"/>
      </w:r>
      <w:r>
        <w:sym w:font="Symbol" w:char="F0BD"/>
      </w:r>
      <w:r>
        <w:t xml:space="preserve"> &gt; ("ДВЕРИ");</w:t>
      </w:r>
    </w:p>
    <w:p w:rsidR="00B27BBB" w:rsidRDefault="00B27BBB">
      <w:pPr>
        <w:pStyle w:val="PlainText"/>
        <w:jc w:val="both"/>
      </w:pPr>
      <w:r>
        <w:t>неисправен выключатель 110% (см. ошибка 79);</w:t>
      </w:r>
    </w:p>
    <w:p w:rsidR="00B27BBB" w:rsidRDefault="00B27BBB">
      <w:pPr>
        <w:pStyle w:val="PlainText"/>
        <w:jc w:val="both"/>
      </w:pPr>
      <w:r>
        <w:rPr>
          <w:b/>
        </w:rPr>
        <w:t>Код ошибки А3</w:t>
      </w:r>
      <w:r>
        <w:t xml:space="preserve"> - пропадание посылок в последовательном канале.</w:t>
      </w:r>
    </w:p>
    <w:p w:rsidR="00B27BBB" w:rsidRDefault="00B27BBB">
      <w:pPr>
        <w:pStyle w:val="PlainText"/>
        <w:jc w:val="both"/>
      </w:pPr>
      <w:r>
        <w:t>Лифт работающий в одиночном режиме контроля  данной ошибки не произв</w:t>
      </w:r>
      <w:r>
        <w:t>о</w:t>
      </w:r>
      <w:r>
        <w:t>дит. Светодиод в плате МПУ,  показывающий готовность к работе в группе, пог</w:t>
      </w:r>
      <w:r>
        <w:t>а</w:t>
      </w:r>
      <w:r>
        <w:t>шен.</w:t>
      </w:r>
    </w:p>
    <w:p w:rsidR="00B27BBB" w:rsidRDefault="00B27BBB">
      <w:pPr>
        <w:pStyle w:val="PlainText"/>
        <w:jc w:val="both"/>
      </w:pPr>
      <w:r>
        <w:t>Условия возникновения:</w:t>
      </w:r>
    </w:p>
    <w:p w:rsidR="00B27BBB" w:rsidRDefault="00B27BBB">
      <w:pPr>
        <w:pStyle w:val="PlainText"/>
        <w:jc w:val="both"/>
      </w:pPr>
      <w:r>
        <w:t>неисправен передающий канал;</w:t>
      </w:r>
    </w:p>
    <w:p w:rsidR="00B27BBB" w:rsidRDefault="00B27BBB">
      <w:pPr>
        <w:pStyle w:val="PlainText"/>
        <w:jc w:val="both"/>
      </w:pPr>
      <w:r>
        <w:t>неисправен приемный канал;</w:t>
      </w:r>
    </w:p>
    <w:p w:rsidR="00B27BBB" w:rsidRDefault="00B27BBB">
      <w:pPr>
        <w:pStyle w:val="PlainText"/>
        <w:jc w:val="both"/>
      </w:pPr>
      <w:r>
        <w:t>закорочен на "-L" провод с маркировкой 900;</w:t>
      </w:r>
    </w:p>
    <w:p w:rsidR="00B27BBB" w:rsidRDefault="00B27BBB">
      <w:pPr>
        <w:pStyle w:val="PlainText"/>
        <w:jc w:val="both"/>
      </w:pPr>
      <w:r>
        <w:rPr>
          <w:b/>
        </w:rPr>
        <w:t>Код ошибки А4</w:t>
      </w:r>
      <w:r>
        <w:t xml:space="preserve"> - искажение посылок в последовательном канале.</w:t>
      </w:r>
    </w:p>
    <w:p w:rsidR="00B27BBB" w:rsidRDefault="00B27BBB" w:rsidP="001C4EB1">
      <w:pPr>
        <w:pStyle w:val="PlainText"/>
        <w:spacing w:line="288" w:lineRule="auto"/>
        <w:jc w:val="both"/>
      </w:pPr>
      <w:r>
        <w:t>Лифт работающий в одиночном режиме контроля  данной ошибки не произв</w:t>
      </w:r>
      <w:r>
        <w:t>о</w:t>
      </w:r>
      <w:r>
        <w:t>дит. Светодиод в плате МПУ,  показывающий готовность к работе в группе, пог</w:t>
      </w:r>
      <w:r>
        <w:t>а</w:t>
      </w:r>
      <w:r>
        <w:t>шен.</w:t>
      </w:r>
    </w:p>
    <w:p w:rsidR="00B27BBB" w:rsidRDefault="00B27BBB" w:rsidP="001C4EB1">
      <w:pPr>
        <w:pStyle w:val="PlainText"/>
        <w:spacing w:line="288" w:lineRule="auto"/>
        <w:jc w:val="both"/>
      </w:pPr>
      <w:r>
        <w:t>Условия возникновения:</w:t>
      </w:r>
    </w:p>
    <w:p w:rsidR="00B27BBB" w:rsidRDefault="00B27BBB" w:rsidP="001C4EB1">
      <w:pPr>
        <w:pStyle w:val="PlainText"/>
        <w:spacing w:line="288" w:lineRule="auto"/>
        <w:jc w:val="both"/>
      </w:pPr>
      <w:r>
        <w:t>искажение посылок в передающем или приемном канале;</w:t>
      </w:r>
    </w:p>
    <w:p w:rsidR="00B27BBB" w:rsidRDefault="00B27BBB" w:rsidP="001C4EB1">
      <w:pPr>
        <w:pStyle w:val="PlainText"/>
        <w:spacing w:line="288" w:lineRule="auto"/>
        <w:jc w:val="both"/>
      </w:pPr>
      <w:r>
        <w:t>запрограммирована разная частота обмена между лифтами;</w:t>
      </w:r>
    </w:p>
    <w:p w:rsidR="00B27BBB" w:rsidRDefault="00B27BBB" w:rsidP="001C4EB1">
      <w:pPr>
        <w:pStyle w:val="PlainText"/>
        <w:spacing w:line="288" w:lineRule="auto"/>
        <w:jc w:val="both"/>
        <w:rPr>
          <w:bCs/>
        </w:rPr>
      </w:pPr>
      <w:r>
        <w:rPr>
          <w:b/>
        </w:rPr>
        <w:t xml:space="preserve">Код ошибки А5 – </w:t>
      </w:r>
      <w:r>
        <w:rPr>
          <w:bCs/>
        </w:rPr>
        <w:t>превышение</w:t>
      </w:r>
      <w:r>
        <w:rPr>
          <w:b/>
        </w:rPr>
        <w:t xml:space="preserve"> </w:t>
      </w:r>
      <w:r>
        <w:rPr>
          <w:bCs/>
        </w:rPr>
        <w:t>контрольного времени включения пускателей гла</w:t>
      </w:r>
      <w:r>
        <w:rPr>
          <w:bCs/>
        </w:rPr>
        <w:t>в</w:t>
      </w:r>
      <w:r>
        <w:rPr>
          <w:bCs/>
        </w:rPr>
        <w:t>ного привода.</w:t>
      </w:r>
    </w:p>
    <w:p w:rsidR="00B27BBB" w:rsidRDefault="00B27BBB" w:rsidP="001C4EB1">
      <w:pPr>
        <w:pStyle w:val="PlainText"/>
        <w:spacing w:line="288" w:lineRule="auto"/>
        <w:jc w:val="both"/>
      </w:pPr>
      <w:r>
        <w:rPr>
          <w:b/>
        </w:rPr>
        <w:t xml:space="preserve">Код ошибки А6 - </w:t>
      </w:r>
      <w:r>
        <w:t>одновременное наличие сигналов от датч</w:t>
      </w:r>
      <w:r>
        <w:t>и</w:t>
      </w:r>
      <w:r>
        <w:t>ков ДНЭ и ДВЭ</w:t>
      </w:r>
    </w:p>
    <w:p w:rsidR="00B27BBB" w:rsidRDefault="00B27BBB" w:rsidP="001C4EB1">
      <w:pPr>
        <w:pStyle w:val="PlainText"/>
        <w:spacing w:line="288" w:lineRule="auto"/>
        <w:jc w:val="both"/>
      </w:pPr>
      <w:r>
        <w:t>Проверить исправность датчиков нижнего и вер</w:t>
      </w:r>
      <w:r>
        <w:t>х</w:t>
      </w:r>
      <w:r>
        <w:t>него этажей и проводного монт</w:t>
      </w:r>
      <w:r>
        <w:t>а</w:t>
      </w:r>
      <w:r>
        <w:t xml:space="preserve">жа,  причем, если кабина лифта находится в датчике нижнего этажа,  возможно, </w:t>
      </w:r>
      <w:r>
        <w:lastRenderedPageBreak/>
        <w:t>неиспр</w:t>
      </w:r>
      <w:r>
        <w:t>а</w:t>
      </w:r>
      <w:r>
        <w:t>вен датчик верхнего этажа или, при нахождении к</w:t>
      </w:r>
      <w:r>
        <w:t>а</w:t>
      </w:r>
      <w:r>
        <w:t>бины лифта в датчике верхнего этажа, неисправен датчик нижнего этажа.</w:t>
      </w:r>
    </w:p>
    <w:p w:rsidR="00B27BBB" w:rsidRDefault="00B27BBB" w:rsidP="001C4EB1">
      <w:pPr>
        <w:pStyle w:val="PlainText"/>
        <w:spacing w:line="288" w:lineRule="auto"/>
        <w:jc w:val="both"/>
      </w:pPr>
      <w:r>
        <w:t>Система возвращается в рабочее состояние после устранения неисправности.</w:t>
      </w:r>
    </w:p>
    <w:p w:rsidR="009F46E3" w:rsidRDefault="009F46E3" w:rsidP="001C4EB1">
      <w:pPr>
        <w:pStyle w:val="PlainText"/>
        <w:spacing w:line="288" w:lineRule="auto"/>
        <w:jc w:val="both"/>
      </w:pPr>
      <w:r>
        <w:rPr>
          <w:b/>
        </w:rPr>
        <w:t xml:space="preserve">Код ошибки А8 – </w:t>
      </w:r>
      <w:r w:rsidRPr="009F46E3">
        <w:t>отсутствие</w:t>
      </w:r>
      <w:r>
        <w:t xml:space="preserve"> импульсов от индуктивного датчика.</w:t>
      </w:r>
    </w:p>
    <w:p w:rsidR="009F46E3" w:rsidRPr="009F46E3" w:rsidRDefault="009F46E3" w:rsidP="001C4EB1">
      <w:pPr>
        <w:pStyle w:val="PlainText"/>
        <w:spacing w:line="288" w:lineRule="auto"/>
        <w:jc w:val="both"/>
        <w:rPr>
          <w:bCs/>
        </w:rPr>
      </w:pPr>
      <w:r>
        <w:t xml:space="preserve">Ошибка показывается в режимах «МП1» «нормальная работа» и «погрузка» </w:t>
      </w:r>
    </w:p>
    <w:p w:rsidR="009F46E3" w:rsidRDefault="009F46E3" w:rsidP="001C4EB1">
      <w:pPr>
        <w:pStyle w:val="PlainText"/>
        <w:spacing w:line="288" w:lineRule="auto"/>
        <w:jc w:val="both"/>
      </w:pPr>
      <w:r>
        <w:t>Условия возникновения:</w:t>
      </w:r>
    </w:p>
    <w:p w:rsidR="009F46E3" w:rsidRDefault="009F46E3" w:rsidP="001C4EB1">
      <w:pPr>
        <w:pStyle w:val="PlainText"/>
        <w:spacing w:line="288" w:lineRule="auto"/>
        <w:jc w:val="both"/>
      </w:pPr>
      <w:r>
        <w:t>В движении в плату МПУ не поступают импульсы от индуктивного датчика.</w:t>
      </w:r>
    </w:p>
    <w:p w:rsidR="009F46E3" w:rsidRDefault="009F46E3" w:rsidP="001C4EB1">
      <w:pPr>
        <w:pStyle w:val="PlainText"/>
        <w:spacing w:line="288" w:lineRule="auto"/>
        <w:jc w:val="both"/>
      </w:pPr>
      <w:r>
        <w:t>Кабина лифта движется до крайних этажей. Замедляется по датчику ДНЭ или ДВЭ и останавливается в точной остановке. При наличии пассажира двери кабины открываю</w:t>
      </w:r>
      <w:r>
        <w:t>т</w:t>
      </w:r>
      <w:r>
        <w:t>ся.</w:t>
      </w:r>
    </w:p>
    <w:p w:rsidR="00B27BBB" w:rsidRDefault="00B27BBB" w:rsidP="001C4EB1">
      <w:pPr>
        <w:pStyle w:val="PlainText"/>
        <w:spacing w:line="288" w:lineRule="auto"/>
        <w:jc w:val="both"/>
        <w:rPr>
          <w:bCs/>
        </w:rPr>
      </w:pPr>
      <w:r>
        <w:rPr>
          <w:b/>
        </w:rPr>
        <w:t xml:space="preserve">Код ошибки А9 – </w:t>
      </w:r>
      <w:r>
        <w:rPr>
          <w:bCs/>
        </w:rPr>
        <w:t>нет  калибровки</w:t>
      </w:r>
    </w:p>
    <w:p w:rsidR="00B27BBB" w:rsidRDefault="00B27BBB" w:rsidP="001C4EB1">
      <w:pPr>
        <w:pStyle w:val="PlainText"/>
        <w:spacing w:line="288" w:lineRule="auto"/>
        <w:jc w:val="both"/>
        <w:rPr>
          <w:bCs/>
        </w:rPr>
      </w:pPr>
      <w:r>
        <w:t>Ошибка показывается в режиме «нормальная работа» и «погрузка»</w:t>
      </w:r>
    </w:p>
    <w:p w:rsidR="00B27BBB" w:rsidRDefault="00B27BBB" w:rsidP="001C4EB1">
      <w:pPr>
        <w:pStyle w:val="PlainText"/>
        <w:spacing w:line="288" w:lineRule="auto"/>
        <w:jc w:val="both"/>
      </w:pPr>
      <w:r>
        <w:t>Условия возникновения:</w:t>
      </w:r>
    </w:p>
    <w:p w:rsidR="00B27BBB" w:rsidRDefault="00B27BBB" w:rsidP="001C4EB1">
      <w:pPr>
        <w:pStyle w:val="PlainText"/>
        <w:spacing w:line="288" w:lineRule="auto"/>
        <w:jc w:val="both"/>
        <w:rPr>
          <w:bCs/>
        </w:rPr>
      </w:pPr>
      <w:r>
        <w:rPr>
          <w:bCs/>
        </w:rPr>
        <w:t>Не произведен калибровочный рейс (см.5.20)</w:t>
      </w:r>
    </w:p>
    <w:p w:rsidR="00B27BBB" w:rsidRDefault="00B27BBB" w:rsidP="001C4EB1">
      <w:pPr>
        <w:pStyle w:val="PlainText"/>
        <w:spacing w:line="288" w:lineRule="auto"/>
        <w:jc w:val="both"/>
      </w:pPr>
      <w:r>
        <w:rPr>
          <w:b/>
        </w:rPr>
        <w:t xml:space="preserve">Код ошибки b0 </w:t>
      </w:r>
      <w:r>
        <w:t>- неисправность матрицы М0.</w:t>
      </w:r>
    </w:p>
    <w:p w:rsidR="00B27BBB" w:rsidRDefault="00B27BBB" w:rsidP="001C4EB1">
      <w:pPr>
        <w:pStyle w:val="PlainText"/>
        <w:spacing w:line="288" w:lineRule="auto"/>
        <w:jc w:val="both"/>
      </w:pPr>
      <w:r>
        <w:t>Условия возникновения:</w:t>
      </w:r>
    </w:p>
    <w:p w:rsidR="00B27BBB" w:rsidRDefault="00B27BBB" w:rsidP="001C4EB1">
      <w:pPr>
        <w:pStyle w:val="PlainText"/>
        <w:spacing w:line="288" w:lineRule="auto"/>
        <w:jc w:val="both"/>
      </w:pPr>
      <w:r>
        <w:t>пробой, неправильная полярность подключения диода в матр</w:t>
      </w:r>
      <w:r>
        <w:t>и</w:t>
      </w:r>
      <w:r>
        <w:t>це;</w:t>
      </w:r>
    </w:p>
    <w:p w:rsidR="00B27BBB" w:rsidRDefault="00B27BBB" w:rsidP="001C4EB1">
      <w:pPr>
        <w:pStyle w:val="PlainText"/>
        <w:spacing w:line="288" w:lineRule="auto"/>
        <w:jc w:val="both"/>
      </w:pPr>
      <w:r>
        <w:rPr>
          <w:b/>
        </w:rPr>
        <w:t xml:space="preserve">Код ошибки b1...b8 </w:t>
      </w:r>
      <w:r>
        <w:t>- неисправен вход Stb1 ... Stb8 соответственно.</w:t>
      </w:r>
    </w:p>
    <w:p w:rsidR="00B27BBB" w:rsidRDefault="00B27BBB" w:rsidP="001C4EB1">
      <w:pPr>
        <w:pStyle w:val="PlainText"/>
        <w:spacing w:line="288" w:lineRule="auto"/>
        <w:jc w:val="both"/>
      </w:pPr>
      <w:r>
        <w:t>Условия возникновения:</w:t>
      </w:r>
    </w:p>
    <w:p w:rsidR="00B27BBB" w:rsidRDefault="00B27BBB" w:rsidP="001C4EB1">
      <w:pPr>
        <w:pStyle w:val="PlainText"/>
        <w:spacing w:line="288" w:lineRule="auto"/>
        <w:jc w:val="both"/>
      </w:pPr>
      <w:r>
        <w:t>отсутствие протекания тока в цепи соответствующего оптотранзистора (неиспр</w:t>
      </w:r>
      <w:r>
        <w:t>а</w:t>
      </w:r>
      <w:r>
        <w:t>вен);</w:t>
      </w:r>
    </w:p>
    <w:p w:rsidR="00B27BBB" w:rsidRDefault="00B27BBB" w:rsidP="001C4EB1">
      <w:pPr>
        <w:pStyle w:val="PlainText"/>
        <w:spacing w:line="288" w:lineRule="auto"/>
        <w:jc w:val="both"/>
      </w:pPr>
      <w:r>
        <w:t>неисправен (обрыв диода) соответствующий диод в цепи контроля оптрона;</w:t>
      </w:r>
    </w:p>
    <w:p w:rsidR="00B27BBB" w:rsidRDefault="00B27BBB" w:rsidP="001C4EB1">
      <w:pPr>
        <w:pStyle w:val="PlainText"/>
        <w:spacing w:line="288" w:lineRule="auto"/>
        <w:jc w:val="both"/>
      </w:pPr>
      <w:r>
        <w:t>При неисправности b1...b4 не регистрируются приказы в данном столбце, при н</w:t>
      </w:r>
      <w:r>
        <w:t>е</w:t>
      </w:r>
      <w:r>
        <w:t>исправности b5...b8 лифт отключается.</w:t>
      </w:r>
    </w:p>
    <w:p w:rsidR="00B27BBB" w:rsidRDefault="00B27BBB" w:rsidP="001C4EB1">
      <w:pPr>
        <w:pStyle w:val="PlainText"/>
        <w:spacing w:line="288" w:lineRule="auto"/>
        <w:jc w:val="both"/>
      </w:pPr>
      <w:r>
        <w:rPr>
          <w:b/>
        </w:rPr>
        <w:t xml:space="preserve">Код ошибки b9 </w:t>
      </w:r>
      <w:r>
        <w:t>- неисправна FLASH (микросхема ЭКР1568РР1)</w:t>
      </w:r>
    </w:p>
    <w:p w:rsidR="00490E01" w:rsidRDefault="00B27BBB" w:rsidP="001C4EB1">
      <w:pPr>
        <w:pStyle w:val="PlainText"/>
        <w:spacing w:line="288" w:lineRule="auto"/>
        <w:jc w:val="both"/>
      </w:pPr>
      <w:r>
        <w:t>Тест исправности проводится при подачи напряжения на плату МПУ.</w:t>
      </w:r>
    </w:p>
    <w:p w:rsidR="00B27BBB" w:rsidRDefault="00490E01" w:rsidP="001C4EB1">
      <w:pPr>
        <w:pStyle w:val="PlainText"/>
        <w:spacing w:line="288" w:lineRule="auto"/>
        <w:jc w:val="both"/>
      </w:pPr>
      <w:r>
        <w:t xml:space="preserve"> </w:t>
      </w:r>
      <w:r w:rsidR="00B27BBB">
        <w:t xml:space="preserve">В случае неисправности на индикатор платы выводится данный код. Произведите запись заводских уставок, параметр </w:t>
      </w:r>
      <w:r w:rsidR="00B27BBB">
        <w:rPr>
          <w:lang w:val="en-US"/>
        </w:rPr>
        <w:t>F</w:t>
      </w:r>
      <w:r w:rsidR="00B27BBB">
        <w:t>7-</w:t>
      </w:r>
      <w:r w:rsidR="00B27BBB">
        <w:rPr>
          <w:lang w:val="en-US"/>
        </w:rPr>
        <w:t>C</w:t>
      </w:r>
      <w:r w:rsidR="00B27BBB">
        <w:t>5 или замените плату.</w:t>
      </w:r>
    </w:p>
    <w:sectPr w:rsidR="00B27BBB">
      <w:headerReference w:type="default" r:id="rId13"/>
      <w:headerReference w:type="first" r:id="rId14"/>
      <w:footerReference w:type="first" r:id="rId15"/>
      <w:pgSz w:w="11907" w:h="16840" w:code="9"/>
      <w:pgMar w:top="851" w:right="851" w:bottom="2835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B0A92">
      <w:r>
        <w:separator/>
      </w:r>
    </w:p>
  </w:endnote>
  <w:endnote w:type="continuationSeparator" w:id="0">
    <w:p w:rsidR="00000000" w:rsidRDefault="004B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E97" w:rsidRDefault="00443E9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3E97" w:rsidRDefault="00443E9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E97" w:rsidRDefault="004B0A92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>
              <wp:simplePos x="0" y="0"/>
              <wp:positionH relativeFrom="column">
                <wp:posOffset>2322195</wp:posOffset>
              </wp:positionH>
              <wp:positionV relativeFrom="paragraph">
                <wp:posOffset>-1082040</wp:posOffset>
              </wp:positionV>
              <wp:extent cx="2540" cy="523875"/>
              <wp:effectExtent l="0" t="0" r="16510" b="9525"/>
              <wp:wrapNone/>
              <wp:docPr id="136" name="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2540" cy="5238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BF02A" id=" 153" o:spid="_x0000_s1026" style="position:absolute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-85.2pt" to="183.05pt,-43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>
              <wp:simplePos x="0" y="0"/>
              <wp:positionH relativeFrom="page">
                <wp:posOffset>5469255</wp:posOffset>
              </wp:positionH>
              <wp:positionV relativeFrom="page">
                <wp:posOffset>9283700</wp:posOffset>
              </wp:positionV>
              <wp:extent cx="1804035" cy="635"/>
              <wp:effectExtent l="0" t="0" r="0" b="0"/>
              <wp:wrapNone/>
              <wp:docPr id="135" name="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80403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7C709" id=" 166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0.65pt,731pt" to="572.7pt,73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" strokeweight="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>
              <wp:simplePos x="0" y="0"/>
              <wp:positionH relativeFrom="column">
                <wp:posOffset>1311275</wp:posOffset>
              </wp:positionH>
              <wp:positionV relativeFrom="paragraph">
                <wp:posOffset>-720090</wp:posOffset>
              </wp:positionV>
              <wp:extent cx="541655" cy="180975"/>
              <wp:effectExtent l="0" t="0" r="0" b="0"/>
              <wp:wrapNone/>
              <wp:docPr id="134" name="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16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64" o:spid="_x0000_s1026" style="position:absolute;margin-left:103.25pt;margin-top:-56.7pt;width:42.65pt;height:14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-720090</wp:posOffset>
              </wp:positionV>
              <wp:extent cx="902335" cy="180975"/>
              <wp:effectExtent l="0" t="0" r="0" b="0"/>
              <wp:wrapNone/>
              <wp:docPr id="133" name="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23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63" o:spid="_x0000_s1027" style="position:absolute;margin-left:32pt;margin-top:-56.7pt;width:71.05pt;height:14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>
              <wp:simplePos x="0" y="0"/>
              <wp:positionH relativeFrom="column">
                <wp:posOffset>-389890</wp:posOffset>
              </wp:positionH>
              <wp:positionV relativeFrom="paragraph">
                <wp:posOffset>-720090</wp:posOffset>
              </wp:positionV>
              <wp:extent cx="361315" cy="180975"/>
              <wp:effectExtent l="0" t="0" r="0" b="0"/>
              <wp:wrapNone/>
              <wp:docPr id="132" name="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13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62" o:spid="_x0000_s1028" style="position:absolute;margin-left:-30.7pt;margin-top:-56.7pt;width:28.45pt;height:14.2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>
              <wp:simplePos x="0" y="0"/>
              <wp:positionH relativeFrom="column">
                <wp:posOffset>-27940</wp:posOffset>
              </wp:positionH>
              <wp:positionV relativeFrom="paragraph">
                <wp:posOffset>-720090</wp:posOffset>
              </wp:positionV>
              <wp:extent cx="451485" cy="180975"/>
              <wp:effectExtent l="0" t="0" r="0" b="0"/>
              <wp:wrapNone/>
              <wp:docPr id="131" name="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61" o:spid="_x0000_s1029" style="position:absolute;margin-left:-2.2pt;margin-top:-56.7pt;width:35.55pt;height:14.2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>
              <wp:simplePos x="0" y="0"/>
              <wp:positionH relativeFrom="column">
                <wp:posOffset>5741670</wp:posOffset>
              </wp:positionH>
              <wp:positionV relativeFrom="paragraph">
                <wp:posOffset>-1083310</wp:posOffset>
              </wp:positionV>
              <wp:extent cx="451485" cy="180975"/>
              <wp:effectExtent l="0" t="0" r="0" b="0"/>
              <wp:wrapNone/>
              <wp:docPr id="130" name="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59" o:spid="_x0000_s1030" style="position:absolute;margin-left:452.1pt;margin-top:-85.3pt;width:35.55pt;height:14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>
              <wp:simplePos x="0" y="0"/>
              <wp:positionH relativeFrom="column">
                <wp:posOffset>1854200</wp:posOffset>
              </wp:positionH>
              <wp:positionV relativeFrom="paragraph">
                <wp:posOffset>-720090</wp:posOffset>
              </wp:positionV>
              <wp:extent cx="451485" cy="180975"/>
              <wp:effectExtent l="0" t="0" r="0" b="0"/>
              <wp:wrapNone/>
              <wp:docPr id="129" name="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58" o:spid="_x0000_s1031" style="position:absolute;margin-left:146pt;margin-top:-56.7pt;width:35.55pt;height:14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120" behindDoc="0" locked="0" layoutInCell="1" allowOverlap="1">
              <wp:simplePos x="0" y="0"/>
              <wp:positionH relativeFrom="column">
                <wp:posOffset>2315210</wp:posOffset>
              </wp:positionH>
              <wp:positionV relativeFrom="paragraph">
                <wp:posOffset>-993140</wp:posOffset>
              </wp:positionV>
              <wp:extent cx="3336925" cy="271145"/>
              <wp:effectExtent l="0" t="0" r="0" b="0"/>
              <wp:wrapNone/>
              <wp:docPr id="128" name="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369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АЕИГ.656353.039 РЭ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57" o:spid="_x0000_s1032" style="position:absolute;margin-left:182.3pt;margin-top:-78.2pt;width:262.75pt;height:21.3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АЕИГ.656353.039 РЭ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>
              <wp:simplePos x="0" y="0"/>
              <wp:positionH relativeFrom="column">
                <wp:posOffset>5741670</wp:posOffset>
              </wp:positionH>
              <wp:positionV relativeFrom="paragraph">
                <wp:posOffset>-812800</wp:posOffset>
              </wp:positionV>
              <wp:extent cx="451485" cy="180975"/>
              <wp:effectExtent l="0" t="0" r="0" b="0"/>
              <wp:wrapNone/>
              <wp:docPr id="127" name="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Style w:val="a4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  <w:sz w:val="24"/>
                            </w:rPr>
                            <w:fldChar w:fldCharType="separate"/>
                          </w:r>
                          <w:r w:rsidR="00137420">
                            <w:rPr>
                              <w:rStyle w:val="a4"/>
                              <w:noProof/>
                              <w:sz w:val="24"/>
                            </w:rPr>
                            <w:t>47</w:t>
                          </w:r>
                          <w:r>
                            <w:rPr>
                              <w:rStyle w:val="a4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56" o:spid="_x0000_s1033" style="position:absolute;margin-left:452.1pt;margin-top:-64pt;width:35.55pt;height:14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Style w:val="a4"/>
                        <w:sz w:val="24"/>
                      </w:rPr>
                      <w:fldChar w:fldCharType="begin"/>
                    </w:r>
                    <w:r>
                      <w:rPr>
                        <w:rStyle w:val="a4"/>
                        <w:sz w:val="24"/>
                      </w:rPr>
                      <w:instrText xml:space="preserve"> PAGE </w:instrText>
                    </w:r>
                    <w:r>
                      <w:rPr>
                        <w:rStyle w:val="a4"/>
                        <w:sz w:val="24"/>
                      </w:rPr>
                      <w:fldChar w:fldCharType="separate"/>
                    </w:r>
                    <w:r w:rsidR="00137420">
                      <w:rPr>
                        <w:rStyle w:val="a4"/>
                        <w:noProof/>
                        <w:sz w:val="24"/>
                      </w:rPr>
                      <w:t>47</w:t>
                    </w:r>
                    <w:r>
                      <w:rPr>
                        <w:rStyle w:val="a4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>
              <wp:simplePos x="0" y="0"/>
              <wp:positionH relativeFrom="column">
                <wp:posOffset>5741670</wp:posOffset>
              </wp:positionH>
              <wp:positionV relativeFrom="paragraph">
                <wp:posOffset>-902970</wp:posOffset>
              </wp:positionV>
              <wp:extent cx="451485" cy="635"/>
              <wp:effectExtent l="0" t="0" r="0" b="0"/>
              <wp:wrapNone/>
              <wp:docPr id="126" name="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5148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BF1C3" id=" 155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1pt,-71.1pt" to="487.65pt,-7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>
              <wp:simplePos x="0" y="0"/>
              <wp:positionH relativeFrom="column">
                <wp:posOffset>5741670</wp:posOffset>
              </wp:positionH>
              <wp:positionV relativeFrom="paragraph">
                <wp:posOffset>-1083310</wp:posOffset>
              </wp:positionV>
              <wp:extent cx="635" cy="541655"/>
              <wp:effectExtent l="0" t="0" r="18415" b="10795"/>
              <wp:wrapNone/>
              <wp:docPr id="125" name="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6B02A" id=" 154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1pt,-85.3pt" to="452.15pt,-42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>
              <wp:simplePos x="0" y="0"/>
              <wp:positionH relativeFrom="column">
                <wp:posOffset>1864360</wp:posOffset>
              </wp:positionH>
              <wp:positionV relativeFrom="paragraph">
                <wp:posOffset>-1083310</wp:posOffset>
              </wp:positionV>
              <wp:extent cx="635" cy="541655"/>
              <wp:effectExtent l="0" t="0" r="18415" b="10795"/>
              <wp:wrapNone/>
              <wp:docPr id="124" name="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FD4BB" id=" 152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pt,-85.3pt" to="146.85pt,-42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>
              <wp:simplePos x="0" y="0"/>
              <wp:positionH relativeFrom="column">
                <wp:posOffset>421640</wp:posOffset>
              </wp:positionH>
              <wp:positionV relativeFrom="paragraph">
                <wp:posOffset>-1083310</wp:posOffset>
              </wp:positionV>
              <wp:extent cx="635" cy="541655"/>
              <wp:effectExtent l="0" t="0" r="18415" b="10795"/>
              <wp:wrapNone/>
              <wp:docPr id="123" name="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55EED" id=" 151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pt,-85.3pt" to="33.25pt,-42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>
              <wp:simplePos x="0" y="0"/>
              <wp:positionH relativeFrom="column">
                <wp:posOffset>1323340</wp:posOffset>
              </wp:positionH>
              <wp:positionV relativeFrom="paragraph">
                <wp:posOffset>-1083310</wp:posOffset>
              </wp:positionV>
              <wp:extent cx="635" cy="541655"/>
              <wp:effectExtent l="0" t="0" r="18415" b="10795"/>
              <wp:wrapNone/>
              <wp:docPr id="122" name="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BD13F" id=" 150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pt,-85.3pt" to="104.25pt,-42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>
              <wp:simplePos x="0" y="0"/>
              <wp:positionH relativeFrom="column">
                <wp:posOffset>-389890</wp:posOffset>
              </wp:positionH>
              <wp:positionV relativeFrom="paragraph">
                <wp:posOffset>-902970</wp:posOffset>
              </wp:positionV>
              <wp:extent cx="2705735" cy="635"/>
              <wp:effectExtent l="0" t="0" r="0" b="0"/>
              <wp:wrapNone/>
              <wp:docPr id="121" name="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7057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6D87D" id=" 149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pt,-71.1pt" to="182.35pt,-7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>
              <wp:simplePos x="0" y="0"/>
              <wp:positionH relativeFrom="column">
                <wp:posOffset>-29210</wp:posOffset>
              </wp:positionH>
              <wp:positionV relativeFrom="paragraph">
                <wp:posOffset>-1083310</wp:posOffset>
              </wp:positionV>
              <wp:extent cx="635" cy="541655"/>
              <wp:effectExtent l="0" t="0" r="18415" b="10795"/>
              <wp:wrapNone/>
              <wp:docPr id="120" name="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AE97B" id=" 14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-85.3pt" to="-2.25pt,-42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>
              <wp:simplePos x="0" y="0"/>
              <wp:positionH relativeFrom="column">
                <wp:posOffset>-389890</wp:posOffset>
              </wp:positionH>
              <wp:positionV relativeFrom="paragraph">
                <wp:posOffset>-1083310</wp:posOffset>
              </wp:positionV>
              <wp:extent cx="6583045" cy="635"/>
              <wp:effectExtent l="0" t="0" r="0" b="0"/>
              <wp:wrapNone/>
              <wp:docPr id="119" name="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379F6" id=" 147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pt,-85.3pt" to="487.65pt,-85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>
              <wp:simplePos x="0" y="0"/>
              <wp:positionH relativeFrom="column">
                <wp:posOffset>-389890</wp:posOffset>
              </wp:positionH>
              <wp:positionV relativeFrom="paragraph">
                <wp:posOffset>-722630</wp:posOffset>
              </wp:positionV>
              <wp:extent cx="2705735" cy="635"/>
              <wp:effectExtent l="0" t="0" r="0" b="0"/>
              <wp:wrapNone/>
              <wp:docPr id="118" name="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7057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AC33A4" id=" 146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pt,-56.9pt" to="182.35pt,-5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>
              <wp:simplePos x="0" y="0"/>
              <wp:positionH relativeFrom="column">
                <wp:posOffset>-389890</wp:posOffset>
              </wp:positionH>
              <wp:positionV relativeFrom="paragraph">
                <wp:posOffset>-542290</wp:posOffset>
              </wp:positionV>
              <wp:extent cx="6583045" cy="635"/>
              <wp:effectExtent l="0" t="0" r="0" b="0"/>
              <wp:wrapNone/>
              <wp:docPr id="117" name="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122C4" id=" 145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pt,-42.7pt" to="487.65pt,-42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>
              <wp:simplePos x="0" y="0"/>
              <wp:positionH relativeFrom="column">
                <wp:posOffset>4927600</wp:posOffset>
              </wp:positionH>
              <wp:positionV relativeFrom="paragraph">
                <wp:posOffset>-285115</wp:posOffset>
              </wp:positionV>
              <wp:extent cx="1263015" cy="180975"/>
              <wp:effectExtent l="0" t="0" r="0" b="0"/>
              <wp:wrapNone/>
              <wp:docPr id="116" name="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630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Подп и 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44" o:spid="_x0000_s1034" style="position:absolute;margin-left:388pt;margin-top:-22.45pt;width:99.45pt;height:14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Подп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>
              <wp:simplePos x="0" y="0"/>
              <wp:positionH relativeFrom="column">
                <wp:posOffset>3484880</wp:posOffset>
              </wp:positionH>
              <wp:positionV relativeFrom="paragraph">
                <wp:posOffset>-285115</wp:posOffset>
              </wp:positionV>
              <wp:extent cx="1443355" cy="180975"/>
              <wp:effectExtent l="0" t="0" r="0" b="0"/>
              <wp:wrapNone/>
              <wp:docPr id="115" name="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433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43" o:spid="_x0000_s1035" style="position:absolute;margin-left:274.4pt;margin-top:-22.45pt;width:113.65pt;height:14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Инв. № дубл.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>
              <wp:simplePos x="0" y="0"/>
              <wp:positionH relativeFrom="column">
                <wp:posOffset>2044065</wp:posOffset>
              </wp:positionH>
              <wp:positionV relativeFrom="paragraph">
                <wp:posOffset>-285115</wp:posOffset>
              </wp:positionV>
              <wp:extent cx="1443355" cy="180975"/>
              <wp:effectExtent l="0" t="0" r="0" b="0"/>
              <wp:wrapNone/>
              <wp:docPr id="114" name="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433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42" o:spid="_x0000_s1036" style="position:absolute;margin-left:160.95pt;margin-top:-22.45pt;width:113.65pt;height:14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Взам. инв.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1" allowOverlap="1">
              <wp:simplePos x="0" y="0"/>
              <wp:positionH relativeFrom="column">
                <wp:posOffset>-392430</wp:posOffset>
              </wp:positionH>
              <wp:positionV relativeFrom="paragraph">
                <wp:posOffset>-285115</wp:posOffset>
              </wp:positionV>
              <wp:extent cx="1172845" cy="180975"/>
              <wp:effectExtent l="0" t="0" r="0" b="0"/>
              <wp:wrapNone/>
              <wp:docPr id="113" name="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728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41" o:spid="_x0000_s1037" style="position:absolute;margin-left:-30.9pt;margin-top:-22.45pt;width:92.35pt;height:14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712" behindDoc="0" locked="0" layoutInCell="1" allowOverlap="1">
              <wp:simplePos x="0" y="0"/>
              <wp:positionH relativeFrom="column">
                <wp:posOffset>779780</wp:posOffset>
              </wp:positionH>
              <wp:positionV relativeFrom="paragraph">
                <wp:posOffset>-285115</wp:posOffset>
              </wp:positionV>
              <wp:extent cx="1263015" cy="180975"/>
              <wp:effectExtent l="0" t="0" r="0" b="0"/>
              <wp:wrapNone/>
              <wp:docPr id="112" name="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630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Подп и 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40" o:spid="_x0000_s1038" style="position:absolute;margin-left:61.4pt;margin-top:-22.45pt;width:99.45pt;height:14.2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Подп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688" behindDoc="0" locked="0" layoutInCell="1" allowOverlap="1">
              <wp:simplePos x="0" y="0"/>
              <wp:positionH relativeFrom="column">
                <wp:posOffset>4928235</wp:posOffset>
              </wp:positionH>
              <wp:positionV relativeFrom="paragraph">
                <wp:posOffset>-539115</wp:posOffset>
              </wp:positionV>
              <wp:extent cx="2540" cy="434975"/>
              <wp:effectExtent l="0" t="0" r="16510" b="3175"/>
              <wp:wrapNone/>
              <wp:docPr id="111" name="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254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6BB10" id=" 139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05pt,-42.45pt" to="388.25pt,-8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>
              <wp:simplePos x="0" y="0"/>
              <wp:positionH relativeFrom="column">
                <wp:posOffset>3482975</wp:posOffset>
              </wp:positionH>
              <wp:positionV relativeFrom="paragraph">
                <wp:posOffset>-539115</wp:posOffset>
              </wp:positionV>
              <wp:extent cx="0" cy="434975"/>
              <wp:effectExtent l="0" t="0" r="19050" b="3175"/>
              <wp:wrapNone/>
              <wp:docPr id="110" name="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7D088" id=" 138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25pt,-42.45pt" to="274.25pt,-8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>
              <wp:simplePos x="0" y="0"/>
              <wp:positionH relativeFrom="column">
                <wp:posOffset>2035175</wp:posOffset>
              </wp:positionH>
              <wp:positionV relativeFrom="paragraph">
                <wp:posOffset>-539115</wp:posOffset>
              </wp:positionV>
              <wp:extent cx="0" cy="434975"/>
              <wp:effectExtent l="0" t="0" r="19050" b="3175"/>
              <wp:wrapNone/>
              <wp:docPr id="109" name="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A7289" id=" 137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25pt,-42.45pt" to="160.25pt,-8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>
              <wp:simplePos x="0" y="0"/>
              <wp:positionH relativeFrom="column">
                <wp:posOffset>768350</wp:posOffset>
              </wp:positionH>
              <wp:positionV relativeFrom="paragraph">
                <wp:posOffset>-539115</wp:posOffset>
              </wp:positionV>
              <wp:extent cx="0" cy="434975"/>
              <wp:effectExtent l="0" t="0" r="19050" b="3175"/>
              <wp:wrapNone/>
              <wp:docPr id="108" name="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C2B5B" id=" 136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pt,-42.45pt" to="60.5pt,-8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>
              <wp:simplePos x="0" y="0"/>
              <wp:positionH relativeFrom="column">
                <wp:posOffset>-392430</wp:posOffset>
              </wp:positionH>
              <wp:positionV relativeFrom="paragraph">
                <wp:posOffset>-104775</wp:posOffset>
              </wp:positionV>
              <wp:extent cx="6583045" cy="635"/>
              <wp:effectExtent l="0" t="0" r="0" b="0"/>
              <wp:wrapNone/>
              <wp:docPr id="107" name="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FCC59" id=" 135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9pt,-8.25pt" to="487.45pt,-8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>
              <wp:simplePos x="0" y="0"/>
              <wp:positionH relativeFrom="column">
                <wp:posOffset>5198110</wp:posOffset>
              </wp:positionH>
              <wp:positionV relativeFrom="paragraph">
                <wp:posOffset>-104775</wp:posOffset>
              </wp:positionV>
              <wp:extent cx="992505" cy="180975"/>
              <wp:effectExtent l="0" t="0" r="0" b="0"/>
              <wp:wrapNone/>
              <wp:docPr id="106" name="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925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t>Формат А4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34" o:spid="_x0000_s1039" style="position:absolute;margin-left:409.3pt;margin-top:-8.25pt;width:78.15pt;height:14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t>Формат А4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>
              <wp:simplePos x="0" y="0"/>
              <wp:positionH relativeFrom="column">
                <wp:posOffset>-392430</wp:posOffset>
              </wp:positionH>
              <wp:positionV relativeFrom="paragraph">
                <wp:posOffset>-285115</wp:posOffset>
              </wp:positionV>
              <wp:extent cx="6583045" cy="635"/>
              <wp:effectExtent l="0" t="0" r="0" b="0"/>
              <wp:wrapNone/>
              <wp:docPr id="105" name="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5ECEC" id=" 130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9pt,-22.45pt" to="487.45pt,-22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E97" w:rsidRDefault="004B0A9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08576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10279380</wp:posOffset>
              </wp:positionV>
              <wp:extent cx="6587490" cy="635"/>
              <wp:effectExtent l="0" t="0" r="0" b="0"/>
              <wp:wrapNone/>
              <wp:docPr id="100" name="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749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32EC5" id=" 23" o:spid="_x0000_s1026" style="position:absolute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809.4pt" to="575.7pt,809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E97" w:rsidRDefault="004B0A9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-1788795</wp:posOffset>
              </wp:positionV>
              <wp:extent cx="2714625" cy="180975"/>
              <wp:effectExtent l="0" t="0" r="0" b="0"/>
              <wp:wrapNone/>
              <wp:docPr id="96" name="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146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E97" w:rsidRPr="00443E97" w:rsidRDefault="00443E97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443E97">
                            <w:rPr>
                              <w:sz w:val="22"/>
                              <w:szCs w:val="22"/>
                            </w:rPr>
                            <w:t xml:space="preserve">  4                   КАФИ.60-03         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43E97">
                            <w:rPr>
                              <w:sz w:val="22"/>
                              <w:szCs w:val="22"/>
                            </w:rPr>
                            <w:t xml:space="preserve">      11.03г.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07" o:spid="_x0000_s1041" type="#_x0000_t202" style="position:absolute;margin-left:-28.05pt;margin-top:-140.85pt;width:213.75pt;height:14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" filled="f" stroked="f">
              <v:path arrowok="t"/>
              <v:textbox inset="1.5mm,.3mm,1.5mm,.3mm">
                <w:txbxContent>
                  <w:p w:rsidR="00443E97" w:rsidRPr="00443E97" w:rsidRDefault="00443E97">
                    <w:pPr>
                      <w:rPr>
                        <w:sz w:val="22"/>
                        <w:szCs w:val="22"/>
                      </w:rPr>
                    </w:pPr>
                    <w:r w:rsidRPr="00443E97">
                      <w:rPr>
                        <w:sz w:val="22"/>
                        <w:szCs w:val="22"/>
                      </w:rPr>
                      <w:t xml:space="preserve">  4                   КАФИ.60-03         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443E97">
                      <w:rPr>
                        <w:sz w:val="22"/>
                        <w:szCs w:val="22"/>
                      </w:rPr>
                      <w:t xml:space="preserve">      11.03г.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>
              <wp:simplePos x="0" y="0"/>
              <wp:positionH relativeFrom="column">
                <wp:posOffset>1779270</wp:posOffset>
              </wp:positionH>
              <wp:positionV relativeFrom="paragraph">
                <wp:posOffset>-1426845</wp:posOffset>
              </wp:positionV>
              <wp:extent cx="579120" cy="180975"/>
              <wp:effectExtent l="0" t="0" r="0" b="0"/>
              <wp:wrapNone/>
              <wp:docPr id="95" name="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91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E97" w:rsidRPr="00443E97" w:rsidRDefault="00443E97" w:rsidP="00443E97">
                          <w:pPr>
                            <w:spacing w:line="360" w:lineRule="auto"/>
                            <w:rPr>
                              <w:sz w:val="24"/>
                              <w:szCs w:val="24"/>
                            </w:rPr>
                          </w:pPr>
                          <w:r w:rsidRPr="00443E97">
                            <w:rPr>
                              <w:sz w:val="24"/>
                              <w:szCs w:val="24"/>
                            </w:rPr>
                            <w:t>07.01г.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209" o:spid="_x0000_s1042" type="#_x0000_t202" style="position:absolute;margin-left:140.1pt;margin-top:-112.35pt;width:45.6pt;height:14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" filled="f" stroked="f">
              <v:path arrowok="t"/>
              <v:textbox inset="1.5mm,.3mm,1.5mm,.3mm">
                <w:txbxContent>
                  <w:p w:rsidR="00443E97" w:rsidRPr="00443E97" w:rsidRDefault="00443E97" w:rsidP="00443E97">
                    <w:pPr>
                      <w:spacing w:line="360" w:lineRule="auto"/>
                      <w:rPr>
                        <w:sz w:val="24"/>
                        <w:szCs w:val="24"/>
                      </w:rPr>
                    </w:pPr>
                    <w:r w:rsidRPr="00443E97">
                      <w:rPr>
                        <w:sz w:val="24"/>
                        <w:szCs w:val="24"/>
                      </w:rPr>
                      <w:t>07.01г.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1" locked="0" layoutInCell="1" allowOverlap="1">
              <wp:simplePos x="0" y="0"/>
              <wp:positionH relativeFrom="page">
                <wp:posOffset>1556385</wp:posOffset>
              </wp:positionH>
              <wp:positionV relativeFrom="page">
                <wp:posOffset>9483090</wp:posOffset>
              </wp:positionV>
              <wp:extent cx="796290" cy="180975"/>
              <wp:effectExtent l="0" t="0" r="0" b="0"/>
              <wp:wrapNone/>
              <wp:docPr id="94" name="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962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pStyle w:val="a3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Бердышев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87" o:spid="_x0000_s1043" style="position:absolute;margin-left:122.55pt;margin-top:746.7pt;width:62.7pt;height:14.2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pStyle w:val="a3"/>
                      <w:tabs>
                        <w:tab w:val="clear" w:pos="4536"/>
                        <w:tab w:val="clear" w:pos="9072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Бердышев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>
              <wp:simplePos x="0" y="0"/>
              <wp:positionH relativeFrom="page">
                <wp:posOffset>5502910</wp:posOffset>
              </wp:positionH>
              <wp:positionV relativeFrom="page">
                <wp:posOffset>9410700</wp:posOffset>
              </wp:positionV>
              <wp:extent cx="1804035" cy="436245"/>
              <wp:effectExtent l="0" t="0" r="0" b="0"/>
              <wp:wrapNone/>
              <wp:docPr id="93" name="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804035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pStyle w:val="1"/>
                          </w:pPr>
                          <w:r>
                            <w:t>ОАО «КМЗ»</w:t>
                          </w:r>
                        </w:p>
                        <w:p w:rsidR="00443E97" w:rsidRDefault="00443E97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94" o:spid="_x0000_s1044" style="position:absolute;margin-left:433.3pt;margin-top:741pt;width:142.05pt;height:34.3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pStyle w:val="1"/>
                    </w:pPr>
                    <w:r>
                      <w:t>ОАО «КМЗ»</w:t>
                    </w:r>
                  </w:p>
                  <w:p w:rsidR="00443E97" w:rsidRDefault="00443E97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1" locked="0" layoutInCell="1" allowOverlap="1">
              <wp:simplePos x="0" y="0"/>
              <wp:positionH relativeFrom="page">
                <wp:posOffset>1556385</wp:posOffset>
              </wp:positionH>
              <wp:positionV relativeFrom="page">
                <wp:posOffset>9627870</wp:posOffset>
              </wp:positionV>
              <wp:extent cx="791210" cy="182880"/>
              <wp:effectExtent l="0" t="0" r="0" b="0"/>
              <wp:wrapNone/>
              <wp:docPr id="92" name="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9121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Афанасьев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90" o:spid="_x0000_s1045" style="position:absolute;margin-left:122.55pt;margin-top:758.1pt;width:62.3pt;height:14.4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Афанасьев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1" locked="0" layoutInCell="1" allowOverlap="1">
              <wp:simplePos x="0" y="0"/>
              <wp:positionH relativeFrom="page">
                <wp:posOffset>1556385</wp:posOffset>
              </wp:positionH>
              <wp:positionV relativeFrom="page">
                <wp:posOffset>9121140</wp:posOffset>
              </wp:positionV>
              <wp:extent cx="791210" cy="184785"/>
              <wp:effectExtent l="0" t="0" r="0" b="0"/>
              <wp:wrapNone/>
              <wp:docPr id="91" name="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9121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pStyle w:val="a3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Шарапова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84" o:spid="_x0000_s1046" style="position:absolute;margin-left:122.55pt;margin-top:718.2pt;width:62.3pt;height:14.5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pStyle w:val="a3"/>
                      <w:tabs>
                        <w:tab w:val="clear" w:pos="4536"/>
                        <w:tab w:val="clear" w:pos="9072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Шарапова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1" locked="0" layoutInCell="1" allowOverlap="1">
              <wp:simplePos x="0" y="0"/>
              <wp:positionH relativeFrom="page">
                <wp:posOffset>1556385</wp:posOffset>
              </wp:positionH>
              <wp:positionV relativeFrom="page">
                <wp:posOffset>8940165</wp:posOffset>
              </wp:positionV>
              <wp:extent cx="796290" cy="180975"/>
              <wp:effectExtent l="0" t="0" r="0" b="0"/>
              <wp:wrapNone/>
              <wp:docPr id="90" name="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962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pStyle w:val="a3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Аринин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86" o:spid="_x0000_s1047" style="position:absolute;margin-left:122.55pt;margin-top:703.95pt;width:62.7pt;height:14.25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pStyle w:val="a3"/>
                      <w:tabs>
                        <w:tab w:val="clear" w:pos="4536"/>
                        <w:tab w:val="clear" w:pos="9072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Аринин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>
              <wp:simplePos x="0" y="0"/>
              <wp:positionH relativeFrom="page">
                <wp:posOffset>3429000</wp:posOffset>
              </wp:positionH>
              <wp:positionV relativeFrom="page">
                <wp:posOffset>8505825</wp:posOffset>
              </wp:positionV>
              <wp:extent cx="3787775" cy="289560"/>
              <wp:effectExtent l="0" t="0" r="0" b="0"/>
              <wp:wrapNone/>
              <wp:docPr id="89" name="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877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АЕИГ.656353.039 РЭ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92" o:spid="_x0000_s1048" style="position:absolute;margin-left:270pt;margin-top:669.75pt;width:298.25pt;height:22.8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АЕИГ.656353.039 РЭ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page">
                <wp:posOffset>5863590</wp:posOffset>
              </wp:positionH>
              <wp:positionV relativeFrom="page">
                <wp:posOffset>9121140</wp:posOffset>
              </wp:positionV>
              <wp:extent cx="0" cy="180975"/>
              <wp:effectExtent l="0" t="0" r="19050" b="0"/>
              <wp:wrapNone/>
              <wp:docPr id="88" name="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 flipV="1">
                        <a:off x="0" y="0"/>
                        <a:ext cx="0" cy="180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66730" id=" 117" o:spid="_x0000_s1026" style="position:absolute;flip:x y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7pt,718.2pt" to="461.7pt,732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page">
                <wp:posOffset>5502910</wp:posOffset>
              </wp:positionH>
              <wp:positionV relativeFrom="page">
                <wp:posOffset>9305290</wp:posOffset>
              </wp:positionV>
              <wp:extent cx="1804035" cy="635"/>
              <wp:effectExtent l="0" t="0" r="0" b="0"/>
              <wp:wrapNone/>
              <wp:docPr id="87" name="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8040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B1377" id=" 12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3pt,732.7pt" to="575.35pt,732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9305290</wp:posOffset>
              </wp:positionV>
              <wp:extent cx="2615565" cy="635"/>
              <wp:effectExtent l="0" t="0" r="0" b="0"/>
              <wp:wrapNone/>
              <wp:docPr id="86" name="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1556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B0D29D" id=" 12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32.7pt" to="262.95pt,732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" strokeweight="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page">
                <wp:posOffset>5502910</wp:posOffset>
              </wp:positionH>
              <wp:positionV relativeFrom="page">
                <wp:posOffset>8944610</wp:posOffset>
              </wp:positionV>
              <wp:extent cx="635" cy="898525"/>
              <wp:effectExtent l="0" t="0" r="18415" b="0"/>
              <wp:wrapNone/>
              <wp:docPr id="85" name="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35" cy="898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A7117" id=" 119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3pt,704.3pt" to="433.35pt,775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5683250</wp:posOffset>
              </wp:positionH>
              <wp:positionV relativeFrom="page">
                <wp:posOffset>9123045</wp:posOffset>
              </wp:positionV>
              <wp:extent cx="635" cy="180975"/>
              <wp:effectExtent l="0" t="0" r="18415" b="9525"/>
              <wp:wrapNone/>
              <wp:docPr id="84" name="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105104" id=" 11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7.5pt,718.35pt" to="447.55pt,732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page">
                <wp:posOffset>6043930</wp:posOffset>
              </wp:positionH>
              <wp:positionV relativeFrom="page">
                <wp:posOffset>8944610</wp:posOffset>
              </wp:positionV>
              <wp:extent cx="635" cy="361315"/>
              <wp:effectExtent l="0" t="0" r="18415" b="635"/>
              <wp:wrapNone/>
              <wp:docPr id="83" name="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35" cy="3613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3D316" id=" 116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5.9pt,704.3pt" to="475.95pt,732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page">
                <wp:posOffset>6584950</wp:posOffset>
              </wp:positionH>
              <wp:positionV relativeFrom="page">
                <wp:posOffset>8944610</wp:posOffset>
              </wp:positionV>
              <wp:extent cx="635" cy="361315"/>
              <wp:effectExtent l="0" t="0" r="18415" b="635"/>
              <wp:wrapNone/>
              <wp:docPr id="82" name="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35" cy="3613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18006" id=" 115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8.5pt,704.3pt" to="518.55pt,732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8403590</wp:posOffset>
              </wp:positionV>
              <wp:extent cx="6583045" cy="635"/>
              <wp:effectExtent l="0" t="0" r="0" b="0"/>
              <wp:wrapNone/>
              <wp:docPr id="81" name="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2AAFC" id=" 11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661.7pt" to="575.35pt,661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8583930</wp:posOffset>
              </wp:positionV>
              <wp:extent cx="2615565" cy="635"/>
              <wp:effectExtent l="0" t="0" r="0" b="0"/>
              <wp:wrapNone/>
              <wp:docPr id="80" name="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1556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A7D1E" id=" 11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675.9pt" to="262.95pt,675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" strokeweight="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9124950</wp:posOffset>
              </wp:positionV>
              <wp:extent cx="2615565" cy="635"/>
              <wp:effectExtent l="0" t="0" r="0" b="0"/>
              <wp:wrapNone/>
              <wp:docPr id="79" name="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1556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E934C" id=" 11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18.5pt" to="262.95pt,718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" strokeweight="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8764270</wp:posOffset>
              </wp:positionV>
              <wp:extent cx="2615565" cy="635"/>
              <wp:effectExtent l="0" t="0" r="0" b="0"/>
              <wp:wrapNone/>
              <wp:docPr id="78" name="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1556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CBF46" id=" 11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690.1pt" to="262.95pt,690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>
              <wp:simplePos x="0" y="0"/>
              <wp:positionH relativeFrom="page">
                <wp:posOffset>3338830</wp:posOffset>
              </wp:positionH>
              <wp:positionV relativeFrom="page">
                <wp:posOffset>8403590</wp:posOffset>
              </wp:positionV>
              <wp:extent cx="635" cy="1439545"/>
              <wp:effectExtent l="0" t="0" r="18415" b="8255"/>
              <wp:wrapNone/>
              <wp:docPr id="77" name="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BACD7" id=" 110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2.9pt,661.7pt" to="262.95pt,775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>
              <wp:simplePos x="0" y="0"/>
              <wp:positionH relativeFrom="page">
                <wp:posOffset>2887980</wp:posOffset>
              </wp:positionH>
              <wp:positionV relativeFrom="page">
                <wp:posOffset>8403590</wp:posOffset>
              </wp:positionV>
              <wp:extent cx="635" cy="1439545"/>
              <wp:effectExtent l="0" t="0" r="18415" b="8255"/>
              <wp:wrapNone/>
              <wp:docPr id="76" name="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E9186" id=" 109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7.4pt,661.7pt" to="227.45pt,775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>
              <wp:simplePos x="0" y="0"/>
              <wp:positionH relativeFrom="page">
                <wp:posOffset>2355215</wp:posOffset>
              </wp:positionH>
              <wp:positionV relativeFrom="page">
                <wp:posOffset>8397240</wp:posOffset>
              </wp:positionV>
              <wp:extent cx="0" cy="1447800"/>
              <wp:effectExtent l="0" t="0" r="19050" b="0"/>
              <wp:wrapNone/>
              <wp:docPr id="75" name="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 flipV="1">
                        <a:off x="0" y="0"/>
                        <a:ext cx="0" cy="14478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4F98F" id=" 108" o:spid="_x0000_s1026" style="position:absolute;flip:x y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5.45pt,661.2pt" to="185.45pt,775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>
              <wp:simplePos x="0" y="0"/>
              <wp:positionH relativeFrom="page">
                <wp:posOffset>1086485</wp:posOffset>
              </wp:positionH>
              <wp:positionV relativeFrom="page">
                <wp:posOffset>8403590</wp:posOffset>
              </wp:positionV>
              <wp:extent cx="635" cy="541655"/>
              <wp:effectExtent l="0" t="0" r="18415" b="0"/>
              <wp:wrapNone/>
              <wp:docPr id="74" name="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65D96" id=" 107" o:spid="_x0000_s1026" style="position:absolute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55pt,661.7pt" to="85.6pt,704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>
              <wp:simplePos x="0" y="0"/>
              <wp:positionH relativeFrom="page">
                <wp:posOffset>1535430</wp:posOffset>
              </wp:positionH>
              <wp:positionV relativeFrom="page">
                <wp:posOffset>8403590</wp:posOffset>
              </wp:positionV>
              <wp:extent cx="635" cy="1439545"/>
              <wp:effectExtent l="0" t="0" r="18415" b="8255"/>
              <wp:wrapNone/>
              <wp:docPr id="73" name="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F589A" id=" 106" o:spid="_x0000_s1026" style="position:absolute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0.9pt,661.7pt" to="120.95pt,775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8944610</wp:posOffset>
              </wp:positionV>
              <wp:extent cx="6583045" cy="635"/>
              <wp:effectExtent l="0" t="0" r="0" b="0"/>
              <wp:wrapNone/>
              <wp:docPr id="72" name="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BF0F7C" id=" 105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04.3pt" to="575.35pt,704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>
              <wp:simplePos x="0" y="0"/>
              <wp:positionH relativeFrom="page">
                <wp:posOffset>5502910</wp:posOffset>
              </wp:positionH>
              <wp:positionV relativeFrom="page">
                <wp:posOffset>9123045</wp:posOffset>
              </wp:positionV>
              <wp:extent cx="1804035" cy="635"/>
              <wp:effectExtent l="0" t="0" r="0" b="0"/>
              <wp:wrapNone/>
              <wp:docPr id="71" name="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8040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0F8F1" id=" 104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3pt,718.35pt" to="575.35pt,718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9665970</wp:posOffset>
              </wp:positionV>
              <wp:extent cx="2615565" cy="635"/>
              <wp:effectExtent l="0" t="0" r="0" b="0"/>
              <wp:wrapNone/>
              <wp:docPr id="70" name="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1556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13539" id=" 10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61.1pt" to="262.95pt,761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" strokeweight="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9485630</wp:posOffset>
              </wp:positionV>
              <wp:extent cx="2615565" cy="635"/>
              <wp:effectExtent l="0" t="0" r="0" b="0"/>
              <wp:wrapNone/>
              <wp:docPr id="69" name="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1556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B1CC3B" id=" 100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46.9pt" to="262.95pt,746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" strokeweight="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>
              <wp:simplePos x="0" y="0"/>
              <wp:positionH relativeFrom="page">
                <wp:posOffset>3338830</wp:posOffset>
              </wp:positionH>
              <wp:positionV relativeFrom="page">
                <wp:posOffset>8944610</wp:posOffset>
              </wp:positionV>
              <wp:extent cx="2164715" cy="902335"/>
              <wp:effectExtent l="0" t="0" r="0" b="0"/>
              <wp:wrapNone/>
              <wp:docPr id="68" name="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164715" cy="902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pStyle w:val="a6"/>
                          </w:pPr>
                          <w:r>
                            <w:t>Устройство управления пассажирским лифтом с</w:t>
                          </w:r>
                          <w:r>
                            <w:t>е</w:t>
                          </w:r>
                          <w:r>
                            <w:t>рии УКЛ</w:t>
                          </w:r>
                        </w:p>
                        <w:p w:rsidR="00443E97" w:rsidRDefault="00443E97">
                          <w:pPr>
                            <w:pStyle w:val="1"/>
                          </w:pPr>
                          <w:r>
                            <w:t>Руководство по эксплуатации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97" o:spid="_x0000_s1049" style="position:absolute;margin-left:262.9pt;margin-top:704.3pt;width:170.45pt;height:71.05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pStyle w:val="a6"/>
                    </w:pPr>
                    <w:r>
                      <w:t>Устройство управления пассажирским лифтом с</w:t>
                    </w:r>
                    <w:r>
                      <w:t>е</w:t>
                    </w:r>
                    <w:r>
                      <w:t>рии УКЛ</w:t>
                    </w:r>
                  </w:p>
                  <w:p w:rsidR="00443E97" w:rsidRDefault="00443E97">
                    <w:pPr>
                      <w:pStyle w:val="1"/>
                    </w:pPr>
                    <w:r>
                      <w:t>Руководство по эксплуатации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9665970</wp:posOffset>
              </wp:positionV>
              <wp:extent cx="812165" cy="180975"/>
              <wp:effectExtent l="0" t="0" r="0" b="0"/>
              <wp:wrapNone/>
              <wp:docPr id="67" name="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12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r>
                            <w:rPr>
                              <w:sz w:val="24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83" o:spid="_x0000_s1050" style="position:absolute;margin-left:57pt;margin-top:761.1pt;width:63.95pt;height:14.25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" filled="f" stroked="f" strokeweight=".5pt">
              <v:path arrowok="t"/>
              <v:textbox inset="1pt,1pt,1pt,1pt">
                <w:txbxContent>
                  <w:p w:rsidR="00443E97" w:rsidRDefault="00443E97">
                    <w:r>
                      <w:rPr>
                        <w:sz w:val="24"/>
                      </w:rPr>
                      <w:t>Утв.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9485630</wp:posOffset>
              </wp:positionV>
              <wp:extent cx="812165" cy="180975"/>
              <wp:effectExtent l="0" t="0" r="0" b="0"/>
              <wp:wrapNone/>
              <wp:docPr id="66" name="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12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r>
                            <w:rPr>
                              <w:sz w:val="24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82" o:spid="_x0000_s1051" style="position:absolute;margin-left:57pt;margin-top:746.9pt;width:63.95pt;height:14.25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" filled="f" stroked="f" strokeweight=".5pt">
              <v:path arrowok="t"/>
              <v:textbox inset="1pt,1pt,1pt,1pt">
                <w:txbxContent>
                  <w:p w:rsidR="00443E97" w:rsidRDefault="00443E97">
                    <w:r>
                      <w:rPr>
                        <w:sz w:val="24"/>
                      </w:rPr>
                      <w:t>Н. 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8944610</wp:posOffset>
              </wp:positionV>
              <wp:extent cx="812165" cy="180975"/>
              <wp:effectExtent l="0" t="0" r="0" b="0"/>
              <wp:wrapNone/>
              <wp:docPr id="65" name="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12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81" o:spid="_x0000_s1052" style="position:absolute;margin-left:57pt;margin-top:704.3pt;width:63.95pt;height:14.25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Разраб.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888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8764270</wp:posOffset>
              </wp:positionV>
              <wp:extent cx="361315" cy="180975"/>
              <wp:effectExtent l="0" t="0" r="0" b="0"/>
              <wp:wrapNone/>
              <wp:docPr id="64" name="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13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80" o:spid="_x0000_s1053" style="position:absolute;margin-left:57pt;margin-top:690.1pt;width:28.45pt;height:14.25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9124950</wp:posOffset>
              </wp:positionV>
              <wp:extent cx="812165" cy="180975"/>
              <wp:effectExtent l="0" t="0" r="0" b="0"/>
              <wp:wrapNone/>
              <wp:docPr id="63" name="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12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r>
                            <w:rPr>
                              <w:sz w:val="24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79" o:spid="_x0000_s1054" style="position:absolute;margin-left:57pt;margin-top:718.5pt;width:63.95pt;height:14.2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" filled="f" stroked="f" strokeweight=".5pt">
              <v:path arrowok="t"/>
              <v:textbox inset="1pt,1pt,1pt,1pt">
                <w:txbxContent>
                  <w:p w:rsidR="00443E97" w:rsidRDefault="00443E97">
                    <w:r>
                      <w:rPr>
                        <w:sz w:val="24"/>
                      </w:rPr>
                      <w:t>Пров.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840" behindDoc="1" locked="0" layoutInCell="1" allowOverlap="1">
              <wp:simplePos x="0" y="0"/>
              <wp:positionH relativeFrom="page">
                <wp:posOffset>2887980</wp:posOffset>
              </wp:positionH>
              <wp:positionV relativeFrom="page">
                <wp:posOffset>8764270</wp:posOffset>
              </wp:positionV>
              <wp:extent cx="451485" cy="180975"/>
              <wp:effectExtent l="0" t="0" r="0" b="0"/>
              <wp:wrapNone/>
              <wp:docPr id="62" name="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78" o:spid="_x0000_s1055" style="position:absolute;margin-left:227.4pt;margin-top:690.1pt;width:35.55pt;height:14.2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8816" behindDoc="1" locked="0" layoutInCell="1" allowOverlap="1">
              <wp:simplePos x="0" y="0"/>
              <wp:positionH relativeFrom="page">
                <wp:posOffset>2346960</wp:posOffset>
              </wp:positionH>
              <wp:positionV relativeFrom="page">
                <wp:posOffset>8764270</wp:posOffset>
              </wp:positionV>
              <wp:extent cx="541655" cy="180975"/>
              <wp:effectExtent l="0" t="0" r="0" b="0"/>
              <wp:wrapNone/>
              <wp:docPr id="61" name="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16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77" o:spid="_x0000_s1056" style="position:absolute;margin-left:184.8pt;margin-top:690.1pt;width:42.65pt;height:14.25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792" behindDoc="1" locked="0" layoutInCell="1" allowOverlap="1">
              <wp:simplePos x="0" y="0"/>
              <wp:positionH relativeFrom="page">
                <wp:posOffset>1535430</wp:posOffset>
              </wp:positionH>
              <wp:positionV relativeFrom="page">
                <wp:posOffset>8764270</wp:posOffset>
              </wp:positionV>
              <wp:extent cx="812165" cy="180975"/>
              <wp:effectExtent l="0" t="0" r="0" b="0"/>
              <wp:wrapNone/>
              <wp:docPr id="60" name="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12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76" o:spid="_x0000_s1057" style="position:absolute;margin-left:120.9pt;margin-top:690.1pt;width:63.95pt;height:14.25pt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6768" behindDoc="1" locked="0" layoutInCell="1" allowOverlap="1">
              <wp:simplePos x="0" y="0"/>
              <wp:positionH relativeFrom="page">
                <wp:posOffset>6043930</wp:posOffset>
              </wp:positionH>
              <wp:positionV relativeFrom="page">
                <wp:posOffset>8944610</wp:posOffset>
              </wp:positionV>
              <wp:extent cx="541655" cy="180975"/>
              <wp:effectExtent l="0" t="0" r="0" b="0"/>
              <wp:wrapNone/>
              <wp:docPr id="59" name="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16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75" o:spid="_x0000_s1058" style="position:absolute;margin-left:475.9pt;margin-top:704.3pt;width:42.65pt;height:14.25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744" behindDoc="1" locked="0" layoutInCell="1" allowOverlap="1">
              <wp:simplePos x="0" y="0"/>
              <wp:positionH relativeFrom="page">
                <wp:posOffset>5502910</wp:posOffset>
              </wp:positionH>
              <wp:positionV relativeFrom="page">
                <wp:posOffset>9124950</wp:posOffset>
              </wp:positionV>
              <wp:extent cx="180975" cy="180975"/>
              <wp:effectExtent l="0" t="0" r="0" b="0"/>
              <wp:wrapNone/>
              <wp:docPr id="58" name="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pStyle w:val="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74" o:spid="_x0000_s1059" style="position:absolute;margin-left:433.3pt;margin-top:718.5pt;width:14.25pt;height:14.25pt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pStyle w:val="1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4720" behindDoc="1" locked="0" layoutInCell="1" allowOverlap="1">
              <wp:simplePos x="0" y="0"/>
              <wp:positionH relativeFrom="page">
                <wp:posOffset>6043930</wp:posOffset>
              </wp:positionH>
              <wp:positionV relativeFrom="page">
                <wp:posOffset>9124950</wp:posOffset>
              </wp:positionV>
              <wp:extent cx="541655" cy="180975"/>
              <wp:effectExtent l="0" t="0" r="0" b="0"/>
              <wp:wrapNone/>
              <wp:docPr id="57" name="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16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Style w:val="a4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  <w:sz w:val="24"/>
                            </w:rPr>
                            <w:fldChar w:fldCharType="separate"/>
                          </w:r>
                          <w:r w:rsidR="00137420">
                            <w:rPr>
                              <w:rStyle w:val="a4"/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rStyle w:val="a4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73" o:spid="_x0000_s1060" style="position:absolute;margin-left:475.9pt;margin-top:718.5pt;width:42.65pt;height:14.25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Style w:val="a4"/>
                        <w:sz w:val="24"/>
                      </w:rPr>
                      <w:fldChar w:fldCharType="begin"/>
                    </w:r>
                    <w:r>
                      <w:rPr>
                        <w:rStyle w:val="a4"/>
                        <w:sz w:val="24"/>
                      </w:rPr>
                      <w:instrText xml:space="preserve"> PAGE </w:instrText>
                    </w:r>
                    <w:r>
                      <w:rPr>
                        <w:rStyle w:val="a4"/>
                        <w:sz w:val="24"/>
                      </w:rPr>
                      <w:fldChar w:fldCharType="separate"/>
                    </w:r>
                    <w:r w:rsidR="00137420">
                      <w:rPr>
                        <w:rStyle w:val="a4"/>
                        <w:noProof/>
                        <w:sz w:val="24"/>
                      </w:rPr>
                      <w:t>2</w:t>
                    </w:r>
                    <w:r>
                      <w:rPr>
                        <w:rStyle w:val="a4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696" behindDoc="1" locked="0" layoutInCell="1" allowOverlap="1">
              <wp:simplePos x="0" y="0"/>
              <wp:positionH relativeFrom="page">
                <wp:posOffset>6584950</wp:posOffset>
              </wp:positionH>
              <wp:positionV relativeFrom="page">
                <wp:posOffset>9124950</wp:posOffset>
              </wp:positionV>
              <wp:extent cx="721995" cy="180975"/>
              <wp:effectExtent l="0" t="0" r="0" b="0"/>
              <wp:wrapNone/>
              <wp:docPr id="56" name="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9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Style w:val="a4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Style w:val="a4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  <w:noProof/>
                              <w:sz w:val="24"/>
                            </w:rPr>
                            <w:t>47</w:t>
                          </w:r>
                          <w:r>
                            <w:rPr>
                              <w:rStyle w:val="a4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71" o:spid="_x0000_s1061" style="position:absolute;margin-left:518.5pt;margin-top:718.5pt;width:56.85pt;height:14.25pt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Style w:val="a4"/>
                        <w:sz w:val="24"/>
                      </w:rPr>
                      <w:fldChar w:fldCharType="begin"/>
                    </w:r>
                    <w:r>
                      <w:rPr>
                        <w:rStyle w:val="a4"/>
                        <w:sz w:val="24"/>
                      </w:rPr>
                      <w:instrText xml:space="preserve"> NUMPAGES </w:instrText>
                    </w:r>
                    <w:r>
                      <w:rPr>
                        <w:rStyle w:val="a4"/>
                        <w:sz w:val="24"/>
                      </w:rPr>
                      <w:fldChar w:fldCharType="separate"/>
                    </w:r>
                    <w:r>
                      <w:rPr>
                        <w:rStyle w:val="a4"/>
                        <w:noProof/>
                        <w:sz w:val="24"/>
                      </w:rPr>
                      <w:t>47</w:t>
                    </w:r>
                    <w:r>
                      <w:rPr>
                        <w:rStyle w:val="a4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2672" behindDoc="1" locked="0" layoutInCell="1" allowOverlap="1">
              <wp:simplePos x="0" y="0"/>
              <wp:positionH relativeFrom="page">
                <wp:posOffset>5502910</wp:posOffset>
              </wp:positionH>
              <wp:positionV relativeFrom="page">
                <wp:posOffset>8944610</wp:posOffset>
              </wp:positionV>
              <wp:extent cx="541655" cy="180975"/>
              <wp:effectExtent l="0" t="0" r="0" b="0"/>
              <wp:wrapNone/>
              <wp:docPr id="55" name="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16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70" o:spid="_x0000_s1062" style="position:absolute;margin-left:433.3pt;margin-top:704.3pt;width:42.65pt;height:14.25pt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Лит.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648" behindDoc="1" locked="0" layoutInCell="1" allowOverlap="1">
              <wp:simplePos x="0" y="0"/>
              <wp:positionH relativeFrom="page">
                <wp:posOffset>6584950</wp:posOffset>
              </wp:positionH>
              <wp:positionV relativeFrom="page">
                <wp:posOffset>8944610</wp:posOffset>
              </wp:positionV>
              <wp:extent cx="721995" cy="180975"/>
              <wp:effectExtent l="0" t="0" r="0" b="0"/>
              <wp:wrapNone/>
              <wp:docPr id="54" name="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9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69" o:spid="_x0000_s1063" style="position:absolute;margin-left:518.5pt;margin-top:704.3pt;width:56.85pt;height:14.25pt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Листов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0624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8764270</wp:posOffset>
              </wp:positionV>
              <wp:extent cx="451485" cy="180975"/>
              <wp:effectExtent l="0" t="0" r="0" b="0"/>
              <wp:wrapNone/>
              <wp:docPr id="53" name="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33" o:spid="_x0000_s1064" style="position:absolute;margin-left:85.4pt;margin-top:690.1pt;width:35.55pt;height:14.25pt;z-index:-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288" behindDoc="0" locked="0" layoutInCell="1" allowOverlap="1">
              <wp:simplePos x="0" y="0"/>
              <wp:positionH relativeFrom="column">
                <wp:posOffset>4961890</wp:posOffset>
              </wp:positionH>
              <wp:positionV relativeFrom="paragraph">
                <wp:posOffset>-521970</wp:posOffset>
              </wp:positionV>
              <wp:extent cx="2540" cy="434975"/>
              <wp:effectExtent l="0" t="0" r="16510" b="3175"/>
              <wp:wrapNone/>
              <wp:docPr id="52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254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81B74" id=" 10" o:spid="_x0000_s1026" style="position:absolute;flip:x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7pt,-41.1pt" to="390.9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5264" behindDoc="0" locked="0" layoutInCell="1" allowOverlap="1">
              <wp:simplePos x="0" y="0"/>
              <wp:positionH relativeFrom="column">
                <wp:posOffset>3516630</wp:posOffset>
              </wp:positionH>
              <wp:positionV relativeFrom="paragraph">
                <wp:posOffset>-521970</wp:posOffset>
              </wp:positionV>
              <wp:extent cx="0" cy="434975"/>
              <wp:effectExtent l="0" t="0" r="19050" b="3175"/>
              <wp:wrapNone/>
              <wp:docPr id="51" name="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99F9C" id=" 9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9pt,-41.1pt" to="276.9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240" behindDoc="0" locked="0" layoutInCell="1" allowOverlap="1">
              <wp:simplePos x="0" y="0"/>
              <wp:positionH relativeFrom="column">
                <wp:posOffset>2068830</wp:posOffset>
              </wp:positionH>
              <wp:positionV relativeFrom="paragraph">
                <wp:posOffset>-521970</wp:posOffset>
              </wp:positionV>
              <wp:extent cx="0" cy="434975"/>
              <wp:effectExtent l="0" t="0" r="19050" b="3175"/>
              <wp:wrapNone/>
              <wp:docPr id="50" name="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74440" id=" 8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pt,-41.1pt" to="162.9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3216" behindDoc="0" locked="0" layoutInCell="1" allowOverlap="1">
              <wp:simplePos x="0" y="0"/>
              <wp:positionH relativeFrom="column">
                <wp:posOffset>802005</wp:posOffset>
              </wp:positionH>
              <wp:positionV relativeFrom="paragraph">
                <wp:posOffset>-521970</wp:posOffset>
              </wp:positionV>
              <wp:extent cx="0" cy="434975"/>
              <wp:effectExtent l="0" t="0" r="19050" b="3175"/>
              <wp:wrapNone/>
              <wp:docPr id="49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B8F12" id=" 7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5pt,-41.1pt" to="63.15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16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-521970</wp:posOffset>
              </wp:positionV>
              <wp:extent cx="6583045" cy="635"/>
              <wp:effectExtent l="0" t="0" r="0" b="0"/>
              <wp:wrapNone/>
              <wp:docPr id="48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0C6DE" id=" 5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-41.1pt" to="490.3pt,-4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384" behindDoc="0" locked="0" layoutInCell="1" allowOverlap="1">
              <wp:simplePos x="0" y="0"/>
              <wp:positionH relativeFrom="column">
                <wp:posOffset>3518535</wp:posOffset>
              </wp:positionH>
              <wp:positionV relativeFrom="paragraph">
                <wp:posOffset>-267970</wp:posOffset>
              </wp:positionV>
              <wp:extent cx="1443355" cy="180975"/>
              <wp:effectExtent l="0" t="0" r="0" b="0"/>
              <wp:wrapNone/>
              <wp:docPr id="47" name="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433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4" o:spid="_x0000_s1065" style="position:absolute;margin-left:277.05pt;margin-top:-21.1pt;width:113.65pt;height:14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Инв. № дубл.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9360" behindDoc="0" locked="0" layoutInCell="1" allowOverlap="1">
              <wp:simplePos x="0" y="0"/>
              <wp:positionH relativeFrom="column">
                <wp:posOffset>2075815</wp:posOffset>
              </wp:positionH>
              <wp:positionV relativeFrom="paragraph">
                <wp:posOffset>-267970</wp:posOffset>
              </wp:positionV>
              <wp:extent cx="1443355" cy="180975"/>
              <wp:effectExtent l="0" t="0" r="0" b="0"/>
              <wp:wrapNone/>
              <wp:docPr id="46" name="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433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3" o:spid="_x0000_s1066" style="position:absolute;margin-left:163.45pt;margin-top:-21.1pt;width:113.65pt;height:14.2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Взам. инв.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336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-267970</wp:posOffset>
              </wp:positionV>
              <wp:extent cx="1172845" cy="180975"/>
              <wp:effectExtent l="0" t="0" r="0" b="0"/>
              <wp:wrapNone/>
              <wp:docPr id="45" name="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728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2" o:spid="_x0000_s1067" style="position:absolute;margin-left:-28.25pt;margin-top:-21.1pt;width:92.35pt;height:14.2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7312" behindDoc="0" locked="0" layoutInCell="1" allowOverlap="1">
              <wp:simplePos x="0" y="0"/>
              <wp:positionH relativeFrom="column">
                <wp:posOffset>813435</wp:posOffset>
              </wp:positionH>
              <wp:positionV relativeFrom="paragraph">
                <wp:posOffset>-267970</wp:posOffset>
              </wp:positionV>
              <wp:extent cx="1263015" cy="180975"/>
              <wp:effectExtent l="0" t="0" r="0" b="0"/>
              <wp:wrapNone/>
              <wp:docPr id="44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630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pStyle w:val="1"/>
                          </w:pPr>
                          <w:r>
                            <w:t>Подп. и 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1" o:spid="_x0000_s1068" style="position:absolute;margin-left:64.05pt;margin-top:-21.1pt;width:99.45pt;height:14.2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pStyle w:val="1"/>
                    </w:pPr>
                    <w:r>
                      <w:t>Подп.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192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-87630</wp:posOffset>
              </wp:positionV>
              <wp:extent cx="6583045" cy="635"/>
              <wp:effectExtent l="0" t="0" r="0" b="0"/>
              <wp:wrapNone/>
              <wp:docPr id="43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CAF99" id=" 6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-6.9pt" to="490.1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0144" behindDoc="0" locked="0" layoutInCell="1" allowOverlap="1">
              <wp:simplePos x="0" y="0"/>
              <wp:positionH relativeFrom="column">
                <wp:posOffset>5231765</wp:posOffset>
              </wp:positionH>
              <wp:positionV relativeFrom="paragraph">
                <wp:posOffset>-87630</wp:posOffset>
              </wp:positionV>
              <wp:extent cx="992505" cy="180975"/>
              <wp:effectExtent l="0" t="0" r="0" b="0"/>
              <wp:wrapNone/>
              <wp:docPr id="42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925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t>Формат А4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4" o:spid="_x0000_s1069" style="position:absolute;margin-left:411.95pt;margin-top:-6.9pt;width:78.15pt;height:14.2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t>Формат А4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9120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-267970</wp:posOffset>
              </wp:positionV>
              <wp:extent cx="6583045" cy="635"/>
              <wp:effectExtent l="0" t="0" r="0" b="0"/>
              <wp:wrapNone/>
              <wp:docPr id="41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A2051" id=" 3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-21.1pt" to="490.1pt,-2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600" behindDoc="1" locked="0" layoutInCell="0" allowOverlap="1">
              <wp:simplePos x="0" y="0"/>
              <wp:positionH relativeFrom="page">
                <wp:posOffset>6041390</wp:posOffset>
              </wp:positionH>
              <wp:positionV relativeFrom="page">
                <wp:posOffset>10099040</wp:posOffset>
              </wp:positionV>
              <wp:extent cx="1263015" cy="180975"/>
              <wp:effectExtent l="0" t="0" r="0" b="0"/>
              <wp:wrapNone/>
              <wp:docPr id="40" name="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630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99" o:spid="_x0000_s1070" style="position:absolute;margin-left:475.7pt;margin-top:795.2pt;width:99.45pt;height:14.25pt;z-index:-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" o:allowincell="f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E97" w:rsidRDefault="004B0A9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>
              <wp:simplePos x="0" y="0"/>
              <wp:positionH relativeFrom="page">
                <wp:posOffset>5502910</wp:posOffset>
              </wp:positionH>
              <wp:positionV relativeFrom="page">
                <wp:posOffset>9300845</wp:posOffset>
              </wp:positionV>
              <wp:extent cx="1804035" cy="635"/>
              <wp:effectExtent l="0" t="0" r="0" b="0"/>
              <wp:wrapNone/>
              <wp:docPr id="33" name="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80403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1F0FF" id=" 123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3pt,732.35pt" to="575.35pt,732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" strokeweight="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>
              <wp:simplePos x="0" y="0"/>
              <wp:positionH relativeFrom="column">
                <wp:posOffset>1344930</wp:posOffset>
              </wp:positionH>
              <wp:positionV relativeFrom="paragraph">
                <wp:posOffset>-702945</wp:posOffset>
              </wp:positionV>
              <wp:extent cx="541655" cy="180975"/>
              <wp:effectExtent l="0" t="0" r="0" b="0"/>
              <wp:wrapNone/>
              <wp:docPr id="32" name="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16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66" o:spid="_x0000_s1071" style="position:absolute;margin-left:105.9pt;margin-top:-55.35pt;width:42.6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>
              <wp:simplePos x="0" y="0"/>
              <wp:positionH relativeFrom="column">
                <wp:posOffset>440055</wp:posOffset>
              </wp:positionH>
              <wp:positionV relativeFrom="paragraph">
                <wp:posOffset>-702945</wp:posOffset>
              </wp:positionV>
              <wp:extent cx="902335" cy="180975"/>
              <wp:effectExtent l="0" t="0" r="0" b="0"/>
              <wp:wrapNone/>
              <wp:docPr id="31" name="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23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65" o:spid="_x0000_s1072" style="position:absolute;margin-left:34.65pt;margin-top:-55.35pt;width:71.0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-702945</wp:posOffset>
              </wp:positionV>
              <wp:extent cx="361315" cy="180975"/>
              <wp:effectExtent l="0" t="0" r="0" b="0"/>
              <wp:wrapNone/>
              <wp:docPr id="30" name="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13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64" o:spid="_x0000_s1073" style="position:absolute;margin-left:-28.05pt;margin-top:-55.35pt;width:28.4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>
              <wp:simplePos x="0" y="0"/>
              <wp:positionH relativeFrom="column">
                <wp:posOffset>5715</wp:posOffset>
              </wp:positionH>
              <wp:positionV relativeFrom="paragraph">
                <wp:posOffset>-702945</wp:posOffset>
              </wp:positionV>
              <wp:extent cx="451485" cy="180975"/>
              <wp:effectExtent l="0" t="0" r="0" b="0"/>
              <wp:wrapNone/>
              <wp:docPr id="29" name="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63" o:spid="_x0000_s1074" style="position:absolute;margin-left:.45pt;margin-top:-55.35pt;width:35.5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-1066165</wp:posOffset>
              </wp:positionV>
              <wp:extent cx="451485" cy="180975"/>
              <wp:effectExtent l="0" t="0" r="0" b="0"/>
              <wp:wrapNone/>
              <wp:docPr id="28" name="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68" o:spid="_x0000_s1075" style="position:absolute;margin-left:454.75pt;margin-top:-83.95pt;width:35.5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>
              <wp:simplePos x="0" y="0"/>
              <wp:positionH relativeFrom="column">
                <wp:posOffset>1887855</wp:posOffset>
              </wp:positionH>
              <wp:positionV relativeFrom="paragraph">
                <wp:posOffset>-702945</wp:posOffset>
              </wp:positionV>
              <wp:extent cx="451485" cy="180975"/>
              <wp:effectExtent l="0" t="0" r="0" b="0"/>
              <wp:wrapNone/>
              <wp:docPr id="27" name="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67" o:spid="_x0000_s1076" style="position:absolute;margin-left:148.65pt;margin-top:-55.35pt;width:35.5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>
              <wp:simplePos x="0" y="0"/>
              <wp:positionH relativeFrom="column">
                <wp:posOffset>2348865</wp:posOffset>
              </wp:positionH>
              <wp:positionV relativeFrom="paragraph">
                <wp:posOffset>-975995</wp:posOffset>
              </wp:positionV>
              <wp:extent cx="3336925" cy="271145"/>
              <wp:effectExtent l="0" t="0" r="0" b="0"/>
              <wp:wrapNone/>
              <wp:docPr id="26" name="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369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АЕИГ.656353.039 РЭ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62" o:spid="_x0000_s1077" style="position:absolute;margin-left:184.95pt;margin-top:-76.85pt;width:262.75pt;height:21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АЕИГ.656353.039 РЭ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-795655</wp:posOffset>
              </wp:positionV>
              <wp:extent cx="451485" cy="180975"/>
              <wp:effectExtent l="0" t="0" r="0" b="0"/>
              <wp:wrapNone/>
              <wp:docPr id="25" name="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1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Style w:val="a4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  <w:sz w:val="24"/>
                            </w:rPr>
                            <w:fldChar w:fldCharType="separate"/>
                          </w:r>
                          <w:r w:rsidR="00137420">
                            <w:rPr>
                              <w:rStyle w:val="a4"/>
                              <w:noProof/>
                              <w:sz w:val="24"/>
                            </w:rPr>
                            <w:t>3</w:t>
                          </w:r>
                          <w:r>
                            <w:rPr>
                              <w:rStyle w:val="a4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61" o:spid="_x0000_s1078" style="position:absolute;margin-left:454.75pt;margin-top:-62.65pt;width:35.55pt;height:14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Style w:val="a4"/>
                        <w:sz w:val="24"/>
                      </w:rPr>
                      <w:fldChar w:fldCharType="begin"/>
                    </w:r>
                    <w:r>
                      <w:rPr>
                        <w:rStyle w:val="a4"/>
                        <w:sz w:val="24"/>
                      </w:rPr>
                      <w:instrText xml:space="preserve"> PAGE </w:instrText>
                    </w:r>
                    <w:r>
                      <w:rPr>
                        <w:rStyle w:val="a4"/>
                        <w:sz w:val="24"/>
                      </w:rPr>
                      <w:fldChar w:fldCharType="separate"/>
                    </w:r>
                    <w:r w:rsidR="00137420">
                      <w:rPr>
                        <w:rStyle w:val="a4"/>
                        <w:noProof/>
                        <w:sz w:val="24"/>
                      </w:rPr>
                      <w:t>3</w:t>
                    </w:r>
                    <w:r>
                      <w:rPr>
                        <w:rStyle w:val="a4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-885825</wp:posOffset>
              </wp:positionV>
              <wp:extent cx="451485" cy="635"/>
              <wp:effectExtent l="0" t="0" r="0" b="0"/>
              <wp:wrapNone/>
              <wp:docPr id="24" name="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5148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9B80B" id=" 60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75pt,-69.75pt" to="490.3pt,-69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-1066165</wp:posOffset>
              </wp:positionV>
              <wp:extent cx="635" cy="541655"/>
              <wp:effectExtent l="0" t="0" r="18415" b="10795"/>
              <wp:wrapNone/>
              <wp:docPr id="23" name="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10E0D" id=" 59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75pt,-83.95pt" to="454.8pt,-41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>
              <wp:simplePos x="0" y="0"/>
              <wp:positionH relativeFrom="column">
                <wp:posOffset>2349500</wp:posOffset>
              </wp:positionH>
              <wp:positionV relativeFrom="paragraph">
                <wp:posOffset>-1064895</wp:posOffset>
              </wp:positionV>
              <wp:extent cx="8890" cy="540385"/>
              <wp:effectExtent l="0" t="0" r="10160" b="12065"/>
              <wp:wrapNone/>
              <wp:docPr id="22" name="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8890" cy="5403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0FDD3" id=" 58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-83.85pt" to="185.7pt,-41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column">
                <wp:posOffset>1898015</wp:posOffset>
              </wp:positionH>
              <wp:positionV relativeFrom="paragraph">
                <wp:posOffset>-1066165</wp:posOffset>
              </wp:positionV>
              <wp:extent cx="635" cy="541655"/>
              <wp:effectExtent l="0" t="0" r="18415" b="10795"/>
              <wp:wrapNone/>
              <wp:docPr id="21" name="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83A1E" id=" 57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45pt,-83.95pt" to="149.5pt,-41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column">
                <wp:posOffset>455295</wp:posOffset>
              </wp:positionH>
              <wp:positionV relativeFrom="paragraph">
                <wp:posOffset>-1066165</wp:posOffset>
              </wp:positionV>
              <wp:extent cx="635" cy="541655"/>
              <wp:effectExtent l="0" t="0" r="18415" b="10795"/>
              <wp:wrapNone/>
              <wp:docPr id="20" name="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D35A2" id=" 5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5pt,-83.95pt" to="35.9pt,-41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column">
                <wp:posOffset>1356995</wp:posOffset>
              </wp:positionH>
              <wp:positionV relativeFrom="paragraph">
                <wp:posOffset>-1066165</wp:posOffset>
              </wp:positionV>
              <wp:extent cx="635" cy="541655"/>
              <wp:effectExtent l="0" t="0" r="18415" b="10795"/>
              <wp:wrapNone/>
              <wp:docPr id="19" name="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1C59C" id=" 5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85pt,-83.95pt" to="106.9pt,-41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-885825</wp:posOffset>
              </wp:positionV>
              <wp:extent cx="2705735" cy="635"/>
              <wp:effectExtent l="0" t="0" r="0" b="0"/>
              <wp:wrapNone/>
              <wp:docPr id="18" name="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7057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97B07" id=" 5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-69.75pt" to="185pt,-69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-1066165</wp:posOffset>
              </wp:positionV>
              <wp:extent cx="635" cy="541655"/>
              <wp:effectExtent l="0" t="0" r="18415" b="10795"/>
              <wp:wrapNone/>
              <wp:docPr id="17" name="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0BD95" id=" 5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83.95pt" to=".4pt,-41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-1066165</wp:posOffset>
              </wp:positionV>
              <wp:extent cx="6583045" cy="635"/>
              <wp:effectExtent l="0" t="0" r="0" b="0"/>
              <wp:wrapNone/>
              <wp:docPr id="16" name="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7B278" id=" 4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-83.95pt" to="490.3pt,-83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-705485</wp:posOffset>
              </wp:positionV>
              <wp:extent cx="2705735" cy="635"/>
              <wp:effectExtent l="0" t="0" r="0" b="0"/>
              <wp:wrapNone/>
              <wp:docPr id="15" name="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7057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BE8D9" id=" 41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-55.55pt" to="185pt,-55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-525145</wp:posOffset>
              </wp:positionV>
              <wp:extent cx="6583045" cy="635"/>
              <wp:effectExtent l="0" t="0" r="0" b="0"/>
              <wp:wrapNone/>
              <wp:docPr id="14" name="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9D87C" id=" 4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-41.35pt" to="490.3pt,-41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4961255</wp:posOffset>
              </wp:positionH>
              <wp:positionV relativeFrom="paragraph">
                <wp:posOffset>-267970</wp:posOffset>
              </wp:positionV>
              <wp:extent cx="1263015" cy="180975"/>
              <wp:effectExtent l="0" t="0" r="0" b="0"/>
              <wp:wrapNone/>
              <wp:docPr id="13" name="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630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Подп и 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52" o:spid="_x0000_s1079" style="position:absolute;margin-left:390.65pt;margin-top:-21.1pt;width:99.45pt;height:14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Подп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3518535</wp:posOffset>
              </wp:positionH>
              <wp:positionV relativeFrom="paragraph">
                <wp:posOffset>-267970</wp:posOffset>
              </wp:positionV>
              <wp:extent cx="1443355" cy="180975"/>
              <wp:effectExtent l="0" t="0" r="0" b="0"/>
              <wp:wrapNone/>
              <wp:docPr id="12" name="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433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51" o:spid="_x0000_s1080" style="position:absolute;margin-left:277.05pt;margin-top:-21.1pt;width:113.65pt;height:1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Инв. № дубл.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2077720</wp:posOffset>
              </wp:positionH>
              <wp:positionV relativeFrom="paragraph">
                <wp:posOffset>-267970</wp:posOffset>
              </wp:positionV>
              <wp:extent cx="1443355" cy="180975"/>
              <wp:effectExtent l="0" t="0" r="0" b="0"/>
              <wp:wrapNone/>
              <wp:docPr id="11" name="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433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50" o:spid="_x0000_s1081" style="position:absolute;margin-left:163.6pt;margin-top:-21.1pt;width:113.65pt;height:1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Взам. инв.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-267970</wp:posOffset>
              </wp:positionV>
              <wp:extent cx="1172845" cy="180975"/>
              <wp:effectExtent l="0" t="0" r="0" b="0"/>
              <wp:wrapNone/>
              <wp:docPr id="10" name="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728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49" o:spid="_x0000_s1082" style="position:absolute;margin-left:-28.25pt;margin-top:-21.1pt;width:92.35pt;height:1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813435</wp:posOffset>
              </wp:positionH>
              <wp:positionV relativeFrom="paragraph">
                <wp:posOffset>-267970</wp:posOffset>
              </wp:positionV>
              <wp:extent cx="1263015" cy="180975"/>
              <wp:effectExtent l="0" t="0" r="0" b="0"/>
              <wp:wrapNone/>
              <wp:docPr id="9" name="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630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rPr>
                              <w:sz w:val="24"/>
                            </w:rPr>
                            <w:t>Подп и 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48" o:spid="_x0000_s1083" style="position:absolute;margin-left:64.05pt;margin-top:-21.1pt;width:99.45pt;height:1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rPr>
                        <w:sz w:val="24"/>
                      </w:rPr>
                      <w:t>Подп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4961890</wp:posOffset>
              </wp:positionH>
              <wp:positionV relativeFrom="paragraph">
                <wp:posOffset>-521970</wp:posOffset>
              </wp:positionV>
              <wp:extent cx="2540" cy="434975"/>
              <wp:effectExtent l="0" t="0" r="16510" b="3175"/>
              <wp:wrapNone/>
              <wp:docPr id="8" name="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254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8E7EA" id=" 47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7pt,-41.1pt" to="390.9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3516630</wp:posOffset>
              </wp:positionH>
              <wp:positionV relativeFrom="paragraph">
                <wp:posOffset>-521970</wp:posOffset>
              </wp:positionV>
              <wp:extent cx="0" cy="434975"/>
              <wp:effectExtent l="0" t="0" r="19050" b="3175"/>
              <wp:wrapNone/>
              <wp:docPr id="7" name="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68BD8" id=" 4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9pt,-41.1pt" to="276.9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2068830</wp:posOffset>
              </wp:positionH>
              <wp:positionV relativeFrom="paragraph">
                <wp:posOffset>-521970</wp:posOffset>
              </wp:positionV>
              <wp:extent cx="0" cy="434975"/>
              <wp:effectExtent l="0" t="0" r="19050" b="3175"/>
              <wp:wrapNone/>
              <wp:docPr id="6" name="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07D50" id=" 4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pt,-41.1pt" to="162.9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802005</wp:posOffset>
              </wp:positionH>
              <wp:positionV relativeFrom="paragraph">
                <wp:posOffset>-521970</wp:posOffset>
              </wp:positionV>
              <wp:extent cx="0" cy="434975"/>
              <wp:effectExtent l="0" t="0" r="19050" b="3175"/>
              <wp:wrapNone/>
              <wp:docPr id="5" name="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4349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A6B7" id=" 4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5pt,-41.1pt" to="63.15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-87630</wp:posOffset>
              </wp:positionV>
              <wp:extent cx="6583045" cy="635"/>
              <wp:effectExtent l="0" t="0" r="0" b="0"/>
              <wp:wrapNone/>
              <wp:docPr id="4" name="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DFB72" id=" 4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-6.9pt" to="490.1pt,-6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5231765</wp:posOffset>
              </wp:positionH>
              <wp:positionV relativeFrom="paragraph">
                <wp:posOffset>-87630</wp:posOffset>
              </wp:positionV>
              <wp:extent cx="992505" cy="180975"/>
              <wp:effectExtent l="0" t="0" r="0" b="0"/>
              <wp:wrapNone/>
              <wp:docPr id="3" name="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925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t>Формат А4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39" o:spid="_x0000_s1084" style="position:absolute;margin-left:411.95pt;margin-top:-6.9pt;width:78.1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" filled="f" stroked="f" strokeweight="1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t>Формат А4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-267970</wp:posOffset>
              </wp:positionV>
              <wp:extent cx="6583045" cy="635"/>
              <wp:effectExtent l="0" t="0" r="0" b="0"/>
              <wp:wrapNone/>
              <wp:docPr id="2" name="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5987E" id=" 3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-21.1pt" to="490.1pt,-2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B0A92">
      <w:r>
        <w:separator/>
      </w:r>
    </w:p>
  </w:footnote>
  <w:footnote w:type="continuationSeparator" w:id="0">
    <w:p w:rsidR="00000000" w:rsidRDefault="004B0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E97" w:rsidRDefault="004B0A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0550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253365</wp:posOffset>
              </wp:positionV>
              <wp:extent cx="6587490" cy="0"/>
              <wp:effectExtent l="0" t="0" r="0" b="0"/>
              <wp:wrapNone/>
              <wp:docPr id="104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5874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4D9AC" id=" 19" o:spid="_x0000_s1026" style="position:absolute;flip:y;z-index:-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19.95pt" to="575.7pt,19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1408" behindDoc="1" locked="0" layoutInCell="1" allowOverlap="1">
              <wp:simplePos x="0" y="0"/>
              <wp:positionH relativeFrom="page">
                <wp:posOffset>7311390</wp:posOffset>
              </wp:positionH>
              <wp:positionV relativeFrom="page">
                <wp:posOffset>253365</wp:posOffset>
              </wp:positionV>
              <wp:extent cx="0" cy="10026015"/>
              <wp:effectExtent l="0" t="0" r="19050" b="13335"/>
              <wp:wrapNone/>
              <wp:docPr id="103" name="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0" cy="100260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05C35" id=" 15" o:spid="_x0000_s1026" style="position:absolute;flip:x;z-index:-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7pt,19.95pt" to="575.7pt,809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3456" behindDoc="1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252730</wp:posOffset>
              </wp:positionV>
              <wp:extent cx="635" cy="10026650"/>
              <wp:effectExtent l="0" t="0" r="18415" b="0"/>
              <wp:wrapNone/>
              <wp:docPr id="102" name="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635" cy="10026650"/>
                      </a:xfrm>
                      <a:custGeom>
                        <a:avLst/>
                        <a:gdLst>
                          <a:gd name="T0" fmla="*/ 0 w 12"/>
                          <a:gd name="T1" fmla="*/ 0 h 16075"/>
                          <a:gd name="T2" fmla="*/ 12 w 12"/>
                          <a:gd name="T3" fmla="*/ 16075 h 1607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2" h="16075">
                            <a:moveTo>
                              <a:pt x="0" y="0"/>
                            </a:moveTo>
                            <a:lnTo>
                              <a:pt x="12" y="1607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83C97" id=" 17" o:spid="_x0000_s1026" style="position:absolute;margin-left:57pt;margin-top:19.9pt;width:.05pt;height:789.5pt;flip:x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,1607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" o:allowincell="f" path="m,l12,16075e" strokeweight="1.5pt">
              <v:stroke startarrowwidth="narrow" startarrowlength="short" endarrowwidth="narrow" endarrowlength="short"/>
              <v:path arrowok="t" o:connecttype="custom" o:connectlocs="0,0;635,10026650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552" behindDoc="1" locked="0" layoutInCell="0" allowOverlap="1">
              <wp:simplePos x="0" y="0"/>
              <wp:positionH relativeFrom="page">
                <wp:posOffset>6311900</wp:posOffset>
              </wp:positionH>
              <wp:positionV relativeFrom="page">
                <wp:posOffset>10279380</wp:posOffset>
              </wp:positionV>
              <wp:extent cx="992505" cy="180975"/>
              <wp:effectExtent l="0" t="0" r="0" b="0"/>
              <wp:wrapNone/>
              <wp:docPr id="101" name="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925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43E97" w:rsidRDefault="00443E97">
                          <w:pPr>
                            <w:jc w:val="center"/>
                          </w:pPr>
                          <w:r>
                            <w:t>Формат А4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21" o:spid="_x0000_s1040" style="position:absolute;margin-left:497pt;margin-top:809.4pt;width:78.15pt;height:14.25pt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" o:allowincell="f" filled="f" stroked="f" strokeweight=".5pt">
              <v:path arrowok="t"/>
              <v:textbox inset="1pt,1pt,1pt,1pt">
                <w:txbxContent>
                  <w:p w:rsidR="00443E97" w:rsidRDefault="00443E97">
                    <w:pPr>
                      <w:jc w:val="center"/>
                    </w:pPr>
                    <w:r>
                      <w:t>Формат А4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E97" w:rsidRDefault="004B0A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02432" behindDoc="1" locked="0" layoutInCell="0" allowOverlap="1">
              <wp:simplePos x="0" y="0"/>
              <wp:positionH relativeFrom="page">
                <wp:posOffset>7303770</wp:posOffset>
              </wp:positionH>
              <wp:positionV relativeFrom="page">
                <wp:posOffset>270510</wp:posOffset>
              </wp:positionV>
              <wp:extent cx="0" cy="10008870"/>
              <wp:effectExtent l="0" t="0" r="19050" b="11430"/>
              <wp:wrapNone/>
              <wp:docPr id="99" name="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088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B7B6F" id=" 16" o:spid="_x0000_s1026" style="position:absolute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1pt,21.3pt" to="575.1pt,809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" o:allowincell="f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480" behindDoc="1" locked="0" layoutInCell="0" allowOverlap="1">
              <wp:simplePos x="0" y="0"/>
              <wp:positionH relativeFrom="page">
                <wp:posOffset>721360</wp:posOffset>
              </wp:positionH>
              <wp:positionV relativeFrom="page">
                <wp:posOffset>270510</wp:posOffset>
              </wp:positionV>
              <wp:extent cx="2540" cy="10008870"/>
              <wp:effectExtent l="0" t="0" r="16510" b="11430"/>
              <wp:wrapNone/>
              <wp:docPr id="98" name="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40" cy="100088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FBBF1" id=" 18" o:spid="_x0000_s1026" style="position:absolute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21.3pt" to="57pt,809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" o:allowincell="f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6528" behindDoc="1" locked="0" layoutInCell="0" allowOverlap="1">
              <wp:simplePos x="0" y="0"/>
              <wp:positionH relativeFrom="page">
                <wp:posOffset>721360</wp:posOffset>
              </wp:positionH>
              <wp:positionV relativeFrom="page">
                <wp:posOffset>270510</wp:posOffset>
              </wp:positionV>
              <wp:extent cx="6583045" cy="635"/>
              <wp:effectExtent l="0" t="0" r="0" b="0"/>
              <wp:wrapNone/>
              <wp:docPr id="97" name="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361F3" id=" 20" o:spid="_x0000_s1026" style="position:absolute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21.3pt" to="575.15pt,21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" o:allowincell="f" strokeweight="1.5pt">
              <v:stroke startarrowwidth="narrow" startarrowlength="short" endarrowwidth="narrow" endarrowlength="short"/>
              <o:lock v:ext="edit" shapetype="f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E97" w:rsidRDefault="004B0A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>
              <wp:simplePos x="0" y="0"/>
              <wp:positionH relativeFrom="column">
                <wp:posOffset>-392430</wp:posOffset>
              </wp:positionH>
              <wp:positionV relativeFrom="paragraph">
                <wp:posOffset>73025</wp:posOffset>
              </wp:positionV>
              <wp:extent cx="6583045" cy="635"/>
              <wp:effectExtent l="0" t="0" r="0" b="0"/>
              <wp:wrapNone/>
              <wp:docPr id="39" name="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F67C0" id=" 133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9pt,5.75pt" to="487.45pt,5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>
              <wp:simplePos x="0" y="0"/>
              <wp:positionH relativeFrom="column">
                <wp:posOffset>-392430</wp:posOffset>
              </wp:positionH>
              <wp:positionV relativeFrom="paragraph">
                <wp:posOffset>73025</wp:posOffset>
              </wp:positionV>
              <wp:extent cx="2540" cy="10008870"/>
              <wp:effectExtent l="0" t="0" r="16510" b="11430"/>
              <wp:wrapNone/>
              <wp:docPr id="38" name="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40" cy="100088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0C04E" id=" 132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9pt,5.75pt" to="-30.7pt,793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>
              <wp:simplePos x="0" y="0"/>
              <wp:positionH relativeFrom="column">
                <wp:posOffset>6189980</wp:posOffset>
              </wp:positionH>
              <wp:positionV relativeFrom="paragraph">
                <wp:posOffset>73025</wp:posOffset>
              </wp:positionV>
              <wp:extent cx="0" cy="10008870"/>
              <wp:effectExtent l="0" t="0" r="19050" b="11430"/>
              <wp:wrapNone/>
              <wp:docPr id="37" name="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088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44ADC" id=" 131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4pt,5.75pt" to="487.4pt,793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E97" w:rsidRDefault="004B0A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90170</wp:posOffset>
              </wp:positionV>
              <wp:extent cx="6583045" cy="635"/>
              <wp:effectExtent l="0" t="0" r="0" b="0"/>
              <wp:wrapNone/>
              <wp:docPr id="36" name="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30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F0B0B" id=" 3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.1pt" to="490.1pt,7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90170</wp:posOffset>
              </wp:positionV>
              <wp:extent cx="2540" cy="10008870"/>
              <wp:effectExtent l="0" t="0" r="16510" b="11430"/>
              <wp:wrapNone/>
              <wp:docPr id="35" name="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40" cy="100088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CA6D6" id=" 3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.1pt" to="-28.05pt,795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6223635</wp:posOffset>
              </wp:positionH>
              <wp:positionV relativeFrom="paragraph">
                <wp:posOffset>90170</wp:posOffset>
              </wp:positionV>
              <wp:extent cx="0" cy="10008870"/>
              <wp:effectExtent l="0" t="0" r="19050" b="11430"/>
              <wp:wrapNone/>
              <wp:docPr id="34" name="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088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EF8D9" id=" 3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05pt,7.1pt" to="490.05pt,795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" strokeweight="1.5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2EE"/>
    <w:multiLevelType w:val="hybridMultilevel"/>
    <w:tmpl w:val="B07032CE"/>
    <w:lvl w:ilvl="0" w:tplc="BDECA64E">
      <w:start w:val="1"/>
      <w:numFmt w:val="decimal"/>
      <w:lvlText w:val="%1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4F551BB"/>
    <w:multiLevelType w:val="multilevel"/>
    <w:tmpl w:val="9564A0A2"/>
    <w:lvl w:ilvl="0">
      <w:start w:val="7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7061505"/>
    <w:multiLevelType w:val="singleLevel"/>
    <w:tmpl w:val="2AD0F7FE"/>
    <w:lvl w:ilvl="0">
      <w:start w:val="2"/>
      <w:numFmt w:val="decimal"/>
      <w:lvlText w:val="5.%1. "/>
      <w:legacy w:legacy="1" w:legacySpace="0" w:legacyIndent="283"/>
      <w:lvlJc w:val="left"/>
      <w:pPr>
        <w:ind w:left="1003" w:hanging="283"/>
      </w:pPr>
      <w:rPr>
        <w:b w:val="0"/>
        <w:i w:val="0"/>
        <w:sz w:val="24"/>
      </w:rPr>
    </w:lvl>
  </w:abstractNum>
  <w:abstractNum w:abstractNumId="3" w15:restartNumberingAfterBreak="0">
    <w:nsid w:val="2E215F70"/>
    <w:multiLevelType w:val="hybridMultilevel"/>
    <w:tmpl w:val="C9008858"/>
    <w:lvl w:ilvl="0" w:tplc="DF9886FA">
      <w:start w:val="1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E4F8B"/>
    <w:multiLevelType w:val="multilevel"/>
    <w:tmpl w:val="7A244F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" w15:restartNumberingAfterBreak="0">
    <w:nsid w:val="36B618A1"/>
    <w:multiLevelType w:val="singleLevel"/>
    <w:tmpl w:val="30242C4E"/>
    <w:lvl w:ilvl="0">
      <w:start w:val="3"/>
      <w:numFmt w:val="decimal"/>
      <w:lvlText w:val="5.%1. "/>
      <w:legacy w:legacy="1" w:legacySpace="0" w:legacyIndent="283"/>
      <w:lvlJc w:val="left"/>
      <w:pPr>
        <w:ind w:left="1003" w:hanging="283"/>
      </w:pPr>
      <w:rPr>
        <w:b w:val="0"/>
        <w:i w:val="0"/>
        <w:sz w:val="24"/>
      </w:rPr>
    </w:lvl>
  </w:abstractNum>
  <w:abstractNum w:abstractNumId="6" w15:restartNumberingAfterBreak="0">
    <w:nsid w:val="3E2962A3"/>
    <w:multiLevelType w:val="multilevel"/>
    <w:tmpl w:val="9B86EDCC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7" w15:restartNumberingAfterBreak="0">
    <w:nsid w:val="56EB31FA"/>
    <w:multiLevelType w:val="hybridMultilevel"/>
    <w:tmpl w:val="AA9CB6EC"/>
    <w:lvl w:ilvl="0" w:tplc="3880D694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9970695"/>
    <w:multiLevelType w:val="hybridMultilevel"/>
    <w:tmpl w:val="2BE672B0"/>
    <w:lvl w:ilvl="0" w:tplc="0E60B99C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44913"/>
    <w:multiLevelType w:val="hybridMultilevel"/>
    <w:tmpl w:val="56CAFE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activeWritingStyle w:appName="MSWord" w:lang="ru-RU" w:vendorID="1" w:dllVersion="512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27"/>
    <w:rsid w:val="000C00D1"/>
    <w:rsid w:val="00137420"/>
    <w:rsid w:val="001B1821"/>
    <w:rsid w:val="001C4EB1"/>
    <w:rsid w:val="00367798"/>
    <w:rsid w:val="003B6611"/>
    <w:rsid w:val="00443E97"/>
    <w:rsid w:val="00490E01"/>
    <w:rsid w:val="004B0A92"/>
    <w:rsid w:val="004D28EA"/>
    <w:rsid w:val="00523FA9"/>
    <w:rsid w:val="005D2DD1"/>
    <w:rsid w:val="00610227"/>
    <w:rsid w:val="006C44B0"/>
    <w:rsid w:val="00725981"/>
    <w:rsid w:val="00904E50"/>
    <w:rsid w:val="009F46E3"/>
    <w:rsid w:val="00A8310B"/>
    <w:rsid w:val="00AE7AD3"/>
    <w:rsid w:val="00B27BBB"/>
    <w:rsid w:val="00C93899"/>
    <w:rsid w:val="00EF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872F762C-A359-0B45-B597-3BEE40FD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firstLine="709"/>
      <w:jc w:val="both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536"/>
        <w:tab w:val="right" w:pos="9072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paragraph" w:customStyle="1" w:styleId="PlainText">
    <w:name w:val="Plain Text"/>
    <w:basedOn w:val="a"/>
    <w:pPr>
      <w:keepNext/>
      <w:widowControl w:val="0"/>
      <w:spacing w:line="360" w:lineRule="auto"/>
      <w:ind w:firstLine="720"/>
      <w:jc w:val="center"/>
    </w:pPr>
    <w:rPr>
      <w:sz w:val="24"/>
    </w:rPr>
  </w:style>
  <w:style w:type="paragraph" w:styleId="a6">
    <w:name w:val="Body Text"/>
    <w:basedOn w:val="a"/>
    <w:pPr>
      <w:jc w:val="center"/>
    </w:pPr>
    <w:rPr>
      <w:sz w:val="28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Title"/>
    <w:basedOn w:val="a"/>
    <w:qFormat/>
    <w:pPr>
      <w:jc w:val="center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footer" Target="footer4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5.xml" /><Relationship Id="rId10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header" Target="header4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WINDOWS\Application%20Data\Microsoft\&#1064;&#1072;&#1073;&#1083;&#1086;&#1085;&#1099;\TXT.dot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TXT.dot</Template>
  <TotalTime>4</TotalTime>
  <Pages>47</Pages>
  <Words>11484</Words>
  <Characters>65464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АЕИГ.656353.039 РЭ (нерег.)</vt:lpstr>
    </vt:vector>
  </TitlesOfParts>
  <Company>отдел 49</Company>
  <LinksUpToDate>false</LinksUpToDate>
  <CharactersWithSpaces>76795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АЕИГ.656353.039 РЭ (нерег.)</dc:title>
  <dc:subject>УКЛ</dc:subject>
  <dc:creator>Аринин</dc:creator>
  <cp:keywords/>
  <dc:description>кафи.60-03 от 18.11.03г. Изм.4 (изм. л. 4,7, зам лист 14,15,20,26-28,34-38,42, 44, 47)</dc:description>
  <cp:lastModifiedBy>79055685863</cp:lastModifiedBy>
  <cp:revision>2</cp:revision>
  <cp:lastPrinted>2004-04-02T13:06:00Z</cp:lastPrinted>
  <dcterms:created xsi:type="dcterms:W3CDTF">2019-07-18T16:41:00Z</dcterms:created>
  <dcterms:modified xsi:type="dcterms:W3CDTF">2019-07-18T16:41:00Z</dcterms:modified>
</cp:coreProperties>
</file>